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79DA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65737383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19236832" w14:textId="77777777" w:rsidR="00E66ED4" w:rsidRDefault="00717ACB">
      <w:pPr>
        <w:pStyle w:val="ab"/>
        <w:spacing w:line="240" w:lineRule="atLeast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8A9221" wp14:editId="5814D959">
                <wp:simplePos x="0" y="0"/>
                <wp:positionH relativeFrom="column">
                  <wp:posOffset>512445</wp:posOffset>
                </wp:positionH>
                <wp:positionV relativeFrom="paragraph">
                  <wp:posOffset>333375</wp:posOffset>
                </wp:positionV>
                <wp:extent cx="4283710" cy="1959610"/>
                <wp:effectExtent l="0" t="635" r="2540" b="1905"/>
                <wp:wrapNone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195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81F9B" w14:textId="14140F05" w:rsidR="00C74DDD" w:rsidRPr="00EE2C66" w:rsidRDefault="00D53707" w:rsidP="001E364C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会员V</w:t>
                            </w:r>
                            <w:r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.</w:t>
                            </w:r>
                            <w:r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优化</w:t>
                            </w:r>
                            <w:r w:rsidR="00C74DDD"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-管理后台</w:t>
                            </w:r>
                          </w:p>
                          <w:p w14:paraId="517B369C" w14:textId="77777777" w:rsidR="00C74DDD" w:rsidRDefault="00C74DDD" w:rsidP="00A57708">
                            <w:pPr>
                              <w:ind w:firstLineChars="200" w:firstLine="1044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产品详细设计说明书</w:t>
                            </w:r>
                          </w:p>
                          <w:p w14:paraId="7EEACFBE" w14:textId="77777777" w:rsidR="00C74DDD" w:rsidRPr="00D25C00" w:rsidRDefault="00C74DD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1309A65" w14:textId="77777777" w:rsidR="00C74DDD" w:rsidRDefault="00C74DDD">
                            <w:pPr>
                              <w:pStyle w:val="ab"/>
                              <w:rPr>
                                <w:rFonts w:ascii="宋体" w:eastAsia="宋体" w:hAnsi="宋体"/>
                                <w:sz w:val="52"/>
                                <w:szCs w:val="52"/>
                              </w:rPr>
                            </w:pPr>
                          </w:p>
                          <w:p w14:paraId="109FDD9A" w14:textId="77777777" w:rsidR="00C74DDD" w:rsidRDefault="00C74DDD">
                            <w:pPr>
                              <w:pStyle w:val="ab"/>
                              <w:rPr>
                                <w:rFonts w:ascii="宋体" w:eastAsia="宋体" w:hAnsi="宋体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A9221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40.35pt;margin-top:26.25pt;width:337.3pt;height:15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" stroked="f" strokeweight="0">
                <v:textbox>
                  <w:txbxContent>
                    <w:p w14:paraId="3D581F9B" w14:textId="14140F05" w:rsidR="00C74DDD" w:rsidRPr="00EE2C66" w:rsidRDefault="00D53707" w:rsidP="001E364C"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会员V</w:t>
                      </w:r>
                      <w:r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.</w:t>
                      </w:r>
                      <w:r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优化</w:t>
                      </w:r>
                      <w:r w:rsidR="00C74DDD"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-管理后台</w:t>
                      </w:r>
                    </w:p>
                    <w:p w14:paraId="517B369C" w14:textId="77777777" w:rsidR="00C74DDD" w:rsidRDefault="00C74DDD" w:rsidP="00A57708">
                      <w:pPr>
                        <w:ind w:firstLineChars="200" w:firstLine="1044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产品详细设计说明书</w:t>
                      </w:r>
                    </w:p>
                    <w:p w14:paraId="7EEACFBE" w14:textId="77777777" w:rsidR="00C74DDD" w:rsidRPr="00D25C00" w:rsidRDefault="00C74DDD">
                      <w:pPr>
                        <w:jc w:val="center"/>
                        <w:rPr>
                          <w:rFonts w:ascii="宋体" w:hAnsi="宋体"/>
                          <w:b/>
                          <w:sz w:val="32"/>
                          <w:szCs w:val="32"/>
                        </w:rPr>
                      </w:pPr>
                    </w:p>
                    <w:p w14:paraId="11309A65" w14:textId="77777777" w:rsidR="00C74DDD" w:rsidRDefault="00C74DDD">
                      <w:pPr>
                        <w:pStyle w:val="ab"/>
                        <w:rPr>
                          <w:rFonts w:ascii="宋体" w:eastAsia="宋体" w:hAnsi="宋体"/>
                          <w:sz w:val="52"/>
                          <w:szCs w:val="52"/>
                        </w:rPr>
                      </w:pPr>
                    </w:p>
                    <w:p w14:paraId="109FDD9A" w14:textId="77777777" w:rsidR="00C74DDD" w:rsidRDefault="00C74DDD">
                      <w:pPr>
                        <w:pStyle w:val="ab"/>
                        <w:rPr>
                          <w:rFonts w:ascii="宋体" w:eastAsia="宋体" w:hAnsi="宋体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10673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6B416422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46AB5E05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3742AE6C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142A3F73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33D0ECEE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711E2B3E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2D6DDFFD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6B36A721" w14:textId="77777777" w:rsidR="00E66ED4" w:rsidRDefault="00FF0048">
      <w:pPr>
        <w:spacing w:before="120"/>
        <w:rPr>
          <w:b/>
          <w:sz w:val="28"/>
        </w:rPr>
      </w:pPr>
      <w:bookmarkStart w:id="0" w:name="_Hlk10044409"/>
      <w:r>
        <w:rPr>
          <w:rFonts w:hint="eastAsia"/>
          <w:b/>
          <w:sz w:val="28"/>
        </w:rPr>
        <w:t>版本信息</w:t>
      </w:r>
    </w:p>
    <w:tbl>
      <w:tblPr>
        <w:tblW w:w="8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1176"/>
        <w:gridCol w:w="658"/>
        <w:gridCol w:w="5361"/>
        <w:gridCol w:w="882"/>
      </w:tblGrid>
      <w:tr w:rsidR="000358AC" w14:paraId="0333AFD2" w14:textId="77777777" w:rsidTr="00F47C1B">
        <w:trPr>
          <w:trHeight w:val="563"/>
          <w:jc w:val="center"/>
        </w:trPr>
        <w:tc>
          <w:tcPr>
            <w:tcW w:w="695" w:type="dxa"/>
            <w:shd w:val="clear" w:color="auto" w:fill="C0C0C0"/>
            <w:vAlign w:val="bottom"/>
          </w:tcPr>
          <w:p w14:paraId="2AB67C00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版本</w:t>
            </w:r>
          </w:p>
        </w:tc>
        <w:tc>
          <w:tcPr>
            <w:tcW w:w="1176" w:type="dxa"/>
            <w:shd w:val="clear" w:color="auto" w:fill="C0C0C0"/>
            <w:vAlign w:val="bottom"/>
          </w:tcPr>
          <w:p w14:paraId="35BFCBC4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时间</w:t>
            </w:r>
          </w:p>
        </w:tc>
        <w:tc>
          <w:tcPr>
            <w:tcW w:w="658" w:type="dxa"/>
            <w:shd w:val="clear" w:color="auto" w:fill="C0C0C0"/>
            <w:vAlign w:val="bottom"/>
          </w:tcPr>
          <w:p w14:paraId="19F8E7C9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状态</w:t>
            </w:r>
          </w:p>
        </w:tc>
        <w:tc>
          <w:tcPr>
            <w:tcW w:w="5361" w:type="dxa"/>
            <w:shd w:val="clear" w:color="auto" w:fill="C0C0C0"/>
            <w:vAlign w:val="bottom"/>
          </w:tcPr>
          <w:p w14:paraId="7CE0CBBA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简要描述</w:t>
            </w:r>
          </w:p>
        </w:tc>
        <w:tc>
          <w:tcPr>
            <w:tcW w:w="882" w:type="dxa"/>
            <w:shd w:val="clear" w:color="auto" w:fill="C0C0C0"/>
            <w:vAlign w:val="bottom"/>
          </w:tcPr>
          <w:p w14:paraId="56F4AA3C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更改人</w:t>
            </w:r>
          </w:p>
        </w:tc>
      </w:tr>
      <w:tr w:rsidR="000358AC" w:rsidRPr="000358AC" w14:paraId="62E2D535" w14:textId="77777777" w:rsidTr="00F47C1B">
        <w:trPr>
          <w:trHeight w:val="402"/>
          <w:jc w:val="center"/>
        </w:trPr>
        <w:tc>
          <w:tcPr>
            <w:tcW w:w="695" w:type="dxa"/>
            <w:vAlign w:val="bottom"/>
          </w:tcPr>
          <w:p w14:paraId="70ECAD9B" w14:textId="6283CA9E" w:rsidR="000358AC" w:rsidRPr="000358AC" w:rsidRDefault="00F4709E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18"/>
                <w:szCs w:val="18"/>
              </w:rPr>
              <w:t>V</w:t>
            </w:r>
            <w:r w:rsidR="00A57708"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1</w:t>
            </w:r>
            <w:r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.0</w:t>
            </w:r>
          </w:p>
        </w:tc>
        <w:tc>
          <w:tcPr>
            <w:tcW w:w="1176" w:type="dxa"/>
            <w:vAlign w:val="bottom"/>
          </w:tcPr>
          <w:p w14:paraId="42CCF47E" w14:textId="03CA9075" w:rsidR="000358AC" w:rsidRPr="000358AC" w:rsidRDefault="00F4709E" w:rsidP="001F768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18"/>
                <w:szCs w:val="18"/>
              </w:rPr>
              <w:t>2</w:t>
            </w:r>
            <w:r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019-</w:t>
            </w:r>
            <w:r w:rsidR="00F93A83"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08</w:t>
            </w:r>
            <w:r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-</w:t>
            </w:r>
            <w:r w:rsidR="00F93A83"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  <w:t>09</w:t>
            </w:r>
          </w:p>
        </w:tc>
        <w:tc>
          <w:tcPr>
            <w:tcW w:w="658" w:type="dxa"/>
            <w:vAlign w:val="bottom"/>
          </w:tcPr>
          <w:p w14:paraId="4BCC66CE" w14:textId="30E8F5E8" w:rsidR="000358AC" w:rsidRPr="000358AC" w:rsidRDefault="005C3AD7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18"/>
                <w:szCs w:val="18"/>
              </w:rPr>
              <w:t>N</w:t>
            </w:r>
          </w:p>
        </w:tc>
        <w:tc>
          <w:tcPr>
            <w:tcW w:w="5361" w:type="dxa"/>
            <w:vAlign w:val="bottom"/>
          </w:tcPr>
          <w:p w14:paraId="7B90CF4A" w14:textId="5D43ECB0" w:rsidR="000358AC" w:rsidRPr="000358AC" w:rsidRDefault="005C3AD7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18"/>
                <w:szCs w:val="18"/>
              </w:rPr>
              <w:t>新建初版</w:t>
            </w:r>
          </w:p>
        </w:tc>
        <w:tc>
          <w:tcPr>
            <w:tcW w:w="882" w:type="dxa"/>
            <w:vAlign w:val="bottom"/>
          </w:tcPr>
          <w:p w14:paraId="7D6D3DA5" w14:textId="11DC0391" w:rsidR="000358AC" w:rsidRPr="000358AC" w:rsidRDefault="005C3AD7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Arial" w:hint="eastAsia"/>
                <w:iCs/>
                <w:color w:val="auto"/>
                <w:sz w:val="18"/>
                <w:szCs w:val="18"/>
              </w:rPr>
              <w:t>张显涛</w:t>
            </w:r>
            <w:proofErr w:type="gramEnd"/>
          </w:p>
        </w:tc>
      </w:tr>
      <w:tr w:rsidR="00EE5204" w:rsidRPr="000358AC" w14:paraId="0615040B" w14:textId="77777777" w:rsidTr="00F47C1B">
        <w:trPr>
          <w:trHeight w:val="402"/>
          <w:jc w:val="center"/>
        </w:trPr>
        <w:tc>
          <w:tcPr>
            <w:tcW w:w="695" w:type="dxa"/>
            <w:vAlign w:val="bottom"/>
          </w:tcPr>
          <w:p w14:paraId="331A2C3E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1176" w:type="dxa"/>
            <w:vAlign w:val="bottom"/>
          </w:tcPr>
          <w:p w14:paraId="0E202623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658" w:type="dxa"/>
            <w:vAlign w:val="bottom"/>
          </w:tcPr>
          <w:p w14:paraId="0263B781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5361" w:type="dxa"/>
            <w:vAlign w:val="bottom"/>
          </w:tcPr>
          <w:p w14:paraId="46837879" w14:textId="77777777" w:rsidR="00EE5204" w:rsidRPr="000358AC" w:rsidRDefault="00EE5204" w:rsidP="001F768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14:paraId="3CB1A508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</w:tr>
      <w:tr w:rsidR="00EE5204" w:rsidRPr="000358AC" w14:paraId="40615D13" w14:textId="77777777" w:rsidTr="00F47C1B">
        <w:trPr>
          <w:trHeight w:val="402"/>
          <w:jc w:val="center"/>
        </w:trPr>
        <w:tc>
          <w:tcPr>
            <w:tcW w:w="695" w:type="dxa"/>
            <w:vAlign w:val="bottom"/>
          </w:tcPr>
          <w:p w14:paraId="6F48CF31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1176" w:type="dxa"/>
            <w:vAlign w:val="bottom"/>
          </w:tcPr>
          <w:p w14:paraId="574189A7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658" w:type="dxa"/>
            <w:vAlign w:val="bottom"/>
          </w:tcPr>
          <w:p w14:paraId="084AB971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5361" w:type="dxa"/>
            <w:vAlign w:val="bottom"/>
          </w:tcPr>
          <w:p w14:paraId="35B8DB80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14:paraId="0FC980DD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</w:tr>
      <w:tr w:rsidR="00EE5204" w:rsidRPr="000358AC" w14:paraId="7F4ECB9C" w14:textId="77777777" w:rsidTr="00F47C1B">
        <w:trPr>
          <w:trHeight w:val="402"/>
          <w:jc w:val="center"/>
        </w:trPr>
        <w:tc>
          <w:tcPr>
            <w:tcW w:w="695" w:type="dxa"/>
            <w:vAlign w:val="bottom"/>
          </w:tcPr>
          <w:p w14:paraId="723C83FB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176" w:type="dxa"/>
            <w:vAlign w:val="bottom"/>
          </w:tcPr>
          <w:p w14:paraId="16A02B79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58" w:type="dxa"/>
            <w:vAlign w:val="bottom"/>
          </w:tcPr>
          <w:p w14:paraId="19B07B07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5361" w:type="dxa"/>
            <w:vAlign w:val="bottom"/>
          </w:tcPr>
          <w:p w14:paraId="226C8C9E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14:paraId="395B5168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14:paraId="0CE60ECB" w14:textId="77777777" w:rsidR="00E66ED4" w:rsidRDefault="00FF0048" w:rsidP="00014676">
      <w:pPr>
        <w:spacing w:beforeLines="100" w:before="312" w:afterLines="100" w:after="312"/>
        <w:rPr>
          <w:rFonts w:cs="Arial"/>
        </w:rPr>
      </w:pPr>
      <w:r>
        <w:rPr>
          <w:rFonts w:cs="Arial"/>
        </w:rPr>
        <w:t>注：</w:t>
      </w:r>
      <w:r>
        <w:rPr>
          <w:rFonts w:cs="Arial" w:hint="eastAsia"/>
        </w:rPr>
        <w:t>状态可以为</w:t>
      </w:r>
      <w:r>
        <w:rPr>
          <w:rFonts w:cs="Arial" w:hint="eastAsia"/>
        </w:rPr>
        <w:t>N-</w:t>
      </w:r>
      <w:r>
        <w:rPr>
          <w:rFonts w:cs="Arial" w:hint="eastAsia"/>
        </w:rPr>
        <w:t>新建、</w:t>
      </w:r>
      <w:r>
        <w:rPr>
          <w:rFonts w:cs="Arial"/>
        </w:rPr>
        <w:t>A-</w:t>
      </w:r>
      <w:r>
        <w:rPr>
          <w:rFonts w:cs="Arial"/>
        </w:rPr>
        <w:t>增加</w:t>
      </w:r>
      <w:r>
        <w:rPr>
          <w:rFonts w:cs="Arial" w:hint="eastAsia"/>
        </w:rPr>
        <w:t>、</w:t>
      </w:r>
      <w:r>
        <w:rPr>
          <w:rFonts w:cs="Arial"/>
        </w:rPr>
        <w:t>M-</w:t>
      </w:r>
      <w:r>
        <w:rPr>
          <w:rFonts w:cs="Arial"/>
        </w:rPr>
        <w:t>更改</w:t>
      </w:r>
      <w:r>
        <w:rPr>
          <w:rFonts w:cs="Arial" w:hint="eastAsia"/>
        </w:rPr>
        <w:t>、</w:t>
      </w:r>
      <w:r>
        <w:rPr>
          <w:rFonts w:cs="Arial"/>
        </w:rPr>
        <w:t>D-</w:t>
      </w:r>
      <w:r>
        <w:rPr>
          <w:rFonts w:cs="Arial"/>
        </w:rPr>
        <w:t>删除</w:t>
      </w:r>
      <w:r>
        <w:rPr>
          <w:rFonts w:cs="Arial" w:hint="eastAsia"/>
        </w:rPr>
        <w:t>。</w:t>
      </w:r>
    </w:p>
    <w:bookmarkEnd w:id="0"/>
    <w:p w14:paraId="70D2439B" w14:textId="77777777" w:rsidR="00E66ED4" w:rsidRDefault="00E66ED4">
      <w:pPr>
        <w:jc w:val="center"/>
        <w:rPr>
          <w:rFonts w:ascii="宋体" w:hAnsi="宋体"/>
          <w:b/>
          <w:sz w:val="28"/>
          <w:szCs w:val="28"/>
        </w:rPr>
      </w:pPr>
    </w:p>
    <w:p w14:paraId="4D78848C" w14:textId="77777777" w:rsidR="00FC5376" w:rsidRDefault="00FC5376" w:rsidP="00FC5376">
      <w:pPr>
        <w:spacing w:beforeLines="50" w:before="156" w:line="300" w:lineRule="auto"/>
        <w:jc w:val="center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南京领</w:t>
      </w:r>
      <w:proofErr w:type="gramStart"/>
      <w:r>
        <w:rPr>
          <w:rFonts w:hAnsi="宋体" w:cs="Arial" w:hint="eastAsia"/>
          <w:szCs w:val="21"/>
        </w:rPr>
        <w:t>行科技</w:t>
      </w:r>
      <w:proofErr w:type="gramEnd"/>
      <w:r>
        <w:rPr>
          <w:rFonts w:hAnsi="宋体" w:cs="Arial"/>
          <w:szCs w:val="21"/>
        </w:rPr>
        <w:t xml:space="preserve">  </w:t>
      </w:r>
      <w:r>
        <w:rPr>
          <w:rFonts w:hAnsi="宋体" w:cs="Arial"/>
          <w:szCs w:val="21"/>
        </w:rPr>
        <w:t>版权所有</w:t>
      </w:r>
    </w:p>
    <w:p w14:paraId="2381D6C9" w14:textId="77777777" w:rsidR="00FC5376" w:rsidRDefault="00FC5376" w:rsidP="00FC5376">
      <w:pPr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hAnsi="宋体" w:cs="Arial"/>
          <w:szCs w:val="21"/>
        </w:rPr>
        <w:t>www.</w:t>
      </w:r>
      <w:r>
        <w:rPr>
          <w:rFonts w:hAnsi="宋体" w:cs="Arial" w:hint="eastAsia"/>
          <w:szCs w:val="21"/>
        </w:rPr>
        <w:t>t</w:t>
      </w:r>
      <w:r>
        <w:rPr>
          <w:rFonts w:hAnsi="宋体" w:cs="Arial"/>
          <w:szCs w:val="21"/>
        </w:rPr>
        <w:t>3go.cn</w:t>
      </w:r>
    </w:p>
    <w:p w14:paraId="4719B463" w14:textId="77777777" w:rsidR="00E66ED4" w:rsidRDefault="00FF0048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目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录</w:t>
      </w:r>
    </w:p>
    <w:p w14:paraId="0F8C08C4" w14:textId="45E9CEBB" w:rsidR="00D53707" w:rsidRDefault="007E39FE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r>
        <w:rPr>
          <w:rFonts w:ascii="宋体" w:hAnsi="宋体" w:cs="MS Shell Dlg 2"/>
          <w:color w:val="000000"/>
          <w:sz w:val="18"/>
          <w:szCs w:val="18"/>
        </w:rPr>
        <w:fldChar w:fldCharType="begin"/>
      </w:r>
      <w:r w:rsidR="00FF0048">
        <w:rPr>
          <w:rFonts w:ascii="宋体" w:hAnsi="宋体" w:cs="MS Shell Dlg 2"/>
          <w:color w:val="000000"/>
          <w:sz w:val="18"/>
          <w:szCs w:val="18"/>
        </w:rPr>
        <w:instrText xml:space="preserve"> </w:instrText>
      </w:r>
      <w:r w:rsidR="00FF0048">
        <w:rPr>
          <w:rFonts w:ascii="宋体" w:hAnsi="宋体" w:cs="MS Shell Dlg 2" w:hint="eastAsia"/>
          <w:color w:val="000000"/>
          <w:sz w:val="18"/>
          <w:szCs w:val="18"/>
        </w:rPr>
        <w:instrText>TOC \o "1-3" \h \z \u</w:instrText>
      </w:r>
      <w:r w:rsidR="00FF0048">
        <w:rPr>
          <w:rFonts w:ascii="宋体" w:hAnsi="宋体" w:cs="MS Shell Dlg 2"/>
          <w:color w:val="000000"/>
          <w:sz w:val="18"/>
          <w:szCs w:val="18"/>
        </w:rPr>
        <w:instrText xml:space="preserve"> </w:instrText>
      </w:r>
      <w:r>
        <w:rPr>
          <w:rFonts w:ascii="宋体" w:hAnsi="宋体" w:cs="MS Shell Dlg 2"/>
          <w:color w:val="000000"/>
          <w:sz w:val="18"/>
          <w:szCs w:val="18"/>
        </w:rPr>
        <w:fldChar w:fldCharType="separate"/>
      </w:r>
      <w:hyperlink w:anchor="_Toc34835515" w:history="1">
        <w:r w:rsidR="00D53707" w:rsidRPr="00470C52">
          <w:rPr>
            <w:rStyle w:val="a8"/>
            <w:b/>
            <w:bCs/>
            <w:noProof/>
          </w:rPr>
          <w:t>1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关于本文档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_Toc34835515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3</w:t>
        </w:r>
        <w:r w:rsidR="00D53707">
          <w:rPr>
            <w:noProof/>
            <w:webHidden/>
          </w:rPr>
          <w:fldChar w:fldCharType="end"/>
        </w:r>
      </w:hyperlink>
    </w:p>
    <w:p w14:paraId="0A38FEF4" w14:textId="7243E5F2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16" w:history="1">
        <w:r w:rsidR="00D53707" w:rsidRPr="00470C52">
          <w:rPr>
            <w:rStyle w:val="a8"/>
            <w:b/>
            <w:noProof/>
          </w:rPr>
          <w:t>1.1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内容说明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_Toc34835516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3</w:t>
        </w:r>
        <w:r w:rsidR="00D53707">
          <w:rPr>
            <w:noProof/>
            <w:webHidden/>
          </w:rPr>
          <w:fldChar w:fldCharType="end"/>
        </w:r>
      </w:hyperlink>
    </w:p>
    <w:p w14:paraId="47998F83" w14:textId="3E76BFB4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17" w:history="1">
        <w:r w:rsidR="00D53707" w:rsidRPr="00470C52">
          <w:rPr>
            <w:rStyle w:val="a8"/>
            <w:b/>
            <w:noProof/>
          </w:rPr>
          <w:t>1.2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适用范围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_Toc34835517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3</w:t>
        </w:r>
        <w:r w:rsidR="00D53707">
          <w:rPr>
            <w:noProof/>
            <w:webHidden/>
          </w:rPr>
          <w:fldChar w:fldCharType="end"/>
        </w:r>
      </w:hyperlink>
    </w:p>
    <w:p w14:paraId="69236942" w14:textId="73C63964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18" w:history="1">
        <w:r w:rsidR="00D53707" w:rsidRPr="00470C52">
          <w:rPr>
            <w:rStyle w:val="a8"/>
            <w:b/>
            <w:noProof/>
          </w:rPr>
          <w:t>1.3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术语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_Toc34835518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4</w:t>
        </w:r>
        <w:r w:rsidR="00D53707">
          <w:rPr>
            <w:noProof/>
            <w:webHidden/>
          </w:rPr>
          <w:fldChar w:fldCharType="end"/>
        </w:r>
      </w:hyperlink>
    </w:p>
    <w:p w14:paraId="0E89EC8F" w14:textId="60734067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19" w:history="1">
        <w:r w:rsidR="00D53707" w:rsidRPr="00470C52">
          <w:rPr>
            <w:rStyle w:val="a8"/>
            <w:b/>
            <w:noProof/>
          </w:rPr>
          <w:t>1.4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参考文档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_Toc34835519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4</w:t>
        </w:r>
        <w:r w:rsidR="00D53707">
          <w:rPr>
            <w:noProof/>
            <w:webHidden/>
          </w:rPr>
          <w:fldChar w:fldCharType="end"/>
        </w:r>
      </w:hyperlink>
    </w:p>
    <w:p w14:paraId="5C44ECC9" w14:textId="3C2F69F5" w:rsidR="00D53707" w:rsidRDefault="00D90F31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4835520" w:history="1">
        <w:r w:rsidR="00D53707" w:rsidRPr="00470C52">
          <w:rPr>
            <w:rStyle w:val="a8"/>
            <w:b/>
            <w:bCs/>
            <w:noProof/>
          </w:rPr>
          <w:t>2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产品概述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_Toc34835520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4</w:t>
        </w:r>
        <w:r w:rsidR="00D53707">
          <w:rPr>
            <w:noProof/>
            <w:webHidden/>
          </w:rPr>
          <w:fldChar w:fldCharType="end"/>
        </w:r>
      </w:hyperlink>
    </w:p>
    <w:p w14:paraId="5B3CB5C2" w14:textId="0988F384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21" w:history="1">
        <w:r w:rsidR="00D53707" w:rsidRPr="00470C52">
          <w:rPr>
            <w:rStyle w:val="a8"/>
            <w:b/>
            <w:noProof/>
          </w:rPr>
          <w:t>2.1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产品背景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_Toc34835521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4</w:t>
        </w:r>
        <w:r w:rsidR="00D53707">
          <w:rPr>
            <w:noProof/>
            <w:webHidden/>
          </w:rPr>
          <w:fldChar w:fldCharType="end"/>
        </w:r>
      </w:hyperlink>
    </w:p>
    <w:p w14:paraId="4315AC0B" w14:textId="2CEAFBBC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22" w:history="1">
        <w:r w:rsidR="00D53707" w:rsidRPr="00470C52">
          <w:rPr>
            <w:rStyle w:val="a8"/>
            <w:b/>
            <w:noProof/>
          </w:rPr>
          <w:t>2.2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产品范围与关系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_Toc34835522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4</w:t>
        </w:r>
        <w:r w:rsidR="00D53707">
          <w:rPr>
            <w:noProof/>
            <w:webHidden/>
          </w:rPr>
          <w:fldChar w:fldCharType="end"/>
        </w:r>
      </w:hyperlink>
    </w:p>
    <w:p w14:paraId="3175F04C" w14:textId="3238D151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23" w:history="1">
        <w:r w:rsidR="00D53707" w:rsidRPr="00470C52">
          <w:rPr>
            <w:rStyle w:val="a8"/>
            <w:b/>
            <w:noProof/>
          </w:rPr>
          <w:t>2.3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产品干系方</w:t>
        </w:r>
        <w:r w:rsidR="00D53707" w:rsidRPr="00470C52">
          <w:rPr>
            <w:rStyle w:val="a8"/>
            <w:b/>
            <w:noProof/>
          </w:rPr>
          <w:t>/</w:t>
        </w:r>
        <w:r w:rsidR="00D53707" w:rsidRPr="00470C52">
          <w:rPr>
            <w:rStyle w:val="a8"/>
            <w:b/>
            <w:noProof/>
          </w:rPr>
          <w:t>沟通要求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_Toc34835523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14906655" w14:textId="494781E3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24" w:history="1">
        <w:r w:rsidR="00D53707" w:rsidRPr="00470C52">
          <w:rPr>
            <w:rStyle w:val="a8"/>
            <w:b/>
            <w:noProof/>
          </w:rPr>
          <w:t>2.4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产品功能列表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_Toc34835524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02B292BD" w14:textId="44841206" w:rsidR="00D53707" w:rsidRDefault="00D90F31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4835525" w:history="1">
        <w:r w:rsidR="00D53707" w:rsidRPr="00470C52">
          <w:rPr>
            <w:rStyle w:val="a8"/>
            <w:b/>
            <w:bCs/>
            <w:noProof/>
          </w:rPr>
          <w:t>3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产品功能需求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_Toc34835525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17B4178E" w14:textId="2AA2D739" w:rsidR="00D53707" w:rsidRDefault="00D90F31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5526" w:history="1">
        <w:r w:rsidR="00D53707" w:rsidRPr="00470C52">
          <w:rPr>
            <w:rStyle w:val="a8"/>
            <w:b/>
            <w:noProof/>
          </w:rPr>
          <w:t>3.1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noProof/>
          </w:rPr>
          <w:t>权益展示管理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_Toc34835526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72F87395" w14:textId="7800BF04" w:rsidR="00D53707" w:rsidRDefault="00D90F31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5527" w:history="1">
        <w:r w:rsidR="00D53707" w:rsidRPr="00470C52">
          <w:rPr>
            <w:rStyle w:val="a8"/>
            <w:b/>
            <w:bCs/>
            <w:noProof/>
          </w:rPr>
          <w:t>3.1.1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需求概述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_Toc34835527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40771989" w14:textId="1965F179" w:rsidR="00D53707" w:rsidRDefault="00D90F31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5528" w:history="1">
        <w:r w:rsidR="00D53707" w:rsidRPr="00470C52">
          <w:rPr>
            <w:rStyle w:val="a8"/>
            <w:b/>
            <w:bCs/>
            <w:noProof/>
          </w:rPr>
          <w:t>3.1.2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处理流程及约束条件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_Toc34835528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341B60BB" w14:textId="1DE52C89" w:rsidR="00D53707" w:rsidRDefault="00D90F31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5529" w:history="1">
        <w:r w:rsidR="00D53707" w:rsidRPr="00470C52">
          <w:rPr>
            <w:rStyle w:val="a8"/>
            <w:b/>
            <w:bCs/>
            <w:noProof/>
          </w:rPr>
          <w:t>3.1.3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界面原型元素及交互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_Toc34835529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5</w:t>
        </w:r>
        <w:r w:rsidR="00D53707">
          <w:rPr>
            <w:noProof/>
            <w:webHidden/>
          </w:rPr>
          <w:fldChar w:fldCharType="end"/>
        </w:r>
      </w:hyperlink>
    </w:p>
    <w:p w14:paraId="195AB61C" w14:textId="19FC9E63" w:rsidR="00D53707" w:rsidRDefault="00D90F31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4835530" w:history="1">
        <w:r w:rsidR="00D53707" w:rsidRPr="00470C52">
          <w:rPr>
            <w:rStyle w:val="a8"/>
            <w:b/>
            <w:bCs/>
            <w:noProof/>
          </w:rPr>
          <w:t>4</w:t>
        </w:r>
        <w:r w:rsidR="00D53707">
          <w:rPr>
            <w:noProof/>
            <w:kern w:val="2"/>
            <w:sz w:val="21"/>
            <w:szCs w:val="22"/>
          </w:rPr>
          <w:tab/>
        </w:r>
        <w:r w:rsidR="00D53707" w:rsidRPr="00470C52">
          <w:rPr>
            <w:rStyle w:val="a8"/>
            <w:b/>
            <w:bCs/>
            <w:noProof/>
          </w:rPr>
          <w:t>非功能需求</w:t>
        </w:r>
        <w:r w:rsidR="00D53707">
          <w:rPr>
            <w:noProof/>
            <w:webHidden/>
          </w:rPr>
          <w:tab/>
        </w:r>
        <w:r w:rsidR="00D53707">
          <w:rPr>
            <w:noProof/>
            <w:webHidden/>
          </w:rPr>
          <w:fldChar w:fldCharType="begin"/>
        </w:r>
        <w:r w:rsidR="00D53707">
          <w:rPr>
            <w:noProof/>
            <w:webHidden/>
          </w:rPr>
          <w:instrText xml:space="preserve"> PAGEREF _Toc34835530 \h </w:instrText>
        </w:r>
        <w:r w:rsidR="00D53707">
          <w:rPr>
            <w:noProof/>
            <w:webHidden/>
          </w:rPr>
        </w:r>
        <w:r w:rsidR="00D53707">
          <w:rPr>
            <w:noProof/>
            <w:webHidden/>
          </w:rPr>
          <w:fldChar w:fldCharType="separate"/>
        </w:r>
        <w:r w:rsidR="00D53707">
          <w:rPr>
            <w:noProof/>
            <w:webHidden/>
          </w:rPr>
          <w:t>10</w:t>
        </w:r>
        <w:r w:rsidR="00D53707">
          <w:rPr>
            <w:noProof/>
            <w:webHidden/>
          </w:rPr>
          <w:fldChar w:fldCharType="end"/>
        </w:r>
      </w:hyperlink>
    </w:p>
    <w:p w14:paraId="5CD7ACA6" w14:textId="48091149" w:rsidR="00E66ED4" w:rsidRDefault="007E39FE">
      <w:pPr>
        <w:rPr>
          <w:rFonts w:ascii="宋体" w:hAnsi="宋体" w:cs="MS Shell Dlg 2"/>
          <w:color w:val="000000"/>
          <w:sz w:val="18"/>
          <w:szCs w:val="18"/>
        </w:rPr>
        <w:sectPr w:rsidR="00E66ED4">
          <w:headerReference w:type="default" r:id="rId8"/>
          <w:footerReference w:type="default" r:id="rId9"/>
          <w:headerReference w:type="first" r:id="rId10"/>
          <w:pgSz w:w="11906" w:h="16838" w:code="9"/>
          <w:pgMar w:top="1134" w:right="1758" w:bottom="1134" w:left="1758" w:header="851" w:footer="851" w:gutter="0"/>
          <w:cols w:space="425"/>
          <w:titlePg/>
          <w:docGrid w:type="lines" w:linePitch="312"/>
        </w:sectPr>
      </w:pPr>
      <w:r>
        <w:rPr>
          <w:rFonts w:ascii="宋体" w:hAnsi="宋体" w:cs="MS Shell Dlg 2"/>
          <w:color w:val="000000"/>
          <w:sz w:val="18"/>
          <w:szCs w:val="18"/>
        </w:rPr>
        <w:fldChar w:fldCharType="end"/>
      </w:r>
    </w:p>
    <w:p w14:paraId="5907552A" w14:textId="77777777" w:rsidR="00E66ED4" w:rsidRPr="00AB3261" w:rsidRDefault="00FF0048" w:rsidP="008478D3">
      <w:pPr>
        <w:pStyle w:val="1"/>
        <w:rPr>
          <w:b/>
          <w:bCs/>
          <w:color w:val="000000" w:themeColor="text1"/>
        </w:rPr>
      </w:pPr>
      <w:bookmarkStart w:id="3" w:name="_Toc351456270"/>
      <w:bookmarkStart w:id="4" w:name="_Toc356565106"/>
      <w:bookmarkStart w:id="5" w:name="_Toc34835515"/>
      <w:r w:rsidRPr="00AB3261">
        <w:rPr>
          <w:rFonts w:hint="eastAsia"/>
          <w:b/>
          <w:bCs/>
          <w:color w:val="000000" w:themeColor="text1"/>
        </w:rPr>
        <w:lastRenderedPageBreak/>
        <w:t>关于本文档</w:t>
      </w:r>
      <w:bookmarkEnd w:id="3"/>
      <w:bookmarkEnd w:id="4"/>
      <w:bookmarkEnd w:id="5"/>
    </w:p>
    <w:p w14:paraId="095B0593" w14:textId="77777777" w:rsidR="00E66ED4" w:rsidRPr="008478D3" w:rsidRDefault="00FF0048" w:rsidP="008478D3">
      <w:pPr>
        <w:pStyle w:val="2"/>
        <w:rPr>
          <w:b/>
          <w:color w:val="auto"/>
        </w:rPr>
      </w:pPr>
      <w:bookmarkStart w:id="6" w:name="_Toc181442278"/>
      <w:bookmarkStart w:id="7" w:name="_Toc119727641"/>
      <w:bookmarkStart w:id="8" w:name="_Toc351456271"/>
      <w:bookmarkStart w:id="9" w:name="_Toc356565107"/>
      <w:bookmarkStart w:id="10" w:name="_Toc34835516"/>
      <w:r w:rsidRPr="008478D3">
        <w:rPr>
          <w:rFonts w:hint="eastAsia"/>
          <w:b/>
          <w:color w:val="auto"/>
        </w:rPr>
        <w:t>内容</w:t>
      </w:r>
      <w:bookmarkEnd w:id="6"/>
      <w:bookmarkEnd w:id="7"/>
      <w:r w:rsidRPr="008478D3">
        <w:rPr>
          <w:rFonts w:hint="eastAsia"/>
          <w:b/>
          <w:color w:val="auto"/>
        </w:rPr>
        <w:t>说明</w:t>
      </w:r>
      <w:bookmarkEnd w:id="8"/>
      <w:bookmarkEnd w:id="9"/>
      <w:bookmarkEnd w:id="10"/>
    </w:p>
    <w:p w14:paraId="03F19FAA" w14:textId="4D5B25CC" w:rsidR="00E66ED4" w:rsidRPr="005C3AD7" w:rsidRDefault="00FF0048" w:rsidP="00674C21">
      <w:pPr>
        <w:pStyle w:val="aff6"/>
        <w:spacing w:before="120" w:line="480" w:lineRule="auto"/>
        <w:ind w:leftChars="0" w:left="0" w:firstLineChars="0" w:firstLine="359"/>
        <w:rPr>
          <w:rFonts w:ascii="宋体" w:hAnsi="宋体"/>
          <w:sz w:val="24"/>
          <w:szCs w:val="24"/>
        </w:rPr>
      </w:pPr>
      <w:r w:rsidRPr="005C3AD7">
        <w:rPr>
          <w:rFonts w:ascii="宋体" w:hAnsi="宋体" w:hint="eastAsia"/>
          <w:sz w:val="24"/>
          <w:szCs w:val="24"/>
        </w:rPr>
        <w:t>本文档用于描述</w:t>
      </w:r>
      <w:r w:rsidR="005C3AD7" w:rsidRPr="005C3AD7">
        <w:rPr>
          <w:rFonts w:ascii="宋体" w:hAnsi="宋体" w:hint="eastAsia"/>
          <w:sz w:val="24"/>
          <w:szCs w:val="24"/>
        </w:rPr>
        <w:t>异常停留</w:t>
      </w:r>
      <w:r w:rsidRPr="005C3AD7">
        <w:rPr>
          <w:rFonts w:ascii="宋体" w:hAnsi="宋体" w:hint="eastAsia"/>
          <w:sz w:val="24"/>
          <w:szCs w:val="24"/>
        </w:rPr>
        <w:t>需求定义。包括各个需求的功能描述，处理逻辑规则，界面定义，与其它功能的关系，与其它系统的接口等各个方面的定义。是该系统唯一的全面需求定义文档。</w:t>
      </w:r>
    </w:p>
    <w:p w14:paraId="6786E644" w14:textId="77777777" w:rsidR="00E66ED4" w:rsidRPr="005C3AD7" w:rsidRDefault="00FF0048" w:rsidP="00674C21">
      <w:pPr>
        <w:pStyle w:val="aff6"/>
        <w:spacing w:before="120" w:line="480" w:lineRule="auto"/>
        <w:ind w:leftChars="0" w:left="0" w:firstLineChars="0" w:firstLine="359"/>
        <w:rPr>
          <w:rFonts w:ascii="宋体" w:hAnsi="宋体"/>
          <w:sz w:val="24"/>
          <w:szCs w:val="24"/>
        </w:rPr>
      </w:pPr>
      <w:r w:rsidRPr="005C3AD7">
        <w:rPr>
          <w:rFonts w:ascii="宋体" w:hAnsi="宋体" w:hint="eastAsia"/>
          <w:sz w:val="24"/>
          <w:szCs w:val="24"/>
        </w:rPr>
        <w:t>根据需求管理流程和要求，产品经理随系统功能变化进行及时的修订和更新，以确保本文档的全面性，准确性和实效性。因此在阅读使用此文档时，请注意从项目的文档管理系统中获取最新版本。</w:t>
      </w:r>
    </w:p>
    <w:p w14:paraId="3D3CB0AB" w14:textId="77777777" w:rsidR="00E66ED4" w:rsidRPr="008478D3" w:rsidRDefault="00FF0048" w:rsidP="008478D3">
      <w:pPr>
        <w:pStyle w:val="2"/>
        <w:rPr>
          <w:b/>
          <w:color w:val="auto"/>
        </w:rPr>
      </w:pPr>
      <w:bookmarkStart w:id="11" w:name="_Toc181442279"/>
      <w:bookmarkStart w:id="12" w:name="_Toc119727642"/>
      <w:bookmarkStart w:id="13" w:name="_Toc351456272"/>
      <w:bookmarkStart w:id="14" w:name="_Toc356565108"/>
      <w:bookmarkStart w:id="15" w:name="_Toc34835517"/>
      <w:r w:rsidRPr="008478D3">
        <w:rPr>
          <w:rFonts w:hint="eastAsia"/>
          <w:b/>
          <w:color w:val="auto"/>
        </w:rPr>
        <w:t>适用</w:t>
      </w:r>
      <w:bookmarkEnd w:id="11"/>
      <w:bookmarkEnd w:id="12"/>
      <w:bookmarkEnd w:id="13"/>
      <w:r w:rsidRPr="008478D3">
        <w:rPr>
          <w:rFonts w:hint="eastAsia"/>
          <w:b/>
          <w:color w:val="auto"/>
        </w:rPr>
        <w:t>范围</w:t>
      </w:r>
      <w:bookmarkEnd w:id="14"/>
      <w:bookmarkEnd w:id="15"/>
    </w:p>
    <w:p w14:paraId="5C527486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本文档</w:t>
      </w:r>
      <w:r w:rsidR="003963E3" w:rsidRPr="00AB3261">
        <w:rPr>
          <w:rFonts w:asciiTheme="minorEastAsia" w:hAnsiTheme="minorEastAsia" w:hint="eastAsia"/>
          <w:sz w:val="24"/>
          <w:szCs w:val="24"/>
        </w:rPr>
        <w:t>遵从</w:t>
      </w:r>
      <w:r w:rsidR="00DA0AEC" w:rsidRPr="00AB3261">
        <w:rPr>
          <w:rFonts w:asciiTheme="minorEastAsia" w:hAnsiTheme="minorEastAsia"/>
          <w:sz w:val="24"/>
          <w:szCs w:val="24"/>
        </w:rPr>
        <w:t>T3</w:t>
      </w:r>
      <w:r w:rsidR="00DA0AEC" w:rsidRPr="00AB3261">
        <w:rPr>
          <w:rFonts w:asciiTheme="minorEastAsia" w:hAnsiTheme="minorEastAsia" w:hint="eastAsia"/>
          <w:sz w:val="24"/>
          <w:szCs w:val="24"/>
        </w:rPr>
        <w:t>出行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产品设计管理办法</w:t>
      </w:r>
      <w:r w:rsidRPr="00AB3261">
        <w:rPr>
          <w:rFonts w:asciiTheme="minorEastAsia" w:hAnsiTheme="minorEastAsia" w:hint="eastAsia"/>
          <w:sz w:val="24"/>
          <w:szCs w:val="24"/>
        </w:rPr>
        <w:t>，由产品经理负责。</w:t>
      </w:r>
    </w:p>
    <w:p w14:paraId="624D21CD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本文档在产品设计团队编写完成后，由产品经理组织评审。评审团队包括：业务代表（运营方</w:t>
      </w:r>
      <w:r w:rsidR="00AF09D7" w:rsidRPr="00AB3261">
        <w:rPr>
          <w:rFonts w:asciiTheme="minorEastAsia" w:hAnsiTheme="minorEastAsia" w:hint="eastAsia"/>
          <w:sz w:val="24"/>
          <w:szCs w:val="24"/>
        </w:rPr>
        <w:t>，需求方</w:t>
      </w:r>
      <w:r w:rsidRPr="00AB3261">
        <w:rPr>
          <w:rFonts w:asciiTheme="minorEastAsia" w:hAnsiTheme="minorEastAsia" w:hint="eastAsia"/>
          <w:sz w:val="24"/>
          <w:szCs w:val="24"/>
        </w:rPr>
        <w:t>）、产品经理上级领导、用户体验设计团</w:t>
      </w:r>
      <w:r w:rsidR="00AF09D7" w:rsidRPr="00AB3261">
        <w:rPr>
          <w:rFonts w:asciiTheme="minorEastAsia" w:hAnsiTheme="minorEastAsia" w:hint="eastAsia"/>
          <w:sz w:val="24"/>
          <w:szCs w:val="24"/>
        </w:rPr>
        <w:t>队、产品架构师、技术经理及核心开发人员、测试经理</w:t>
      </w:r>
      <w:r w:rsidRPr="00AB3261">
        <w:rPr>
          <w:rFonts w:asciiTheme="minorEastAsia" w:hAnsiTheme="minorEastAsia" w:hint="eastAsia"/>
          <w:sz w:val="24"/>
          <w:szCs w:val="24"/>
        </w:rPr>
        <w:t>。</w:t>
      </w:r>
    </w:p>
    <w:p w14:paraId="4416AF9B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本文档在需求评审后，作为需求基线，由用户体验设计团队进行</w:t>
      </w:r>
      <w:proofErr w:type="gramStart"/>
      <w:r w:rsidRPr="00AB3261">
        <w:rPr>
          <w:rFonts w:asciiTheme="minorEastAsia" w:hAnsiTheme="minorEastAsia" w:hint="eastAsia"/>
          <w:sz w:val="24"/>
          <w:szCs w:val="24"/>
        </w:rPr>
        <w:t>交互和</w:t>
      </w:r>
      <w:proofErr w:type="gramEnd"/>
      <w:r w:rsidRPr="00AB3261">
        <w:rPr>
          <w:rFonts w:asciiTheme="minorEastAsia" w:hAnsiTheme="minorEastAsia" w:hint="eastAsia"/>
          <w:sz w:val="24"/>
          <w:szCs w:val="24"/>
        </w:rPr>
        <w:t>视觉设计，研发团队进行概要设计，测试团队准备测试方案。</w:t>
      </w:r>
    </w:p>
    <w:p w14:paraId="355BA9FF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用户体验设计评审后修订本文档一次，增加一个小版本号。</w:t>
      </w:r>
    </w:p>
    <w:p w14:paraId="18956991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项目周期内，在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需求评审结束后，所有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需求变更，</w:t>
      </w:r>
      <w:r w:rsidR="00640F72" w:rsidRPr="00AB3261">
        <w:rPr>
          <w:rFonts w:asciiTheme="minorEastAsia" w:hAnsiTheme="minorEastAsia" w:hint="eastAsia"/>
          <w:sz w:val="24"/>
          <w:szCs w:val="24"/>
        </w:rPr>
        <w:t>按照</w:t>
      </w:r>
      <w:r w:rsidR="00244FAD" w:rsidRPr="00AB3261">
        <w:rPr>
          <w:rFonts w:asciiTheme="minorEastAsia" w:hAnsiTheme="minorEastAsia"/>
          <w:sz w:val="24"/>
          <w:szCs w:val="24"/>
        </w:rPr>
        <w:t>T3</w:t>
      </w:r>
      <w:r w:rsidR="00244FAD" w:rsidRPr="00AB3261">
        <w:rPr>
          <w:rFonts w:asciiTheme="minorEastAsia" w:hAnsiTheme="minorEastAsia" w:hint="eastAsia"/>
          <w:sz w:val="24"/>
          <w:szCs w:val="24"/>
        </w:rPr>
        <w:t>出行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产品设计管理办法</w:t>
      </w:r>
      <w:r w:rsidR="00640F72" w:rsidRPr="00AB3261">
        <w:rPr>
          <w:rFonts w:asciiTheme="minorEastAsia" w:hAnsiTheme="minorEastAsia" w:hint="eastAsia"/>
          <w:sz w:val="24"/>
          <w:szCs w:val="24"/>
        </w:rPr>
        <w:t>进行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="00640F72" w:rsidRPr="00AB3261">
        <w:rPr>
          <w:rFonts w:asciiTheme="minorEastAsia" w:hAnsiTheme="minorEastAsia" w:hint="eastAsia"/>
          <w:sz w:val="24"/>
          <w:szCs w:val="24"/>
        </w:rPr>
        <w:t>需求变更</w:t>
      </w:r>
      <w:r w:rsidRPr="00AB3261">
        <w:rPr>
          <w:rFonts w:asciiTheme="minorEastAsia" w:hAnsiTheme="minorEastAsia" w:hint="eastAsia"/>
          <w:sz w:val="24"/>
          <w:szCs w:val="24"/>
        </w:rPr>
        <w:t>。</w:t>
      </w:r>
    </w:p>
    <w:p w14:paraId="36FF8F8E" w14:textId="77777777" w:rsidR="00E66ED4" w:rsidRPr="00AB3261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lastRenderedPageBreak/>
        <w:t>未经过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需求评审或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需求变更的需求，交互设计团队和研发团队不能进入正式设计研发阶段。</w:t>
      </w:r>
    </w:p>
    <w:p w14:paraId="0533170D" w14:textId="4B051DFE" w:rsidR="00E66ED4" w:rsidRDefault="00FF0048" w:rsidP="00674C21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AB3261">
        <w:rPr>
          <w:rFonts w:asciiTheme="minorEastAsia" w:hAnsiTheme="minorEastAsia" w:hint="eastAsia"/>
          <w:sz w:val="24"/>
          <w:szCs w:val="24"/>
        </w:rPr>
        <w:t>关于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需求管理、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</w:t>
      </w:r>
      <w:r w:rsidRPr="00AB3261">
        <w:rPr>
          <w:rFonts w:asciiTheme="minorEastAsia" w:hAnsiTheme="minorEastAsia" w:hint="eastAsia"/>
          <w:sz w:val="24"/>
          <w:szCs w:val="24"/>
        </w:rPr>
        <w:t>需求变更、本文档使用如果有问题，请咨询</w:t>
      </w:r>
      <w:r w:rsidR="00AF09D7" w:rsidRPr="00AB3261">
        <w:rPr>
          <w:rFonts w:asciiTheme="minorEastAsia" w:hAnsiTheme="minorEastAsia" w:hint="eastAsia"/>
          <w:sz w:val="24"/>
          <w:szCs w:val="24"/>
        </w:rPr>
        <w:t>产品设计</w:t>
      </w:r>
      <w:r w:rsidR="005F1250" w:rsidRPr="00AB3261">
        <w:rPr>
          <w:rFonts w:asciiTheme="minorEastAsia" w:hAnsiTheme="minorEastAsia" w:hint="eastAsia"/>
          <w:sz w:val="24"/>
          <w:szCs w:val="24"/>
        </w:rPr>
        <w:t>部</w:t>
      </w:r>
      <w:r w:rsidRPr="00AB3261">
        <w:rPr>
          <w:rFonts w:asciiTheme="minorEastAsia" w:hAnsiTheme="minorEastAsia" w:hint="eastAsia"/>
          <w:sz w:val="24"/>
          <w:szCs w:val="24"/>
        </w:rPr>
        <w:t>。</w:t>
      </w:r>
    </w:p>
    <w:p w14:paraId="1E5C7477" w14:textId="77777777" w:rsidR="00D6281B" w:rsidRPr="00AB3261" w:rsidRDefault="00D6281B" w:rsidP="00D6281B">
      <w:pPr>
        <w:pStyle w:val="aff6"/>
        <w:spacing w:before="120" w:line="360" w:lineRule="auto"/>
        <w:ind w:leftChars="0" w:left="421" w:firstLineChars="0" w:firstLine="0"/>
        <w:rPr>
          <w:rFonts w:asciiTheme="minorEastAsia" w:hAnsiTheme="minorEastAsia"/>
          <w:sz w:val="24"/>
          <w:szCs w:val="24"/>
        </w:rPr>
      </w:pPr>
    </w:p>
    <w:p w14:paraId="140806BF" w14:textId="1319FC9D" w:rsidR="00E66ED4" w:rsidRDefault="00FF0048" w:rsidP="008478D3">
      <w:pPr>
        <w:pStyle w:val="2"/>
        <w:rPr>
          <w:b/>
          <w:color w:val="auto"/>
        </w:rPr>
      </w:pPr>
      <w:bookmarkStart w:id="16" w:name="_Toc351456273"/>
      <w:bookmarkStart w:id="17" w:name="_Toc356565109"/>
      <w:bookmarkStart w:id="18" w:name="_Toc34835518"/>
      <w:bookmarkStart w:id="19" w:name="_Toc119727643"/>
      <w:r w:rsidRPr="008478D3">
        <w:rPr>
          <w:rFonts w:hint="eastAsia"/>
          <w:b/>
          <w:color w:val="auto"/>
        </w:rPr>
        <w:t>术语</w:t>
      </w:r>
      <w:bookmarkStart w:id="20" w:name="_Toc181442281"/>
      <w:bookmarkEnd w:id="16"/>
      <w:bookmarkEnd w:id="17"/>
      <w:bookmarkEnd w:id="18"/>
    </w:p>
    <w:tbl>
      <w:tblPr>
        <w:tblW w:w="4605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276"/>
        <w:gridCol w:w="4962"/>
        <w:gridCol w:w="1611"/>
      </w:tblGrid>
      <w:tr w:rsidR="00D6281B" w14:paraId="56EF43FD" w14:textId="77777777" w:rsidTr="00D6281B"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3DD4C9" w14:textId="341FF79C" w:rsidR="00D6281B" w:rsidRPr="00D6281B" w:rsidRDefault="00D6281B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词汇名称</w:t>
            </w:r>
          </w:p>
        </w:tc>
        <w:tc>
          <w:tcPr>
            <w:tcW w:w="3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8EC26" w14:textId="4AB2A644" w:rsidR="00D6281B" w:rsidRPr="00D6281B" w:rsidRDefault="00D6281B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词汇含义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28526E" w14:textId="4FA7DE0E" w:rsidR="00D6281B" w:rsidRPr="00D6281B" w:rsidRDefault="00D6281B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6281B" w:rsidRPr="00D71D3A" w14:paraId="68EF175C" w14:textId="77777777" w:rsidTr="00D6281B">
        <w:tblPrEx>
          <w:shd w:val="clear" w:color="auto" w:fill="auto"/>
        </w:tblPrEx>
        <w:tc>
          <w:tcPr>
            <w:tcW w:w="813" w:type="pct"/>
          </w:tcPr>
          <w:p w14:paraId="34102EAE" w14:textId="41FA09C7" w:rsidR="00D6281B" w:rsidRPr="00D9432D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61" w:type="pct"/>
          </w:tcPr>
          <w:p w14:paraId="6BDBA705" w14:textId="1A4C2D8A" w:rsidR="00D6281B" w:rsidRPr="00D9432D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pct"/>
          </w:tcPr>
          <w:p w14:paraId="64A3548A" w14:textId="77777777" w:rsidR="00D6281B" w:rsidRPr="00D71D3A" w:rsidRDefault="00D6281B" w:rsidP="00D6281B">
            <w:pPr>
              <w:spacing w:line="360" w:lineRule="auto"/>
              <w:rPr>
                <w:rFonts w:ascii="宋体" w:hAnsi="宋体"/>
                <w:i/>
                <w:color w:val="0000FF"/>
                <w:sz w:val="18"/>
                <w:szCs w:val="18"/>
              </w:rPr>
            </w:pPr>
          </w:p>
        </w:tc>
      </w:tr>
      <w:tr w:rsidR="00D6281B" w:rsidRPr="00D71D3A" w14:paraId="3C6E2412" w14:textId="77777777" w:rsidTr="00D6281B">
        <w:tblPrEx>
          <w:shd w:val="clear" w:color="auto" w:fill="auto"/>
        </w:tblPrEx>
        <w:tc>
          <w:tcPr>
            <w:tcW w:w="813" w:type="pct"/>
          </w:tcPr>
          <w:p w14:paraId="37600D79" w14:textId="6AC30606" w:rsidR="00D6281B" w:rsidRPr="00D9432D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61" w:type="pct"/>
          </w:tcPr>
          <w:p w14:paraId="7AF1A7C1" w14:textId="3055E871" w:rsidR="00D6281B" w:rsidRPr="00C812C2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pct"/>
          </w:tcPr>
          <w:p w14:paraId="23BD9E49" w14:textId="77777777" w:rsidR="00D6281B" w:rsidRPr="00D71D3A" w:rsidRDefault="00D6281B" w:rsidP="00D6281B">
            <w:pPr>
              <w:spacing w:line="360" w:lineRule="auto"/>
              <w:rPr>
                <w:rFonts w:ascii="宋体" w:hAnsi="宋体"/>
                <w:i/>
                <w:color w:val="0000FF"/>
                <w:sz w:val="18"/>
                <w:szCs w:val="18"/>
              </w:rPr>
            </w:pPr>
          </w:p>
        </w:tc>
      </w:tr>
      <w:tr w:rsidR="00D6281B" w:rsidRPr="00D71D3A" w14:paraId="6634D54A" w14:textId="77777777" w:rsidTr="00D6281B">
        <w:tblPrEx>
          <w:shd w:val="clear" w:color="auto" w:fill="auto"/>
        </w:tblPrEx>
        <w:tc>
          <w:tcPr>
            <w:tcW w:w="813" w:type="pct"/>
          </w:tcPr>
          <w:p w14:paraId="686AA04D" w14:textId="56CAFF40" w:rsidR="00D6281B" w:rsidRPr="00D9432D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61" w:type="pct"/>
          </w:tcPr>
          <w:p w14:paraId="5D949B0A" w14:textId="0EE142A8" w:rsidR="00D6281B" w:rsidRPr="00D9432D" w:rsidRDefault="00D6281B" w:rsidP="00D6281B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pct"/>
          </w:tcPr>
          <w:p w14:paraId="290CAC25" w14:textId="77777777" w:rsidR="00D6281B" w:rsidRPr="00D71D3A" w:rsidRDefault="00D6281B" w:rsidP="00D6281B">
            <w:pPr>
              <w:spacing w:line="360" w:lineRule="auto"/>
              <w:rPr>
                <w:rFonts w:ascii="宋体" w:hAnsi="宋体"/>
                <w:i/>
                <w:color w:val="0000FF"/>
                <w:sz w:val="18"/>
                <w:szCs w:val="18"/>
              </w:rPr>
            </w:pPr>
          </w:p>
        </w:tc>
      </w:tr>
    </w:tbl>
    <w:p w14:paraId="66FCD68B" w14:textId="77777777" w:rsidR="00D6281B" w:rsidRPr="00D6281B" w:rsidRDefault="00D6281B" w:rsidP="00D6281B"/>
    <w:p w14:paraId="69E1D724" w14:textId="7EBB1313" w:rsidR="006059D6" w:rsidRPr="00674C21" w:rsidRDefault="00FF0048" w:rsidP="00674C21">
      <w:pPr>
        <w:pStyle w:val="2"/>
        <w:spacing w:line="480" w:lineRule="auto"/>
        <w:rPr>
          <w:b/>
          <w:color w:val="auto"/>
        </w:rPr>
      </w:pPr>
      <w:bookmarkStart w:id="21" w:name="_Toc351456274"/>
      <w:bookmarkStart w:id="22" w:name="_Toc356565110"/>
      <w:bookmarkStart w:id="23" w:name="_Toc34835519"/>
      <w:r w:rsidRPr="008478D3">
        <w:rPr>
          <w:rFonts w:hint="eastAsia"/>
          <w:b/>
          <w:color w:val="auto"/>
        </w:rPr>
        <w:t>参考文档</w:t>
      </w:r>
      <w:bookmarkEnd w:id="19"/>
      <w:bookmarkEnd w:id="20"/>
      <w:bookmarkEnd w:id="21"/>
      <w:bookmarkEnd w:id="22"/>
      <w:bookmarkEnd w:id="23"/>
    </w:p>
    <w:p w14:paraId="18077E09" w14:textId="77777777" w:rsidR="00EC7748" w:rsidRPr="00AB3261" w:rsidRDefault="00FF0048" w:rsidP="00674C21">
      <w:pPr>
        <w:pStyle w:val="1"/>
        <w:spacing w:line="480" w:lineRule="auto"/>
        <w:rPr>
          <w:b/>
          <w:bCs/>
          <w:color w:val="000000" w:themeColor="text1"/>
        </w:rPr>
      </w:pPr>
      <w:bookmarkStart w:id="24" w:name="_Toc356565112"/>
      <w:bookmarkStart w:id="25" w:name="_Toc34835520"/>
      <w:r w:rsidRPr="00AB3261">
        <w:rPr>
          <w:rFonts w:hint="eastAsia"/>
          <w:b/>
          <w:bCs/>
          <w:color w:val="000000" w:themeColor="text1"/>
        </w:rPr>
        <w:t>产品概述</w:t>
      </w:r>
      <w:bookmarkEnd w:id="24"/>
      <w:bookmarkEnd w:id="25"/>
    </w:p>
    <w:p w14:paraId="727ADFB5" w14:textId="77777777" w:rsidR="00E66ED4" w:rsidRPr="008478D3" w:rsidRDefault="00FF0048" w:rsidP="00674C21">
      <w:pPr>
        <w:pStyle w:val="2"/>
        <w:spacing w:line="480" w:lineRule="auto"/>
        <w:rPr>
          <w:b/>
          <w:color w:val="auto"/>
        </w:rPr>
      </w:pPr>
      <w:bookmarkStart w:id="26" w:name="_Toc356565113"/>
      <w:bookmarkStart w:id="27" w:name="_Toc34835521"/>
      <w:r w:rsidRPr="008478D3">
        <w:rPr>
          <w:rFonts w:hint="eastAsia"/>
          <w:b/>
          <w:color w:val="auto"/>
        </w:rPr>
        <w:t>产品</w:t>
      </w:r>
      <w:bookmarkEnd w:id="26"/>
      <w:r w:rsidR="008E22FD" w:rsidRPr="008478D3">
        <w:rPr>
          <w:rFonts w:hint="eastAsia"/>
          <w:b/>
          <w:color w:val="auto"/>
        </w:rPr>
        <w:t>背景</w:t>
      </w:r>
      <w:bookmarkEnd w:id="27"/>
    </w:p>
    <w:p w14:paraId="1732F0FE" w14:textId="77777777" w:rsidR="003D543E" w:rsidRPr="000C43FD" w:rsidRDefault="003D543E" w:rsidP="003D543E">
      <w:pPr>
        <w:spacing w:line="480" w:lineRule="auto"/>
        <w:ind w:leftChars="200" w:left="400"/>
        <w:rPr>
          <w:rFonts w:asciiTheme="minorEastAsia" w:hAnsiTheme="minorEastAsia" w:cs="Arial"/>
          <w:sz w:val="24"/>
          <w:szCs w:val="24"/>
        </w:rPr>
      </w:pPr>
      <w:bookmarkStart w:id="28" w:name="_Toc356565114"/>
      <w:bookmarkStart w:id="29" w:name="_Toc34835522"/>
      <w:r>
        <w:rPr>
          <w:rFonts w:asciiTheme="minorEastAsia" w:hAnsiTheme="minorEastAsia" w:cs="Arial" w:hint="eastAsia"/>
          <w:sz w:val="24"/>
          <w:szCs w:val="24"/>
        </w:rPr>
        <w:t>鉴于会员上线后，根据实际使用情况，对于一些已知问题进行修复和优化</w:t>
      </w:r>
    </w:p>
    <w:p w14:paraId="09C00A3C" w14:textId="54CCF341" w:rsidR="00E66ED4" w:rsidRPr="008478D3" w:rsidRDefault="00F93A83" w:rsidP="00674C21">
      <w:pPr>
        <w:pStyle w:val="2"/>
        <w:spacing w:line="480" w:lineRule="auto"/>
        <w:rPr>
          <w:b/>
          <w:color w:val="auto"/>
        </w:rPr>
      </w:pPr>
      <w:r w:rsidRPr="008478D3">
        <w:rPr>
          <w:rFonts w:hint="eastAsia"/>
          <w:b/>
          <w:color w:val="auto"/>
        </w:rPr>
        <w:t>产品范围</w:t>
      </w:r>
      <w:bookmarkEnd w:id="28"/>
      <w:r>
        <w:rPr>
          <w:rFonts w:hint="eastAsia"/>
          <w:b/>
          <w:color w:val="auto"/>
        </w:rPr>
        <w:t>与</w:t>
      </w:r>
      <w:r>
        <w:rPr>
          <w:b/>
          <w:color w:val="auto"/>
        </w:rPr>
        <w:t>关系</w:t>
      </w:r>
      <w:bookmarkEnd w:id="29"/>
    </w:p>
    <w:p w14:paraId="42D632E0" w14:textId="0330BC14" w:rsidR="00EB0862" w:rsidRPr="00D6281B" w:rsidRDefault="00C57FC3" w:rsidP="00317752">
      <w:pPr>
        <w:pStyle w:val="aff8"/>
        <w:numPr>
          <w:ilvl w:val="0"/>
          <w:numId w:val="9"/>
        </w:numPr>
        <w:spacing w:line="480" w:lineRule="auto"/>
        <w:ind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14F14">
        <w:rPr>
          <w:rFonts w:asciiTheme="minorEastAsia" w:hAnsiTheme="minorEastAsia" w:hint="eastAsia"/>
          <w:sz w:val="24"/>
          <w:szCs w:val="24"/>
        </w:rPr>
        <w:t>本产品涉及</w:t>
      </w:r>
      <w:r w:rsidR="003D543E">
        <w:rPr>
          <w:rFonts w:asciiTheme="minorEastAsia" w:hAnsiTheme="minorEastAsia" w:hint="eastAsia"/>
          <w:sz w:val="24"/>
          <w:szCs w:val="24"/>
        </w:rPr>
        <w:t>会员中心，客户体验中心</w:t>
      </w:r>
    </w:p>
    <w:p w14:paraId="242B5E0C" w14:textId="77777777" w:rsidR="00D701F0" w:rsidRPr="008478D3" w:rsidRDefault="00D701F0" w:rsidP="00674C21">
      <w:pPr>
        <w:pStyle w:val="2"/>
        <w:spacing w:line="480" w:lineRule="auto"/>
        <w:rPr>
          <w:b/>
          <w:color w:val="auto"/>
        </w:rPr>
      </w:pPr>
      <w:bookmarkStart w:id="30" w:name="_Toc34835523"/>
      <w:r w:rsidRPr="008478D3">
        <w:rPr>
          <w:rFonts w:hint="eastAsia"/>
          <w:b/>
          <w:color w:val="auto"/>
        </w:rPr>
        <w:t>产品干系</w:t>
      </w:r>
      <w:r w:rsidRPr="008478D3">
        <w:rPr>
          <w:b/>
          <w:color w:val="auto"/>
        </w:rPr>
        <w:t>方</w:t>
      </w:r>
      <w:r w:rsidRPr="008478D3">
        <w:rPr>
          <w:rFonts w:hint="eastAsia"/>
          <w:b/>
          <w:color w:val="auto"/>
        </w:rPr>
        <w:t>/</w:t>
      </w:r>
      <w:r w:rsidRPr="008478D3">
        <w:rPr>
          <w:rFonts w:hint="eastAsia"/>
          <w:b/>
          <w:color w:val="auto"/>
        </w:rPr>
        <w:t>沟通</w:t>
      </w:r>
      <w:r w:rsidRPr="008478D3">
        <w:rPr>
          <w:b/>
          <w:color w:val="auto"/>
        </w:rPr>
        <w:t>要求</w:t>
      </w:r>
      <w:bookmarkEnd w:id="30"/>
    </w:p>
    <w:tbl>
      <w:tblPr>
        <w:tblW w:w="4605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133"/>
        <w:gridCol w:w="5105"/>
        <w:gridCol w:w="1611"/>
      </w:tblGrid>
      <w:tr w:rsidR="00D30A17" w:rsidRPr="00CA3C4C" w14:paraId="1C756C1F" w14:textId="77777777" w:rsidTr="009F0C4D"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3C4A2" w14:textId="77777777" w:rsidR="00D30A17" w:rsidRPr="00D6281B" w:rsidRDefault="00D30A17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干系方</w:t>
            </w:r>
          </w:p>
        </w:tc>
        <w:tc>
          <w:tcPr>
            <w:tcW w:w="3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3F43" w14:textId="77777777" w:rsidR="00D30A17" w:rsidRPr="00D6281B" w:rsidRDefault="00D30A17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沟通确认</w:t>
            </w:r>
            <w:r w:rsidRPr="00D6281B"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96C0F5" w14:textId="77777777" w:rsidR="00D30A17" w:rsidRPr="00D6281B" w:rsidRDefault="00D30A17" w:rsidP="00D6281B">
            <w:pPr>
              <w:spacing w:line="360" w:lineRule="auto"/>
              <w:rPr>
                <w:b/>
                <w:sz w:val="24"/>
                <w:szCs w:val="24"/>
              </w:rPr>
            </w:pPr>
            <w:r w:rsidRPr="00D6281B">
              <w:rPr>
                <w:rFonts w:hint="eastAsia"/>
                <w:b/>
                <w:sz w:val="24"/>
                <w:szCs w:val="24"/>
              </w:rPr>
              <w:t>沟通</w:t>
            </w:r>
            <w:r w:rsidR="00C71565" w:rsidRPr="00D6281B">
              <w:rPr>
                <w:rFonts w:hint="eastAsia"/>
                <w:b/>
                <w:sz w:val="24"/>
                <w:szCs w:val="24"/>
              </w:rPr>
              <w:t>结果</w:t>
            </w:r>
          </w:p>
        </w:tc>
      </w:tr>
      <w:tr w:rsidR="00D71D3A" w:rsidRPr="00D71D3A" w14:paraId="686716A3" w14:textId="77777777" w:rsidTr="009F0C4D">
        <w:tblPrEx>
          <w:shd w:val="clear" w:color="auto" w:fill="auto"/>
        </w:tblPrEx>
        <w:tc>
          <w:tcPr>
            <w:tcW w:w="722" w:type="pct"/>
          </w:tcPr>
          <w:p w14:paraId="0392B0FF" w14:textId="11279211" w:rsidR="00D30A17" w:rsidRPr="00D9432D" w:rsidRDefault="00D30A17" w:rsidP="00EB0862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52" w:type="pct"/>
          </w:tcPr>
          <w:p w14:paraId="74D01A0D" w14:textId="410C550C" w:rsidR="00625C77" w:rsidRPr="00D9432D" w:rsidRDefault="00625C77" w:rsidP="00EB0862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pct"/>
          </w:tcPr>
          <w:p w14:paraId="6E8466C2" w14:textId="470FB7D6" w:rsidR="00D30A17" w:rsidRPr="009F0C4D" w:rsidRDefault="00D30A17" w:rsidP="00EB0862">
            <w:pPr>
              <w:spacing w:line="360" w:lineRule="auto"/>
              <w:rPr>
                <w:rFonts w:ascii="宋体" w:hAnsi="宋体"/>
                <w:i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58D570AC" w14:textId="77777777" w:rsidR="005D1ABE" w:rsidRDefault="005D1ABE" w:rsidP="00D71D3A">
      <w:pPr>
        <w:spacing w:line="240" w:lineRule="auto"/>
        <w:rPr>
          <w:rFonts w:ascii="宋体" w:hAnsi="宋体"/>
          <w:i/>
          <w:color w:val="0000FF"/>
          <w:sz w:val="18"/>
          <w:szCs w:val="18"/>
        </w:rPr>
      </w:pPr>
    </w:p>
    <w:p w14:paraId="0F504A7B" w14:textId="77777777" w:rsidR="005A08E6" w:rsidRPr="008478D3" w:rsidRDefault="005A08E6" w:rsidP="00674C21">
      <w:pPr>
        <w:pStyle w:val="2"/>
        <w:spacing w:line="480" w:lineRule="auto"/>
        <w:rPr>
          <w:b/>
          <w:color w:val="auto"/>
        </w:rPr>
      </w:pPr>
      <w:bookmarkStart w:id="31" w:name="_Toc34835524"/>
      <w:r>
        <w:rPr>
          <w:rFonts w:hint="eastAsia"/>
          <w:b/>
          <w:color w:val="auto"/>
        </w:rPr>
        <w:lastRenderedPageBreak/>
        <w:t>产品功能</w:t>
      </w:r>
      <w:r>
        <w:rPr>
          <w:b/>
          <w:color w:val="auto"/>
        </w:rPr>
        <w:t>列表</w:t>
      </w:r>
      <w:bookmarkEnd w:id="31"/>
    </w:p>
    <w:tbl>
      <w:tblPr>
        <w:tblW w:w="4491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5953"/>
      </w:tblGrid>
      <w:tr w:rsidR="005A08E6" w:rsidRPr="00CA3C4C" w14:paraId="78A83567" w14:textId="77777777" w:rsidTr="00D6281B"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6461BEA" w14:textId="77777777" w:rsidR="005A08E6" w:rsidRPr="00761B78" w:rsidRDefault="005A08E6" w:rsidP="00674C21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761B78">
              <w:rPr>
                <w:rFonts w:ascii="宋体" w:hAnsi="宋体" w:hint="eastAsia"/>
                <w:b/>
                <w:sz w:val="24"/>
                <w:szCs w:val="24"/>
              </w:rPr>
              <w:t xml:space="preserve"> 功能</w:t>
            </w:r>
            <w:r w:rsidRPr="00761B78">
              <w:rPr>
                <w:rFonts w:ascii="宋体" w:hAnsi="宋体"/>
                <w:b/>
                <w:sz w:val="24"/>
                <w:szCs w:val="24"/>
              </w:rPr>
              <w:t>点</w:t>
            </w:r>
            <w:r w:rsidRPr="00761B78">
              <w:rPr>
                <w:rFonts w:ascii="宋体" w:hAnsi="宋体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3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</w:tcPr>
          <w:p w14:paraId="1AA9A193" w14:textId="77777777" w:rsidR="005A08E6" w:rsidRPr="00761B78" w:rsidRDefault="005A08E6" w:rsidP="00674C21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761B78">
              <w:rPr>
                <w:rFonts w:ascii="宋体" w:hAnsi="宋体" w:hint="eastAsia"/>
                <w:b/>
                <w:sz w:val="24"/>
                <w:szCs w:val="24"/>
              </w:rPr>
              <w:t>功能</w:t>
            </w:r>
            <w:r w:rsidRPr="00761B78">
              <w:rPr>
                <w:rFonts w:ascii="宋体" w:hAnsi="宋体"/>
                <w:b/>
                <w:sz w:val="24"/>
                <w:szCs w:val="24"/>
              </w:rPr>
              <w:t>点</w:t>
            </w:r>
          </w:p>
        </w:tc>
      </w:tr>
      <w:tr w:rsidR="005A08E6" w:rsidRPr="00DB2C1E" w14:paraId="1E805F7E" w14:textId="77777777" w:rsidTr="00D6281B">
        <w:tblPrEx>
          <w:shd w:val="clear" w:color="auto" w:fill="auto"/>
        </w:tblPrEx>
        <w:tc>
          <w:tcPr>
            <w:tcW w:w="1111" w:type="pct"/>
          </w:tcPr>
          <w:p w14:paraId="68501B1A" w14:textId="666DC408" w:rsidR="005A08E6" w:rsidRPr="00F93A83" w:rsidRDefault="00F93A83" w:rsidP="00EB0862">
            <w:pPr>
              <w:spacing w:line="360" w:lineRule="auto"/>
              <w:rPr>
                <w:rFonts w:ascii="宋体" w:hAnsi="宋体"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ascii="宋体" w:hAnsi="宋体"/>
                <w:iCs/>
                <w:color w:val="0D0D0D" w:themeColor="text1" w:themeTint="F2"/>
                <w:sz w:val="24"/>
                <w:szCs w:val="24"/>
              </w:rPr>
              <w:t>.1</w:t>
            </w:r>
          </w:p>
        </w:tc>
        <w:tc>
          <w:tcPr>
            <w:tcW w:w="3889" w:type="pct"/>
          </w:tcPr>
          <w:p w14:paraId="642C9C98" w14:textId="01D539FC" w:rsidR="005A08E6" w:rsidRPr="00F93A83" w:rsidRDefault="0044550A" w:rsidP="00EB0862">
            <w:pPr>
              <w:spacing w:line="360" w:lineRule="auto"/>
              <w:rPr>
                <w:rFonts w:ascii="宋体" w:hAnsi="宋体"/>
                <w:iCs/>
                <w:color w:val="0D0D0D" w:themeColor="text1" w:themeTint="F2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D0D0D" w:themeColor="text1" w:themeTint="F2"/>
                <w:sz w:val="24"/>
                <w:szCs w:val="24"/>
              </w:rPr>
              <w:t>权益展示管理</w:t>
            </w:r>
          </w:p>
        </w:tc>
      </w:tr>
    </w:tbl>
    <w:p w14:paraId="27B264B5" w14:textId="77777777" w:rsidR="00477D54" w:rsidRPr="00AB3261" w:rsidRDefault="000219B7" w:rsidP="00674C21">
      <w:pPr>
        <w:pStyle w:val="1"/>
        <w:spacing w:line="480" w:lineRule="auto"/>
        <w:rPr>
          <w:b/>
          <w:bCs/>
          <w:color w:val="000000" w:themeColor="text1"/>
        </w:rPr>
      </w:pPr>
      <w:bookmarkStart w:id="32" w:name="_Toc356565117"/>
      <w:bookmarkStart w:id="33" w:name="_Toc34835525"/>
      <w:r w:rsidRPr="00AB3261">
        <w:rPr>
          <w:rFonts w:hint="eastAsia"/>
          <w:b/>
          <w:bCs/>
          <w:color w:val="000000" w:themeColor="text1"/>
        </w:rPr>
        <w:t>产品</w:t>
      </w:r>
      <w:r w:rsidR="00FF0048" w:rsidRPr="00AB3261">
        <w:rPr>
          <w:rFonts w:hint="eastAsia"/>
          <w:b/>
          <w:bCs/>
          <w:color w:val="000000" w:themeColor="text1"/>
        </w:rPr>
        <w:t>功能需求</w:t>
      </w:r>
      <w:bookmarkEnd w:id="32"/>
      <w:bookmarkEnd w:id="33"/>
    </w:p>
    <w:p w14:paraId="271EA16D" w14:textId="11F930D8" w:rsidR="00383E82" w:rsidRPr="00E41DA0" w:rsidRDefault="00D53707" w:rsidP="00383E82">
      <w:pPr>
        <w:pStyle w:val="2"/>
        <w:spacing w:line="480" w:lineRule="auto"/>
        <w:rPr>
          <w:b/>
          <w:color w:val="auto"/>
        </w:rPr>
      </w:pPr>
      <w:bookmarkStart w:id="34" w:name="_Toc34835526"/>
      <w:r>
        <w:rPr>
          <w:rFonts w:hint="eastAsia"/>
          <w:b/>
          <w:color w:val="auto"/>
        </w:rPr>
        <w:t>权益展示管理</w:t>
      </w:r>
      <w:bookmarkEnd w:id="34"/>
    </w:p>
    <w:p w14:paraId="5D239EF3" w14:textId="77777777" w:rsidR="00383E82" w:rsidRPr="00AB3261" w:rsidRDefault="00383E82" w:rsidP="00383E82">
      <w:pPr>
        <w:pStyle w:val="3"/>
        <w:spacing w:line="480" w:lineRule="auto"/>
        <w:rPr>
          <w:b/>
          <w:bCs/>
          <w:color w:val="000000" w:themeColor="text1"/>
        </w:rPr>
      </w:pPr>
      <w:bookmarkStart w:id="35" w:name="_Toc34835527"/>
      <w:r w:rsidRPr="00AB3261">
        <w:rPr>
          <w:rFonts w:hint="eastAsia"/>
          <w:b/>
          <w:bCs/>
          <w:color w:val="000000" w:themeColor="text1"/>
        </w:rPr>
        <w:t>需求概述</w:t>
      </w:r>
      <w:bookmarkEnd w:id="35"/>
    </w:p>
    <w:p w14:paraId="3A95ADA3" w14:textId="77777777" w:rsidR="00383E82" w:rsidRPr="00C57FC3" w:rsidRDefault="00383E82" w:rsidP="00383E82">
      <w:pPr>
        <w:pStyle w:val="aff8"/>
        <w:numPr>
          <w:ilvl w:val="0"/>
          <w:numId w:val="54"/>
        </w:numPr>
        <w:spacing w:line="480" w:lineRule="auto"/>
        <w:ind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4C21">
        <w:rPr>
          <w:rFonts w:asciiTheme="minorEastAsia" w:hAnsiTheme="minorEastAsia" w:hint="eastAsia"/>
          <w:sz w:val="24"/>
          <w:szCs w:val="24"/>
        </w:rPr>
        <w:t>该功能用来</w:t>
      </w:r>
      <w:r>
        <w:rPr>
          <w:rFonts w:asciiTheme="minorEastAsia" w:hAnsiTheme="minorEastAsia" w:hint="eastAsia"/>
          <w:sz w:val="24"/>
          <w:szCs w:val="24"/>
        </w:rPr>
        <w:t>管理会员中心的基础规则文本介绍，采用富文本的编辑模式</w:t>
      </w:r>
    </w:p>
    <w:p w14:paraId="1B332C7F" w14:textId="77777777" w:rsidR="00383E82" w:rsidRPr="002B2032" w:rsidRDefault="00383E82" w:rsidP="00383E82">
      <w:pPr>
        <w:pStyle w:val="3"/>
        <w:spacing w:line="480" w:lineRule="auto"/>
        <w:rPr>
          <w:b/>
          <w:bCs/>
          <w:color w:val="000000" w:themeColor="text1"/>
        </w:rPr>
      </w:pPr>
      <w:bookmarkStart w:id="36" w:name="_Toc34835528"/>
      <w:r w:rsidRPr="00AB3261">
        <w:rPr>
          <w:rFonts w:hint="eastAsia"/>
          <w:b/>
          <w:bCs/>
          <w:color w:val="000000" w:themeColor="text1"/>
        </w:rPr>
        <w:t>处理流程及约束条件</w:t>
      </w:r>
      <w:bookmarkEnd w:id="36"/>
    </w:p>
    <w:p w14:paraId="5FDD52E1" w14:textId="20DF6A8C" w:rsidR="002D695D" w:rsidRDefault="002D695D" w:rsidP="00383E82">
      <w:pPr>
        <w:pStyle w:val="aff8"/>
        <w:numPr>
          <w:ilvl w:val="0"/>
          <w:numId w:val="5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运营后台没有配置相应的权益文本，前端则不展示该权益</w:t>
      </w:r>
    </w:p>
    <w:p w14:paraId="153EB54B" w14:textId="1DF1C9FE" w:rsidR="00383E82" w:rsidRPr="00061531" w:rsidRDefault="002D695D" w:rsidP="00383E82">
      <w:pPr>
        <w:pStyle w:val="aff8"/>
        <w:numPr>
          <w:ilvl w:val="0"/>
          <w:numId w:val="55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其余</w:t>
      </w:r>
      <w:r w:rsidR="00383E82">
        <w:rPr>
          <w:rFonts w:asciiTheme="minorEastAsia" w:hAnsiTheme="minorEastAsia" w:hint="eastAsia"/>
          <w:sz w:val="24"/>
          <w:szCs w:val="24"/>
        </w:rPr>
        <w:t>参考会员</w:t>
      </w:r>
      <w:r w:rsidR="003D543E">
        <w:rPr>
          <w:rFonts w:asciiTheme="minorEastAsia" w:hAnsiTheme="minorEastAsia" w:hint="eastAsia"/>
          <w:sz w:val="24"/>
          <w:szCs w:val="24"/>
        </w:rPr>
        <w:t>v</w:t>
      </w:r>
      <w:r w:rsidR="003D543E">
        <w:rPr>
          <w:rFonts w:asciiTheme="minorEastAsia" w:hAnsiTheme="minorEastAsia"/>
          <w:sz w:val="24"/>
          <w:szCs w:val="24"/>
        </w:rPr>
        <w:t>1.1</w:t>
      </w:r>
      <w:r w:rsidR="003D543E">
        <w:rPr>
          <w:rFonts w:asciiTheme="minorEastAsia" w:hAnsiTheme="minorEastAsia" w:hint="eastAsia"/>
          <w:sz w:val="24"/>
          <w:szCs w:val="24"/>
        </w:rPr>
        <w:t>优化</w:t>
      </w:r>
      <w:r w:rsidR="00383E82">
        <w:rPr>
          <w:rFonts w:asciiTheme="minorEastAsia" w:hAnsiTheme="minorEastAsia" w:hint="eastAsia"/>
          <w:sz w:val="24"/>
          <w:szCs w:val="24"/>
        </w:rPr>
        <w:t>概要设计</w:t>
      </w:r>
    </w:p>
    <w:p w14:paraId="21BDB7B8" w14:textId="77777777" w:rsidR="00383E82" w:rsidRPr="00211D08" w:rsidRDefault="00383E82" w:rsidP="00383E82">
      <w:pPr>
        <w:pStyle w:val="3"/>
        <w:spacing w:line="480" w:lineRule="auto"/>
        <w:rPr>
          <w:b/>
          <w:bCs/>
          <w:color w:val="000000" w:themeColor="text1"/>
        </w:rPr>
      </w:pPr>
      <w:bookmarkStart w:id="37" w:name="_Toc34835529"/>
      <w:r w:rsidRPr="00211D08">
        <w:rPr>
          <w:b/>
          <w:bCs/>
          <w:color w:val="000000" w:themeColor="text1"/>
        </w:rPr>
        <w:t>界面原型</w:t>
      </w:r>
      <w:r w:rsidRPr="00211D08">
        <w:rPr>
          <w:rFonts w:hint="eastAsia"/>
          <w:b/>
          <w:bCs/>
          <w:color w:val="000000" w:themeColor="text1"/>
        </w:rPr>
        <w:t>元素及</w:t>
      </w:r>
      <w:r w:rsidRPr="00211D08">
        <w:rPr>
          <w:b/>
          <w:bCs/>
          <w:color w:val="000000" w:themeColor="text1"/>
        </w:rPr>
        <w:t>交互</w:t>
      </w:r>
      <w:bookmarkEnd w:id="37"/>
    </w:p>
    <w:p w14:paraId="063DCD89" w14:textId="77777777" w:rsidR="00383E82" w:rsidRPr="00211D08" w:rsidRDefault="00383E82" w:rsidP="00383E82">
      <w:pPr>
        <w:pStyle w:val="aff8"/>
        <w:numPr>
          <w:ilvl w:val="0"/>
          <w:numId w:val="56"/>
        </w:numPr>
        <w:spacing w:line="480" w:lineRule="auto"/>
        <w:ind w:rightChars="-29" w:right="-58" w:firstLineChars="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11D08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功能路径</w:t>
      </w:r>
    </w:p>
    <w:p w14:paraId="0C02C362" w14:textId="25223FFD" w:rsidR="00383E82" w:rsidRPr="001643AF" w:rsidRDefault="003D543E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管理后台一级目录“</w:t>
      </w:r>
      <w:r w:rsidR="00383E82">
        <w:rPr>
          <w:rFonts w:ascii="宋体" w:hAnsi="宋体" w:hint="eastAsia"/>
          <w:sz w:val="24"/>
          <w:szCs w:val="24"/>
        </w:rPr>
        <w:t>会员中心</w:t>
      </w:r>
      <w:r>
        <w:rPr>
          <w:rFonts w:ascii="宋体" w:hAnsi="宋体" w:hint="eastAsia"/>
          <w:sz w:val="24"/>
          <w:szCs w:val="24"/>
        </w:rPr>
        <w:t>”二级目录“</w:t>
      </w:r>
      <w:r w:rsidR="003071CD">
        <w:rPr>
          <w:rFonts w:ascii="宋体" w:hAnsi="宋体" w:hint="eastAsia"/>
          <w:sz w:val="24"/>
          <w:szCs w:val="24"/>
        </w:rPr>
        <w:t>规则文本</w:t>
      </w:r>
      <w:r>
        <w:rPr>
          <w:rFonts w:ascii="宋体" w:hAnsi="宋体" w:hint="eastAsia"/>
          <w:sz w:val="24"/>
          <w:szCs w:val="24"/>
        </w:rPr>
        <w:t>管理”标签页</w:t>
      </w:r>
      <w:r w:rsidR="00383E82"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权益展示</w:t>
      </w:r>
      <w:r w:rsidR="00383E82">
        <w:rPr>
          <w:rFonts w:ascii="宋体" w:hAnsi="宋体" w:hint="eastAsia"/>
          <w:sz w:val="24"/>
          <w:szCs w:val="24"/>
        </w:rPr>
        <w:t>”页面</w:t>
      </w:r>
    </w:p>
    <w:p w14:paraId="610E4C6F" w14:textId="36153A8E" w:rsidR="00383E82" w:rsidRPr="00211D08" w:rsidRDefault="00FD401A" w:rsidP="00383E82">
      <w:pPr>
        <w:pStyle w:val="aff8"/>
        <w:numPr>
          <w:ilvl w:val="0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</w:t>
      </w:r>
    </w:p>
    <w:p w14:paraId="7C972340" w14:textId="70E862A1" w:rsidR="00383E82" w:rsidRPr="00211D08" w:rsidRDefault="00FD401A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</w:t>
      </w:r>
      <w:r w:rsidR="00383E82" w:rsidRPr="00211D08">
        <w:rPr>
          <w:rFonts w:ascii="宋体" w:hAnsi="宋体" w:hint="eastAsia"/>
          <w:sz w:val="24"/>
          <w:szCs w:val="24"/>
        </w:rPr>
        <w:t>条件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276"/>
        <w:gridCol w:w="1418"/>
        <w:gridCol w:w="4394"/>
      </w:tblGrid>
      <w:tr w:rsidR="00383E82" w:rsidRPr="00211D08" w14:paraId="5E314561" w14:textId="77777777" w:rsidTr="006B7C12">
        <w:tc>
          <w:tcPr>
            <w:tcW w:w="1276" w:type="dxa"/>
            <w:shd w:val="clear" w:color="auto" w:fill="D9D9D9" w:themeFill="background1" w:themeFillShade="D9"/>
          </w:tcPr>
          <w:p w14:paraId="4D3041CA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F58BFD1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AC3A22C" w14:textId="77777777" w:rsidR="00383E82" w:rsidRPr="00211D08" w:rsidRDefault="00383E82" w:rsidP="006B7C1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383E82" w:rsidRPr="00211D08" w14:paraId="0EBDA178" w14:textId="77777777" w:rsidTr="006B7C12">
        <w:tc>
          <w:tcPr>
            <w:tcW w:w="1276" w:type="dxa"/>
          </w:tcPr>
          <w:p w14:paraId="233F7A73" w14:textId="42222DB1" w:rsidR="00383E82" w:rsidRDefault="00383E82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554949F2" w14:textId="77777777" w:rsidR="00383E82" w:rsidRPr="00211D08" w:rsidRDefault="00383E82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394" w:type="dxa"/>
          </w:tcPr>
          <w:p w14:paraId="77A69D48" w14:textId="77777777" w:rsidR="00383E82" w:rsidRDefault="00383E82" w:rsidP="006B7C1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4DECC13A" w14:textId="77777777" w:rsidR="00383E82" w:rsidRDefault="00383E82" w:rsidP="006B7C1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限4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  <w:tr w:rsidR="00383E82" w:rsidRPr="00211D08" w14:paraId="3FFEB91E" w14:textId="77777777" w:rsidTr="006B7C12">
        <w:tc>
          <w:tcPr>
            <w:tcW w:w="1276" w:type="dxa"/>
          </w:tcPr>
          <w:p w14:paraId="43DA3C38" w14:textId="77777777" w:rsidR="00383E82" w:rsidRPr="00211D08" w:rsidRDefault="00383E82" w:rsidP="006B7C12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状态</w:t>
            </w:r>
          </w:p>
        </w:tc>
        <w:tc>
          <w:tcPr>
            <w:tcW w:w="1418" w:type="dxa"/>
          </w:tcPr>
          <w:p w14:paraId="2644FF52" w14:textId="77777777" w:rsidR="00383E82" w:rsidRPr="00211D08" w:rsidRDefault="00383E82" w:rsidP="006B7C12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394" w:type="dxa"/>
          </w:tcPr>
          <w:p w14:paraId="4003B180" w14:textId="77777777" w:rsidR="00383E82" w:rsidRPr="00211D08" w:rsidRDefault="00383E82" w:rsidP="006B7C1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68BD44A1" w14:textId="77777777" w:rsidR="00383E82" w:rsidRPr="00211D08" w:rsidRDefault="00383E82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枚举值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状态分为：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生效中，已失效</w:t>
            </w:r>
            <w:r w:rsidRPr="00211D08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</w:tc>
      </w:tr>
    </w:tbl>
    <w:p w14:paraId="2A108B91" w14:textId="4B4A970D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点击“</w:t>
      </w:r>
      <w:r w:rsidR="00FD401A">
        <w:rPr>
          <w:rFonts w:ascii="宋体" w:hAnsi="宋体" w:hint="eastAsia"/>
          <w:sz w:val="24"/>
          <w:szCs w:val="24"/>
        </w:rPr>
        <w:t>查询</w:t>
      </w:r>
      <w:r w:rsidRPr="00211D08">
        <w:rPr>
          <w:rFonts w:ascii="宋体" w:hAnsi="宋体" w:hint="eastAsia"/>
          <w:sz w:val="24"/>
          <w:szCs w:val="24"/>
        </w:rPr>
        <w:t>”按钮</w:t>
      </w:r>
    </w:p>
    <w:p w14:paraId="57C70115" w14:textId="293E3323" w:rsidR="00383E82" w:rsidRPr="008C646C" w:rsidRDefault="00383E82" w:rsidP="00383E82">
      <w:pPr>
        <w:pStyle w:val="aff8"/>
        <w:numPr>
          <w:ilvl w:val="2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8C646C">
        <w:rPr>
          <w:rFonts w:ascii="宋体" w:hAnsi="宋体" w:hint="eastAsia"/>
          <w:sz w:val="24"/>
          <w:szCs w:val="24"/>
        </w:rPr>
        <w:t>根据选择的 “</w:t>
      </w:r>
      <w:r>
        <w:rPr>
          <w:rFonts w:ascii="宋体" w:hAnsi="宋体" w:hint="eastAsia"/>
          <w:sz w:val="24"/>
          <w:szCs w:val="24"/>
        </w:rPr>
        <w:t>名称</w:t>
      </w:r>
      <w:r w:rsidRPr="008C646C">
        <w:rPr>
          <w:rFonts w:ascii="宋体" w:hAnsi="宋体" w:hint="eastAsia"/>
          <w:sz w:val="24"/>
          <w:szCs w:val="24"/>
        </w:rPr>
        <w:t>”模糊查询相关结果</w:t>
      </w:r>
      <w:r>
        <w:rPr>
          <w:rFonts w:ascii="宋体" w:hAnsi="宋体" w:hint="eastAsia"/>
          <w:sz w:val="24"/>
          <w:szCs w:val="24"/>
        </w:rPr>
        <w:t>；</w:t>
      </w:r>
      <w:r w:rsidRPr="008C646C">
        <w:rPr>
          <w:rFonts w:ascii="宋体" w:hAnsi="宋体" w:hint="eastAsia"/>
          <w:sz w:val="24"/>
          <w:szCs w:val="24"/>
        </w:rPr>
        <w:t>根据选择的</w:t>
      </w:r>
      <w:r>
        <w:rPr>
          <w:rFonts w:ascii="宋体" w:hAnsi="宋体" w:hint="eastAsia"/>
          <w:sz w:val="24"/>
          <w:szCs w:val="24"/>
        </w:rPr>
        <w:t>“状态”</w:t>
      </w:r>
      <w:r w:rsidRPr="008C646C">
        <w:rPr>
          <w:rFonts w:ascii="宋体" w:hAnsi="宋体" w:hint="eastAsia"/>
          <w:sz w:val="24"/>
          <w:szCs w:val="24"/>
        </w:rPr>
        <w:t>精确查询相关结果</w:t>
      </w:r>
    </w:p>
    <w:p w14:paraId="08816071" w14:textId="3AF27B1B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点击“</w:t>
      </w:r>
      <w:r w:rsidR="00FD401A">
        <w:rPr>
          <w:rFonts w:ascii="宋体" w:hAnsi="宋体" w:hint="eastAsia"/>
          <w:sz w:val="24"/>
          <w:szCs w:val="24"/>
        </w:rPr>
        <w:t>重置</w:t>
      </w:r>
      <w:r w:rsidRPr="00211D08">
        <w:rPr>
          <w:rFonts w:ascii="宋体" w:hAnsi="宋体" w:hint="eastAsia"/>
          <w:sz w:val="24"/>
          <w:szCs w:val="24"/>
        </w:rPr>
        <w:t>”按钮</w:t>
      </w:r>
    </w:p>
    <w:p w14:paraId="665D9269" w14:textId="03368477" w:rsidR="00383E82" w:rsidRDefault="00FD401A" w:rsidP="00383E82">
      <w:pPr>
        <w:pStyle w:val="aff8"/>
        <w:numPr>
          <w:ilvl w:val="2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重置查询</w:t>
      </w:r>
      <w:r w:rsidR="00383E82" w:rsidRPr="00211D08">
        <w:rPr>
          <w:rFonts w:ascii="宋体" w:hAnsi="宋体" w:hint="eastAsia"/>
          <w:sz w:val="24"/>
          <w:szCs w:val="24"/>
        </w:rPr>
        <w:t>条件‘已输入/已选择’的内容，全部显示默认</w:t>
      </w:r>
      <w:r w:rsidR="00383E82">
        <w:rPr>
          <w:rFonts w:ascii="宋体" w:hAnsi="宋体" w:hint="eastAsia"/>
          <w:sz w:val="24"/>
          <w:szCs w:val="24"/>
        </w:rPr>
        <w:t>状态</w:t>
      </w:r>
    </w:p>
    <w:p w14:paraId="2EC6AB4D" w14:textId="77777777" w:rsidR="00383E82" w:rsidRPr="00906308" w:rsidRDefault="00383E82" w:rsidP="00383E82">
      <w:pPr>
        <w:pStyle w:val="aff8"/>
        <w:numPr>
          <w:ilvl w:val="0"/>
          <w:numId w:val="56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906308">
        <w:rPr>
          <w:rFonts w:asciiTheme="minorEastAsia" w:hAnsiTheme="minorEastAsia" w:cs="宋体" w:hint="eastAsia"/>
          <w:color w:val="000000" w:themeColor="text1"/>
          <w:sz w:val="24"/>
          <w:szCs w:val="24"/>
        </w:rPr>
        <w:t>新增</w:t>
      </w:r>
    </w:p>
    <w:p w14:paraId="16A664B1" w14:textId="4EFDCFC9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点击“新增”按钮，打开“新增</w:t>
      </w:r>
      <w:r w:rsidR="003D543E">
        <w:rPr>
          <w:rFonts w:ascii="宋体" w:eastAsia="宋体" w:hAnsi="宋体" w:cs="宋体" w:hint="eastAsia"/>
          <w:color w:val="000000" w:themeColor="text1"/>
          <w:sz w:val="24"/>
          <w:szCs w:val="24"/>
        </w:rPr>
        <w:t>权益展示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”页面</w:t>
      </w:r>
    </w:p>
    <w:p w14:paraId="0871AB3A" w14:textId="77777777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页面呈现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418"/>
        <w:gridCol w:w="1559"/>
        <w:gridCol w:w="4111"/>
      </w:tblGrid>
      <w:tr w:rsidR="00383E82" w:rsidRPr="00211D08" w14:paraId="265EBF2E" w14:textId="77777777" w:rsidTr="006B7C12">
        <w:tc>
          <w:tcPr>
            <w:tcW w:w="1418" w:type="dxa"/>
            <w:shd w:val="clear" w:color="auto" w:fill="D9D9D9" w:themeFill="background1" w:themeFillShade="D9"/>
          </w:tcPr>
          <w:p w14:paraId="0BC28A25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13A5827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654982C" w14:textId="77777777" w:rsidR="00383E82" w:rsidRPr="00211D08" w:rsidRDefault="00383E82" w:rsidP="006B7C1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383E82" w:rsidRPr="00211D08" w14:paraId="01FB7D8E" w14:textId="77777777" w:rsidTr="006B7C12">
        <w:trPr>
          <w:trHeight w:val="557"/>
        </w:trPr>
        <w:tc>
          <w:tcPr>
            <w:tcW w:w="1418" w:type="dxa"/>
          </w:tcPr>
          <w:p w14:paraId="1BD91078" w14:textId="0805C12B" w:rsidR="00383E82" w:rsidRPr="00211D08" w:rsidRDefault="00DB6735" w:rsidP="006B7C12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</w:t>
            </w:r>
            <w:r w:rsidR="0038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14:paraId="71598D61" w14:textId="77777777" w:rsidR="00383E82" w:rsidRPr="00211D08" w:rsidRDefault="00383E82" w:rsidP="006B7C12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1391AE83" w14:textId="77777777" w:rsidR="00383E82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必填项；默认为空</w:t>
            </w:r>
          </w:p>
          <w:p w14:paraId="56E09D32" w14:textId="77777777" w:rsidR="00383E82" w:rsidRPr="0022019E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</w:t>
            </w: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  <w:tr w:rsidR="00383E82" w:rsidRPr="00211D08" w14:paraId="701B7A97" w14:textId="77777777" w:rsidTr="006B7C12">
        <w:trPr>
          <w:trHeight w:val="557"/>
        </w:trPr>
        <w:tc>
          <w:tcPr>
            <w:tcW w:w="1418" w:type="dxa"/>
          </w:tcPr>
          <w:p w14:paraId="280C63C4" w14:textId="3E69D3D2" w:rsidR="00383E82" w:rsidRDefault="003D543E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展示名称</w:t>
            </w:r>
          </w:p>
        </w:tc>
        <w:tc>
          <w:tcPr>
            <w:tcW w:w="1559" w:type="dxa"/>
          </w:tcPr>
          <w:p w14:paraId="7E5C0C00" w14:textId="77777777" w:rsidR="00383E82" w:rsidRDefault="00383E82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2C455CE1" w14:textId="329D3301" w:rsidR="00383E82" w:rsidRDefault="003D543E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</w:t>
            </w:r>
            <w:r w:rsidR="00383E82">
              <w:rPr>
                <w:rFonts w:asciiTheme="minorEastAsia" w:hAnsiTheme="minorEastAsia" w:hint="eastAsia"/>
                <w:sz w:val="24"/>
                <w:szCs w:val="24"/>
              </w:rPr>
              <w:t>项，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7CA20EB7" w14:textId="3D86B794" w:rsidR="00383E82" w:rsidRDefault="003D543E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  <w:tr w:rsidR="003D543E" w:rsidRPr="00211D08" w14:paraId="32ED9205" w14:textId="77777777" w:rsidTr="006B7C12">
        <w:trPr>
          <w:trHeight w:val="557"/>
        </w:trPr>
        <w:tc>
          <w:tcPr>
            <w:tcW w:w="1418" w:type="dxa"/>
          </w:tcPr>
          <w:p w14:paraId="6142EE28" w14:textId="054A84A3" w:rsidR="003D543E" w:rsidRDefault="003D543E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</w:t>
            </w:r>
            <w:r w:rsidR="007D09BD">
              <w:rPr>
                <w:rFonts w:asciiTheme="majorEastAsia" w:eastAsiaTheme="majorEastAsia" w:hAnsiTheme="majorEastAsia" w:hint="eastAsia"/>
                <w:sz w:val="24"/>
                <w:szCs w:val="24"/>
              </w:rPr>
              <w:t>优先级</w:t>
            </w:r>
          </w:p>
        </w:tc>
        <w:tc>
          <w:tcPr>
            <w:tcW w:w="1559" w:type="dxa"/>
          </w:tcPr>
          <w:p w14:paraId="5FB75C61" w14:textId="47EA3C68" w:rsidR="003D543E" w:rsidRDefault="003D543E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111" w:type="dxa"/>
          </w:tcPr>
          <w:p w14:paraId="7BBE640B" w14:textId="77777777" w:rsidR="003D543E" w:rsidRDefault="003D543E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必选项</w:t>
            </w:r>
            <w:r w:rsidR="00D9400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 w:rsidR="00D94002">
              <w:rPr>
                <w:rFonts w:asciiTheme="minorEastAsia" w:hAnsiTheme="minorEastAsia" w:hint="eastAsia"/>
                <w:sz w:val="24"/>
                <w:szCs w:val="24"/>
              </w:rPr>
              <w:t>默认请</w:t>
            </w:r>
            <w:proofErr w:type="gramEnd"/>
            <w:r w:rsidR="00D94002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</w:p>
          <w:p w14:paraId="185FEC01" w14:textId="6FCCFE6B" w:rsidR="00D94002" w:rsidRDefault="00D9400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选项含1-</w:t>
            </w:r>
            <w:r>
              <w:rPr>
                <w:rFonts w:asciiTheme="minorEastAsia" w:hAnsiTheme="minorEastAsia"/>
                <w:sz w:val="24"/>
                <w:szCs w:val="24"/>
              </w:rPr>
              <w:t>49</w:t>
            </w:r>
          </w:p>
        </w:tc>
      </w:tr>
      <w:tr w:rsidR="00D94002" w:rsidRPr="00211D08" w14:paraId="40A6E5F5" w14:textId="77777777" w:rsidTr="006B7C12">
        <w:trPr>
          <w:trHeight w:val="557"/>
        </w:trPr>
        <w:tc>
          <w:tcPr>
            <w:tcW w:w="1418" w:type="dxa"/>
          </w:tcPr>
          <w:p w14:paraId="46E15BEC" w14:textId="4E0512CE" w:rsidR="00D94002" w:rsidRDefault="00D94002" w:rsidP="00021C4E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权益图标（享有）</w:t>
            </w:r>
          </w:p>
        </w:tc>
        <w:tc>
          <w:tcPr>
            <w:tcW w:w="1559" w:type="dxa"/>
          </w:tcPr>
          <w:p w14:paraId="4E90594E" w14:textId="39C63E21" w:rsidR="00D94002" w:rsidRDefault="00D94002" w:rsidP="00021C4E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25F9462E" w14:textId="77777777" w:rsidR="00D94002" w:rsidRDefault="00D94002" w:rsidP="00021C4E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必填项；默认无</w:t>
            </w:r>
          </w:p>
          <w:p w14:paraId="12BEE6BF" w14:textId="6DBBE0C1" w:rsidR="00D94002" w:rsidRDefault="00D94002" w:rsidP="00021C4E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可从本地上传图片；上传后可查看图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片</w:t>
            </w:r>
          </w:p>
        </w:tc>
      </w:tr>
      <w:tr w:rsidR="00021C4E" w:rsidRPr="00211D08" w14:paraId="392F9B01" w14:textId="77777777" w:rsidTr="006B7C12">
        <w:trPr>
          <w:trHeight w:val="557"/>
        </w:trPr>
        <w:tc>
          <w:tcPr>
            <w:tcW w:w="1418" w:type="dxa"/>
          </w:tcPr>
          <w:p w14:paraId="28254829" w14:textId="378CCE6F" w:rsidR="00021C4E" w:rsidRDefault="00021C4E" w:rsidP="00021C4E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权益图标（未享有）</w:t>
            </w:r>
          </w:p>
        </w:tc>
        <w:tc>
          <w:tcPr>
            <w:tcW w:w="1559" w:type="dxa"/>
          </w:tcPr>
          <w:p w14:paraId="394E0DB5" w14:textId="107935AC" w:rsidR="00021C4E" w:rsidRDefault="00021C4E" w:rsidP="00021C4E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150CC2E8" w14:textId="77777777" w:rsidR="00021C4E" w:rsidRDefault="00021C4E" w:rsidP="00021C4E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必填项；默认无</w:t>
            </w:r>
          </w:p>
          <w:p w14:paraId="0270B72B" w14:textId="259DF355" w:rsidR="00021C4E" w:rsidRDefault="00021C4E" w:rsidP="00021C4E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可从本地上传图片；上传后可查看图片</w:t>
            </w:r>
          </w:p>
        </w:tc>
      </w:tr>
      <w:tr w:rsidR="008169A0" w:rsidRPr="00211D08" w14:paraId="25BCA578" w14:textId="77777777" w:rsidTr="006B7C12">
        <w:trPr>
          <w:trHeight w:val="557"/>
        </w:trPr>
        <w:tc>
          <w:tcPr>
            <w:tcW w:w="1418" w:type="dxa"/>
          </w:tcPr>
          <w:p w14:paraId="324431B5" w14:textId="624A9FA9" w:rsidR="008169A0" w:rsidRDefault="008169A0" w:rsidP="00021C4E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详情展示图</w:t>
            </w:r>
          </w:p>
        </w:tc>
        <w:tc>
          <w:tcPr>
            <w:tcW w:w="1559" w:type="dxa"/>
          </w:tcPr>
          <w:p w14:paraId="7D33CE02" w14:textId="0CEE822C" w:rsidR="008169A0" w:rsidRDefault="008169A0" w:rsidP="00021C4E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1F2393E2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必填项；默认无</w:t>
            </w:r>
          </w:p>
          <w:p w14:paraId="47731A16" w14:textId="32ECF655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可从本地上传图片；上传后可查看图片</w:t>
            </w:r>
          </w:p>
        </w:tc>
      </w:tr>
      <w:tr w:rsidR="00021C4E" w:rsidRPr="00211D08" w14:paraId="4994B904" w14:textId="77777777" w:rsidTr="006B7C12">
        <w:trPr>
          <w:trHeight w:val="557"/>
        </w:trPr>
        <w:tc>
          <w:tcPr>
            <w:tcW w:w="1418" w:type="dxa"/>
          </w:tcPr>
          <w:p w14:paraId="480810B0" w14:textId="090DA3E9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适用等级</w:t>
            </w:r>
          </w:p>
        </w:tc>
        <w:tc>
          <w:tcPr>
            <w:tcW w:w="1559" w:type="dxa"/>
          </w:tcPr>
          <w:p w14:paraId="7874FD8F" w14:textId="58002ADF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多选选择框</w:t>
            </w:r>
          </w:p>
        </w:tc>
        <w:tc>
          <w:tcPr>
            <w:tcW w:w="4111" w:type="dxa"/>
          </w:tcPr>
          <w:p w14:paraId="3D920A70" w14:textId="77777777" w:rsidR="00021C4E" w:rsidRDefault="00021C4E" w:rsidP="00021C4E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必选项，至少选择一项，默认无选择</w:t>
            </w:r>
          </w:p>
          <w:p w14:paraId="3B305E0C" w14:textId="4135E264" w:rsidR="00021C4E" w:rsidRDefault="00021C4E" w:rsidP="00021C4E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选项含大众会员-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黑钻会员</w:t>
            </w:r>
            <w:proofErr w:type="gramEnd"/>
          </w:p>
        </w:tc>
      </w:tr>
      <w:tr w:rsidR="00021C4E" w:rsidRPr="00211D08" w14:paraId="1B8762C5" w14:textId="77777777" w:rsidTr="006B7C12">
        <w:tc>
          <w:tcPr>
            <w:tcW w:w="1418" w:type="dxa"/>
          </w:tcPr>
          <w:p w14:paraId="693AD349" w14:textId="77777777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详情</w:t>
            </w:r>
          </w:p>
        </w:tc>
        <w:tc>
          <w:tcPr>
            <w:tcW w:w="1559" w:type="dxa"/>
          </w:tcPr>
          <w:p w14:paraId="10C88F09" w14:textId="77777777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富文本输入框</w:t>
            </w:r>
          </w:p>
        </w:tc>
        <w:tc>
          <w:tcPr>
            <w:tcW w:w="4111" w:type="dxa"/>
          </w:tcPr>
          <w:p w14:paraId="7923F4E1" w14:textId="77777777" w:rsidR="00021C4E" w:rsidRDefault="00021C4E" w:rsidP="00021C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必填项，默认为空，</w:t>
            </w:r>
          </w:p>
          <w:p w14:paraId="737646CF" w14:textId="77777777" w:rsidR="00021C4E" w:rsidRDefault="00021C4E" w:rsidP="00021C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71EFF">
              <w:rPr>
                <w:rFonts w:asciiTheme="minorEastAsia" w:hAnsiTheme="minorEastAsia" w:hint="eastAsia"/>
                <w:sz w:val="24"/>
                <w:szCs w:val="24"/>
              </w:rPr>
              <w:t>支持操作：撤销、恢复、字体加粗、斜体、下划线、删除线、上标、下标、格式刷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71EFF">
              <w:rPr>
                <w:rFonts w:asciiTheme="minorEastAsia" w:hAnsiTheme="minorEastAsia" w:hint="eastAsia"/>
                <w:sz w:val="24"/>
                <w:szCs w:val="24"/>
              </w:rPr>
              <w:t>删除格式刷、超链接、删除超链接、字体色、背景色、查找、替换、表格、符号、表情、编号列表、项目列表、左缩进、右缩进、字行距、字间距、左对齐、居中对齐、右对齐、两端对齐、字体大小、图片</w:t>
            </w:r>
          </w:p>
        </w:tc>
      </w:tr>
      <w:tr w:rsidR="00021C4E" w:rsidRPr="00211D08" w14:paraId="2779215F" w14:textId="77777777" w:rsidTr="006B7C12">
        <w:tc>
          <w:tcPr>
            <w:tcW w:w="1418" w:type="dxa"/>
          </w:tcPr>
          <w:p w14:paraId="33E4E4E0" w14:textId="77777777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备注</w:t>
            </w:r>
          </w:p>
        </w:tc>
        <w:tc>
          <w:tcPr>
            <w:tcW w:w="1559" w:type="dxa"/>
          </w:tcPr>
          <w:p w14:paraId="6F2D3FE3" w14:textId="77777777" w:rsidR="00021C4E" w:rsidRDefault="00021C4E" w:rsidP="00021C4E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35F8D17D" w14:textId="77777777" w:rsidR="00021C4E" w:rsidRDefault="00021C4E" w:rsidP="00021C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非必填，默认为空</w:t>
            </w:r>
          </w:p>
          <w:p w14:paraId="25898326" w14:textId="77777777" w:rsidR="00021C4E" w:rsidRDefault="00021C4E" w:rsidP="00021C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限制1</w:t>
            </w: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</w:tbl>
    <w:p w14:paraId="6D0207CF" w14:textId="3ECDBC23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点击“取消”按钮，</w:t>
      </w:r>
      <w:r w:rsidR="00FD401A">
        <w:rPr>
          <w:rFonts w:ascii="宋体" w:eastAsia="宋体" w:hAnsi="宋体" w:cs="宋体" w:hint="eastAsia"/>
          <w:color w:val="000000" w:themeColor="text1"/>
          <w:sz w:val="24"/>
          <w:szCs w:val="24"/>
        </w:rPr>
        <w:t>重置</w:t>
      </w:r>
      <w:r w:rsidRPr="00211D08">
        <w:rPr>
          <w:rFonts w:ascii="宋体" w:hAnsi="宋体" w:hint="eastAsia"/>
          <w:sz w:val="24"/>
          <w:szCs w:val="24"/>
        </w:rPr>
        <w:t>‘已输入/已选择’</w:t>
      </w:r>
      <w:r>
        <w:rPr>
          <w:rFonts w:ascii="宋体" w:hAnsi="宋体" w:hint="eastAsia"/>
          <w:sz w:val="24"/>
          <w:szCs w:val="24"/>
        </w:rPr>
        <w:t>内容，返回“</w:t>
      </w:r>
      <w:r w:rsidR="00DB6735">
        <w:rPr>
          <w:rFonts w:ascii="宋体" w:eastAsia="宋体" w:hAnsi="宋体" w:cs="宋体" w:hint="eastAsia"/>
          <w:color w:val="000000" w:themeColor="text1"/>
          <w:sz w:val="24"/>
          <w:szCs w:val="24"/>
        </w:rPr>
        <w:t>等级权益规则文本管理</w:t>
      </w:r>
      <w:r>
        <w:rPr>
          <w:rFonts w:ascii="宋体" w:hAnsi="宋体" w:hint="eastAsia"/>
          <w:sz w:val="24"/>
          <w:szCs w:val="24"/>
        </w:rPr>
        <w:t>”页面</w:t>
      </w:r>
    </w:p>
    <w:p w14:paraId="01F2894A" w14:textId="4565A892" w:rsidR="00383E82" w:rsidRPr="002F0273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F0273"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点击“确定”按钮，保存</w:t>
      </w:r>
      <w:r w:rsidRPr="002F0273">
        <w:rPr>
          <w:rFonts w:ascii="宋体" w:hAnsi="宋体" w:hint="eastAsia"/>
          <w:sz w:val="24"/>
          <w:szCs w:val="24"/>
        </w:rPr>
        <w:t>‘已输入/已选择’内容，返回“</w:t>
      </w:r>
      <w:r w:rsidR="00DB6735">
        <w:rPr>
          <w:rFonts w:ascii="宋体" w:eastAsia="宋体" w:hAnsi="宋体" w:cs="宋体" w:hint="eastAsia"/>
          <w:color w:val="000000" w:themeColor="text1"/>
          <w:sz w:val="24"/>
          <w:szCs w:val="24"/>
        </w:rPr>
        <w:t>等级权益规则文本管理</w:t>
      </w:r>
      <w:r w:rsidRPr="002F0273">
        <w:rPr>
          <w:rFonts w:ascii="宋体" w:hAnsi="宋体" w:hint="eastAsia"/>
          <w:sz w:val="24"/>
          <w:szCs w:val="24"/>
        </w:rPr>
        <w:t>”页面。已配置的内容实时生效</w:t>
      </w:r>
    </w:p>
    <w:p w14:paraId="50897D60" w14:textId="77777777" w:rsidR="00383E82" w:rsidRPr="00211D08" w:rsidRDefault="00383E82" w:rsidP="00383E82">
      <w:pPr>
        <w:pStyle w:val="aff8"/>
        <w:numPr>
          <w:ilvl w:val="0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t>列表默认</w:t>
      </w:r>
    </w:p>
    <w:p w14:paraId="459BAD22" w14:textId="77777777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列表默认呈现</w:t>
      </w:r>
      <w:r w:rsidRPr="00211D08">
        <w:rPr>
          <w:rFonts w:ascii="宋体" w:hAnsi="宋体"/>
          <w:sz w:val="24"/>
          <w:szCs w:val="24"/>
        </w:rPr>
        <w:t>1</w:t>
      </w:r>
      <w:r w:rsidRPr="00211D08">
        <w:rPr>
          <w:rFonts w:ascii="宋体" w:hAnsi="宋体" w:hint="eastAsia"/>
          <w:sz w:val="24"/>
          <w:szCs w:val="24"/>
        </w:rPr>
        <w:t>0条数据，可依次选择</w:t>
      </w:r>
      <w:r w:rsidRPr="00211D08">
        <w:rPr>
          <w:rFonts w:ascii="宋体" w:hAnsi="宋体"/>
          <w:sz w:val="24"/>
          <w:szCs w:val="24"/>
        </w:rPr>
        <w:t>1</w:t>
      </w:r>
      <w:r w:rsidRPr="00211D08">
        <w:rPr>
          <w:rFonts w:ascii="宋体" w:hAnsi="宋体" w:hint="eastAsia"/>
          <w:sz w:val="24"/>
          <w:szCs w:val="24"/>
        </w:rPr>
        <w:t>0、</w:t>
      </w:r>
      <w:r w:rsidRPr="00211D08">
        <w:rPr>
          <w:rFonts w:ascii="宋体" w:hAnsi="宋体"/>
          <w:sz w:val="24"/>
          <w:szCs w:val="24"/>
        </w:rPr>
        <w:t>2</w:t>
      </w:r>
      <w:r w:rsidRPr="00211D08">
        <w:rPr>
          <w:rFonts w:ascii="宋体" w:hAnsi="宋体" w:hint="eastAsia"/>
          <w:sz w:val="24"/>
          <w:szCs w:val="24"/>
        </w:rPr>
        <w:t>0、</w:t>
      </w:r>
      <w:r w:rsidRPr="00211D08">
        <w:rPr>
          <w:rFonts w:ascii="宋体" w:hAnsi="宋体"/>
          <w:sz w:val="24"/>
          <w:szCs w:val="24"/>
        </w:rPr>
        <w:t>30</w:t>
      </w:r>
      <w:r w:rsidRPr="00211D08">
        <w:rPr>
          <w:rFonts w:ascii="宋体" w:hAnsi="宋体" w:hint="eastAsia"/>
          <w:sz w:val="24"/>
          <w:szCs w:val="24"/>
        </w:rPr>
        <w:t>、</w:t>
      </w:r>
      <w:r w:rsidRPr="00211D08">
        <w:rPr>
          <w:rFonts w:ascii="宋体" w:hAnsi="宋体"/>
          <w:sz w:val="24"/>
          <w:szCs w:val="24"/>
        </w:rPr>
        <w:t>40</w:t>
      </w:r>
    </w:p>
    <w:p w14:paraId="004DD95B" w14:textId="77777777" w:rsidR="00383E82" w:rsidRPr="00211D08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页面打开列表默认呈现数据为无任何过滤条件查询结果，按照最后一次修改时间倒序排列</w:t>
      </w:r>
    </w:p>
    <w:p w14:paraId="45983008" w14:textId="77777777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列表操作：详情、编辑</w:t>
      </w:r>
    </w:p>
    <w:p w14:paraId="7A7770AE" w14:textId="77777777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8253E7">
        <w:rPr>
          <w:rFonts w:ascii="宋体" w:hAnsi="宋体" w:hint="eastAsia"/>
          <w:sz w:val="24"/>
          <w:szCs w:val="24"/>
        </w:rPr>
        <w:t>列表数据列默认呈现原型图中列</w:t>
      </w:r>
    </w:p>
    <w:p w14:paraId="532AC044" w14:textId="77777777" w:rsidR="00383E82" w:rsidRDefault="00383E82" w:rsidP="00383E82">
      <w:pPr>
        <w:pStyle w:val="aff8"/>
        <w:numPr>
          <w:ilvl w:val="0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编辑</w:t>
      </w:r>
    </w:p>
    <w:p w14:paraId="2A1ED0B0" w14:textId="4E3536C1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点击列表其中一行“编辑”按钮，打开“编辑</w:t>
      </w:r>
      <w:r w:rsidR="001375E5">
        <w:rPr>
          <w:rFonts w:ascii="宋体" w:eastAsia="宋体" w:hAnsi="宋体" w:cs="宋体" w:hint="eastAsia"/>
          <w:color w:val="000000" w:themeColor="text1"/>
          <w:sz w:val="24"/>
          <w:szCs w:val="24"/>
        </w:rPr>
        <w:t>权益展示</w:t>
      </w:r>
      <w:r>
        <w:rPr>
          <w:rFonts w:ascii="宋体" w:hAnsi="宋体" w:hint="eastAsia"/>
          <w:sz w:val="24"/>
          <w:szCs w:val="24"/>
        </w:rPr>
        <w:t>”页面</w:t>
      </w:r>
    </w:p>
    <w:p w14:paraId="7B38BD8F" w14:textId="77777777" w:rsidR="00383E82" w:rsidRPr="008253E7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页面呈现</w:t>
      </w:r>
      <w:r w:rsidRPr="008253E7">
        <w:rPr>
          <w:rFonts w:ascii="宋体" w:hAnsi="宋体" w:hint="eastAsia"/>
          <w:sz w:val="24"/>
          <w:szCs w:val="24"/>
        </w:rPr>
        <w:t xml:space="preserve"> 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418"/>
        <w:gridCol w:w="1559"/>
        <w:gridCol w:w="4111"/>
      </w:tblGrid>
      <w:tr w:rsidR="00383E82" w:rsidRPr="00211D08" w14:paraId="0D1D63E9" w14:textId="77777777" w:rsidTr="006B7C12">
        <w:tc>
          <w:tcPr>
            <w:tcW w:w="1418" w:type="dxa"/>
            <w:shd w:val="clear" w:color="auto" w:fill="D9D9D9" w:themeFill="background1" w:themeFillShade="D9"/>
          </w:tcPr>
          <w:p w14:paraId="4ACD1E0B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067904" w14:textId="77777777" w:rsidR="00383E82" w:rsidRPr="00211D08" w:rsidRDefault="00383E82" w:rsidP="006B7C12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55D734F" w14:textId="77777777" w:rsidR="00383E82" w:rsidRPr="00211D08" w:rsidRDefault="00383E82" w:rsidP="006B7C1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383E82" w:rsidRPr="0022019E" w14:paraId="56907E46" w14:textId="77777777" w:rsidTr="006B7C12">
        <w:trPr>
          <w:trHeight w:val="557"/>
        </w:trPr>
        <w:tc>
          <w:tcPr>
            <w:tcW w:w="1418" w:type="dxa"/>
          </w:tcPr>
          <w:p w14:paraId="3B8E9CB0" w14:textId="4B3DDCA4" w:rsidR="00383E82" w:rsidRDefault="00DB6735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</w:t>
            </w:r>
            <w:r w:rsidR="0038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14:paraId="691DEADF" w14:textId="77777777" w:rsidR="00383E82" w:rsidRDefault="00383E82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3BC84C2C" w14:textId="77777777" w:rsidR="00383E82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呈现当前商品名称</w:t>
            </w:r>
          </w:p>
          <w:p w14:paraId="0E1F01B0" w14:textId="77777777" w:rsidR="00383E82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383E82" w:rsidRPr="0022019E" w14:paraId="39BB680D" w14:textId="77777777" w:rsidTr="006B7C12">
        <w:trPr>
          <w:trHeight w:val="557"/>
        </w:trPr>
        <w:tc>
          <w:tcPr>
            <w:tcW w:w="1418" w:type="dxa"/>
          </w:tcPr>
          <w:p w14:paraId="00492C42" w14:textId="3AD67DA0" w:rsidR="00383E82" w:rsidRDefault="0013688C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展示名称</w:t>
            </w:r>
          </w:p>
        </w:tc>
        <w:tc>
          <w:tcPr>
            <w:tcW w:w="1559" w:type="dxa"/>
          </w:tcPr>
          <w:p w14:paraId="123397E0" w14:textId="3F89F669" w:rsidR="00383E82" w:rsidRDefault="0013688C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</w:t>
            </w:r>
          </w:p>
        </w:tc>
        <w:tc>
          <w:tcPr>
            <w:tcW w:w="4111" w:type="dxa"/>
          </w:tcPr>
          <w:p w14:paraId="6056332F" w14:textId="77777777" w:rsidR="00383E82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呈现当前类型名称</w:t>
            </w:r>
          </w:p>
          <w:p w14:paraId="65F66CDE" w14:textId="77777777" w:rsidR="00383E82" w:rsidRDefault="00383E82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不可编辑</w:t>
            </w:r>
          </w:p>
        </w:tc>
      </w:tr>
      <w:tr w:rsidR="00DB6735" w:rsidRPr="0022019E" w14:paraId="536C9FD7" w14:textId="77777777" w:rsidTr="006B7C12">
        <w:trPr>
          <w:trHeight w:val="557"/>
        </w:trPr>
        <w:tc>
          <w:tcPr>
            <w:tcW w:w="1418" w:type="dxa"/>
          </w:tcPr>
          <w:p w14:paraId="412BEDFB" w14:textId="7E5A72BA" w:rsidR="00DB6735" w:rsidRDefault="00DB6735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适用等级</w:t>
            </w:r>
          </w:p>
        </w:tc>
        <w:tc>
          <w:tcPr>
            <w:tcW w:w="1559" w:type="dxa"/>
          </w:tcPr>
          <w:p w14:paraId="4D559AD0" w14:textId="09C3D117" w:rsidR="00DB6735" w:rsidRDefault="00DB6735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多项选择框</w:t>
            </w:r>
          </w:p>
        </w:tc>
        <w:tc>
          <w:tcPr>
            <w:tcW w:w="4111" w:type="dxa"/>
          </w:tcPr>
          <w:p w14:paraId="41B20FD4" w14:textId="77777777" w:rsidR="00DB6735" w:rsidRDefault="00DB6735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呈现当前已选项</w:t>
            </w:r>
          </w:p>
          <w:p w14:paraId="6820F53A" w14:textId="1F9D629A" w:rsidR="00DB6735" w:rsidRDefault="00DB6735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688C" w:rsidRPr="0022019E" w14:paraId="77B6D094" w14:textId="77777777" w:rsidTr="006B7C12">
        <w:trPr>
          <w:trHeight w:val="557"/>
        </w:trPr>
        <w:tc>
          <w:tcPr>
            <w:tcW w:w="1418" w:type="dxa"/>
          </w:tcPr>
          <w:p w14:paraId="527600B8" w14:textId="521D4EBE" w:rsidR="0013688C" w:rsidRDefault="0013688C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展示优先级</w:t>
            </w:r>
          </w:p>
        </w:tc>
        <w:tc>
          <w:tcPr>
            <w:tcW w:w="1559" w:type="dxa"/>
          </w:tcPr>
          <w:p w14:paraId="14067980" w14:textId="68CF99A3" w:rsidR="0013688C" w:rsidRDefault="0013688C" w:rsidP="006B7C12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111" w:type="dxa"/>
          </w:tcPr>
          <w:p w14:paraId="18504B35" w14:textId="77777777" w:rsidR="0013688C" w:rsidRDefault="0013688C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呈现当前优先级</w:t>
            </w:r>
          </w:p>
          <w:p w14:paraId="576FD121" w14:textId="5B61DFC2" w:rsidR="0013688C" w:rsidRDefault="0013688C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8169A0" w:rsidRPr="0022019E" w14:paraId="3C3CACF6" w14:textId="77777777" w:rsidTr="006B7C12">
        <w:trPr>
          <w:trHeight w:val="557"/>
        </w:trPr>
        <w:tc>
          <w:tcPr>
            <w:tcW w:w="1418" w:type="dxa"/>
          </w:tcPr>
          <w:p w14:paraId="57650A11" w14:textId="59BF9DEB" w:rsidR="008169A0" w:rsidRDefault="008169A0" w:rsidP="006B7C12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权益图标享有</w:t>
            </w:r>
          </w:p>
        </w:tc>
        <w:tc>
          <w:tcPr>
            <w:tcW w:w="1559" w:type="dxa"/>
          </w:tcPr>
          <w:p w14:paraId="5A40055B" w14:textId="4B41EE80" w:rsidR="008169A0" w:rsidRDefault="008169A0" w:rsidP="006B7C12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11FFD917" w14:textId="77777777" w:rsidR="008169A0" w:rsidRDefault="008169A0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呈现当前图标</w:t>
            </w:r>
          </w:p>
          <w:p w14:paraId="651A47AD" w14:textId="1F3812BC" w:rsidR="008169A0" w:rsidRDefault="008169A0" w:rsidP="006B7C12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可编辑</w:t>
            </w:r>
            <w:bookmarkStart w:id="38" w:name="_GoBack"/>
            <w:bookmarkEnd w:id="38"/>
          </w:p>
        </w:tc>
      </w:tr>
      <w:tr w:rsidR="008169A0" w:rsidRPr="0022019E" w14:paraId="3FF7F659" w14:textId="77777777" w:rsidTr="006B7C12">
        <w:trPr>
          <w:trHeight w:val="557"/>
        </w:trPr>
        <w:tc>
          <w:tcPr>
            <w:tcW w:w="1418" w:type="dxa"/>
          </w:tcPr>
          <w:p w14:paraId="2280284E" w14:textId="0D02BA21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权益图标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未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享有</w:t>
            </w:r>
          </w:p>
        </w:tc>
        <w:tc>
          <w:tcPr>
            <w:tcW w:w="1559" w:type="dxa"/>
          </w:tcPr>
          <w:p w14:paraId="2996F75A" w14:textId="1D3F63AD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4DB181D9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呈现当前图标</w:t>
            </w:r>
          </w:p>
          <w:p w14:paraId="1F9C0852" w14:textId="2DCF4EDB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8169A0" w:rsidRPr="0022019E" w14:paraId="328B9B87" w14:textId="77777777" w:rsidTr="006B7C12">
        <w:trPr>
          <w:trHeight w:val="557"/>
        </w:trPr>
        <w:tc>
          <w:tcPr>
            <w:tcW w:w="1418" w:type="dxa"/>
          </w:tcPr>
          <w:p w14:paraId="01911031" w14:textId="40D70925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详情展示图</w:t>
            </w:r>
          </w:p>
        </w:tc>
        <w:tc>
          <w:tcPr>
            <w:tcW w:w="1559" w:type="dxa"/>
          </w:tcPr>
          <w:p w14:paraId="3526D4D5" w14:textId="6856AA0B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2CEBF9DF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呈现当前图标</w:t>
            </w:r>
          </w:p>
          <w:p w14:paraId="2DBFCF97" w14:textId="73DD9894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8169A0" w:rsidRPr="0022019E" w14:paraId="2D414A69" w14:textId="77777777" w:rsidTr="006B7C12">
        <w:trPr>
          <w:trHeight w:val="557"/>
        </w:trPr>
        <w:tc>
          <w:tcPr>
            <w:tcW w:w="1418" w:type="dxa"/>
          </w:tcPr>
          <w:p w14:paraId="659387AC" w14:textId="77777777" w:rsidR="008169A0" w:rsidRPr="00211D08" w:rsidRDefault="008169A0" w:rsidP="008169A0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状态</w:t>
            </w:r>
          </w:p>
        </w:tc>
        <w:tc>
          <w:tcPr>
            <w:tcW w:w="1559" w:type="dxa"/>
          </w:tcPr>
          <w:p w14:paraId="67C8C03A" w14:textId="77777777" w:rsidR="008169A0" w:rsidRPr="00211D08" w:rsidRDefault="008169A0" w:rsidP="008169A0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111" w:type="dxa"/>
          </w:tcPr>
          <w:p w14:paraId="1B835CBF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默认当前状态，下拉可切换状态</w:t>
            </w:r>
          </w:p>
          <w:p w14:paraId="1989BF8A" w14:textId="77777777" w:rsidR="008169A0" w:rsidRPr="008253E7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默认状态为“生效中”：可切换为“已失效”</w:t>
            </w:r>
          </w:p>
          <w:p w14:paraId="5485D4CB" w14:textId="77777777" w:rsidR="008169A0" w:rsidRPr="0022019E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iCs/>
                <w:sz w:val="24"/>
                <w:szCs w:val="24"/>
              </w:rPr>
              <w:t>默认状态为“已失效”：不可切换</w:t>
            </w:r>
          </w:p>
        </w:tc>
      </w:tr>
      <w:tr w:rsidR="008169A0" w:rsidRPr="0022019E" w14:paraId="6B301CD7" w14:textId="77777777" w:rsidTr="006B7C12">
        <w:trPr>
          <w:trHeight w:val="557"/>
        </w:trPr>
        <w:tc>
          <w:tcPr>
            <w:tcW w:w="1418" w:type="dxa"/>
          </w:tcPr>
          <w:p w14:paraId="3CD06FBE" w14:textId="73DC640A" w:rsidR="008169A0" w:rsidRDefault="008169A0" w:rsidP="008169A0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详情</w:t>
            </w:r>
          </w:p>
        </w:tc>
        <w:tc>
          <w:tcPr>
            <w:tcW w:w="1559" w:type="dxa"/>
          </w:tcPr>
          <w:p w14:paraId="235B9E72" w14:textId="77777777" w:rsidR="008169A0" w:rsidRDefault="008169A0" w:rsidP="008169A0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富文本编辑框</w:t>
            </w:r>
          </w:p>
        </w:tc>
        <w:tc>
          <w:tcPr>
            <w:tcW w:w="4111" w:type="dxa"/>
          </w:tcPr>
          <w:p w14:paraId="0CDA4DC4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呈现当前内容</w:t>
            </w:r>
          </w:p>
          <w:p w14:paraId="2DE5FD38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8169A0" w:rsidRPr="0022019E" w14:paraId="7F88AE6D" w14:textId="77777777" w:rsidTr="006B7C12">
        <w:trPr>
          <w:trHeight w:val="557"/>
        </w:trPr>
        <w:tc>
          <w:tcPr>
            <w:tcW w:w="1418" w:type="dxa"/>
          </w:tcPr>
          <w:p w14:paraId="2FCF5998" w14:textId="77777777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备注</w:t>
            </w:r>
          </w:p>
        </w:tc>
        <w:tc>
          <w:tcPr>
            <w:tcW w:w="1559" w:type="dxa"/>
          </w:tcPr>
          <w:p w14:paraId="40ACEEDD" w14:textId="77777777" w:rsidR="008169A0" w:rsidRDefault="008169A0" w:rsidP="008169A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45547B89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呈现当前备注内容</w:t>
            </w:r>
          </w:p>
          <w:p w14:paraId="55141C26" w14:textId="77777777" w:rsidR="008169A0" w:rsidRDefault="008169A0" w:rsidP="008169A0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</w:tbl>
    <w:p w14:paraId="39987685" w14:textId="5201B78F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点击“取消”按钮，</w:t>
      </w:r>
      <w:r w:rsidR="00FD401A">
        <w:rPr>
          <w:rFonts w:ascii="宋体" w:eastAsia="宋体" w:hAnsi="宋体" w:cs="宋体" w:hint="eastAsia"/>
          <w:color w:val="000000" w:themeColor="text1"/>
          <w:sz w:val="24"/>
          <w:szCs w:val="24"/>
        </w:rPr>
        <w:t>重置</w:t>
      </w:r>
      <w:r w:rsidRPr="00211D08">
        <w:rPr>
          <w:rFonts w:ascii="宋体" w:hAnsi="宋体" w:hint="eastAsia"/>
          <w:sz w:val="24"/>
          <w:szCs w:val="24"/>
        </w:rPr>
        <w:t>‘已输入/已选择’</w:t>
      </w:r>
      <w:r>
        <w:rPr>
          <w:rFonts w:ascii="宋体" w:hAnsi="宋体" w:hint="eastAsia"/>
          <w:sz w:val="24"/>
          <w:szCs w:val="24"/>
        </w:rPr>
        <w:t>内容，返回“</w:t>
      </w:r>
      <w:r w:rsidR="001375E5">
        <w:rPr>
          <w:rFonts w:ascii="宋体" w:eastAsia="宋体" w:hAnsi="宋体" w:cs="宋体" w:hint="eastAsia"/>
          <w:color w:val="000000" w:themeColor="text1"/>
          <w:sz w:val="24"/>
          <w:szCs w:val="24"/>
        </w:rPr>
        <w:t>权益展示</w:t>
      </w:r>
      <w:r>
        <w:rPr>
          <w:rFonts w:ascii="宋体" w:hAnsi="宋体" w:hint="eastAsia"/>
          <w:sz w:val="24"/>
          <w:szCs w:val="24"/>
        </w:rPr>
        <w:t>”页面</w:t>
      </w:r>
    </w:p>
    <w:p w14:paraId="2907ADF3" w14:textId="163C22ED" w:rsidR="00383E82" w:rsidRPr="00196479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196479"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点击“确定”按钮，保存</w:t>
      </w:r>
      <w:r w:rsidRPr="00196479">
        <w:rPr>
          <w:rFonts w:ascii="宋体" w:hAnsi="宋体" w:hint="eastAsia"/>
          <w:sz w:val="24"/>
          <w:szCs w:val="24"/>
        </w:rPr>
        <w:t>‘已输入/已选择’内容，返回“</w:t>
      </w:r>
      <w:r w:rsidR="001375E5">
        <w:rPr>
          <w:rFonts w:ascii="宋体" w:eastAsia="宋体" w:hAnsi="宋体" w:cs="宋体" w:hint="eastAsia"/>
          <w:color w:val="000000" w:themeColor="text1"/>
          <w:sz w:val="24"/>
          <w:szCs w:val="24"/>
        </w:rPr>
        <w:t>权益展示</w:t>
      </w:r>
      <w:r w:rsidRPr="00196479">
        <w:rPr>
          <w:rFonts w:ascii="宋体" w:hAnsi="宋体" w:hint="eastAsia"/>
          <w:sz w:val="24"/>
          <w:szCs w:val="24"/>
        </w:rPr>
        <w:t>”页面。已配置的内容实时生效</w:t>
      </w:r>
    </w:p>
    <w:p w14:paraId="26A910C1" w14:textId="77777777" w:rsidR="00383E82" w:rsidRDefault="00383E82" w:rsidP="00383E82">
      <w:pPr>
        <w:pStyle w:val="aff8"/>
        <w:numPr>
          <w:ilvl w:val="0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详情</w:t>
      </w:r>
    </w:p>
    <w:p w14:paraId="3EF48EE9" w14:textId="2FFD6109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点击列表其中一行“详情”按钮，打开该行“</w:t>
      </w:r>
      <w:r w:rsidR="00DB6735">
        <w:rPr>
          <w:rFonts w:ascii="宋体" w:eastAsia="宋体" w:hAnsi="宋体" w:cs="宋体" w:hint="eastAsia"/>
          <w:color w:val="000000" w:themeColor="text1"/>
          <w:sz w:val="24"/>
          <w:szCs w:val="24"/>
        </w:rPr>
        <w:t>权益</w:t>
      </w:r>
      <w:r w:rsidR="001375E5">
        <w:rPr>
          <w:rFonts w:ascii="宋体" w:eastAsia="宋体" w:hAnsi="宋体" w:cs="宋体" w:hint="eastAsia"/>
          <w:color w:val="000000" w:themeColor="text1"/>
          <w:sz w:val="24"/>
          <w:szCs w:val="24"/>
        </w:rPr>
        <w:t>展示</w:t>
      </w:r>
      <w:r>
        <w:rPr>
          <w:rFonts w:ascii="宋体" w:hAnsi="宋体" w:hint="eastAsia"/>
          <w:sz w:val="24"/>
          <w:szCs w:val="24"/>
        </w:rPr>
        <w:t>详情”页面</w:t>
      </w:r>
    </w:p>
    <w:p w14:paraId="471B4F78" w14:textId="6A827376" w:rsidR="00383E82" w:rsidRDefault="00383E82" w:rsidP="00383E82">
      <w:pPr>
        <w:pStyle w:val="aff8"/>
        <w:numPr>
          <w:ilvl w:val="1"/>
          <w:numId w:val="56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详情页需包含</w:t>
      </w:r>
      <w:proofErr w:type="gramEnd"/>
      <w:r>
        <w:rPr>
          <w:rFonts w:ascii="宋体" w:hAnsi="宋体" w:hint="eastAsia"/>
          <w:sz w:val="24"/>
          <w:szCs w:val="24"/>
        </w:rPr>
        <w:t>操作日志，日志及页面呈现直接参考原型</w:t>
      </w:r>
    </w:p>
    <w:p w14:paraId="13277F82" w14:textId="0EB5A3B0" w:rsidR="001375E5" w:rsidRPr="00E41DA0" w:rsidRDefault="001375E5" w:rsidP="001375E5">
      <w:pPr>
        <w:pStyle w:val="2"/>
        <w:spacing w:line="480" w:lineRule="auto"/>
        <w:rPr>
          <w:b/>
          <w:color w:val="auto"/>
        </w:rPr>
      </w:pPr>
      <w:bookmarkStart w:id="39" w:name="_Toc21525430"/>
      <w:r>
        <w:rPr>
          <w:rFonts w:hint="eastAsia"/>
          <w:b/>
          <w:color w:val="auto"/>
        </w:rPr>
        <w:lastRenderedPageBreak/>
        <w:t>商品管理</w:t>
      </w:r>
      <w:bookmarkEnd w:id="39"/>
    </w:p>
    <w:p w14:paraId="6D535107" w14:textId="77777777" w:rsidR="001375E5" w:rsidRPr="00AB3261" w:rsidRDefault="001375E5" w:rsidP="001375E5">
      <w:pPr>
        <w:pStyle w:val="3"/>
        <w:spacing w:line="480" w:lineRule="auto"/>
        <w:rPr>
          <w:b/>
          <w:bCs/>
          <w:color w:val="000000" w:themeColor="text1"/>
        </w:rPr>
      </w:pPr>
      <w:bookmarkStart w:id="40" w:name="_Toc21525431"/>
      <w:r w:rsidRPr="00AB3261">
        <w:rPr>
          <w:rFonts w:hint="eastAsia"/>
          <w:b/>
          <w:bCs/>
          <w:color w:val="000000" w:themeColor="text1"/>
        </w:rPr>
        <w:t>需求概述</w:t>
      </w:r>
      <w:bookmarkEnd w:id="40"/>
    </w:p>
    <w:p w14:paraId="3058593A" w14:textId="77777777" w:rsidR="001375E5" w:rsidRPr="00C57FC3" w:rsidRDefault="001375E5" w:rsidP="001375E5">
      <w:pPr>
        <w:pStyle w:val="aff8"/>
        <w:numPr>
          <w:ilvl w:val="0"/>
          <w:numId w:val="18"/>
        </w:numPr>
        <w:spacing w:line="480" w:lineRule="auto"/>
        <w:ind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74C21">
        <w:rPr>
          <w:rFonts w:asciiTheme="minorEastAsia" w:hAnsiTheme="minorEastAsia" w:hint="eastAsia"/>
          <w:sz w:val="24"/>
          <w:szCs w:val="24"/>
        </w:rPr>
        <w:t>该功能用来</w:t>
      </w:r>
      <w:r>
        <w:rPr>
          <w:rFonts w:asciiTheme="minorEastAsia" w:hAnsiTheme="minorEastAsia" w:hint="eastAsia"/>
          <w:sz w:val="24"/>
          <w:szCs w:val="24"/>
        </w:rPr>
        <w:t>管理虚拟优惠券，优惠券的上下架日期、兑换数量、及价格等</w:t>
      </w:r>
    </w:p>
    <w:p w14:paraId="4863DE43" w14:textId="77777777" w:rsidR="001375E5" w:rsidRPr="002B2032" w:rsidRDefault="001375E5" w:rsidP="001375E5">
      <w:pPr>
        <w:pStyle w:val="3"/>
        <w:spacing w:line="480" w:lineRule="auto"/>
        <w:rPr>
          <w:b/>
          <w:bCs/>
          <w:color w:val="000000" w:themeColor="text1"/>
        </w:rPr>
      </w:pPr>
      <w:bookmarkStart w:id="41" w:name="_Toc21525432"/>
      <w:r w:rsidRPr="00AB3261">
        <w:rPr>
          <w:rFonts w:hint="eastAsia"/>
          <w:b/>
          <w:bCs/>
          <w:color w:val="000000" w:themeColor="text1"/>
        </w:rPr>
        <w:t>处理流程及约束条件</w:t>
      </w:r>
      <w:bookmarkEnd w:id="41"/>
    </w:p>
    <w:p w14:paraId="3A52822A" w14:textId="77777777" w:rsidR="001375E5" w:rsidRDefault="001375E5" w:rsidP="001375E5">
      <w:pPr>
        <w:pStyle w:val="aff8"/>
        <w:numPr>
          <w:ilvl w:val="0"/>
          <w:numId w:val="41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参考会员中心概要设计</w:t>
      </w:r>
    </w:p>
    <w:p w14:paraId="0A584639" w14:textId="77777777" w:rsidR="001375E5" w:rsidRDefault="001375E5" w:rsidP="001375E5">
      <w:pPr>
        <w:pStyle w:val="aff8"/>
        <w:numPr>
          <w:ilvl w:val="0"/>
          <w:numId w:val="41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C74DDD">
        <w:rPr>
          <w:rFonts w:asciiTheme="minorEastAsia" w:hAnsiTheme="minorEastAsia" w:hint="eastAsia"/>
          <w:sz w:val="24"/>
          <w:szCs w:val="24"/>
        </w:rPr>
        <w:t>积分商城现金购券营收报表</w:t>
      </w:r>
    </w:p>
    <w:p w14:paraId="778ABEB0" w14:textId="77777777" w:rsidR="001375E5" w:rsidRDefault="001375E5" w:rsidP="001375E5">
      <w:pPr>
        <w:pStyle w:val="aff8"/>
        <w:numPr>
          <w:ilvl w:val="1"/>
          <w:numId w:val="41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如果存在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包，单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的等值货币计算方式为：现金价</w:t>
      </w:r>
      <w:r>
        <w:rPr>
          <w:rFonts w:asciiTheme="minorEastAsia" w:hAnsiTheme="minorEastAsia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总额*单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金额=单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的货币价值；例一个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包（</w:t>
      </w:r>
      <w:proofErr w:type="gramStart"/>
      <w:r>
        <w:rPr>
          <w:rFonts w:asciiTheme="minorEastAsia" w:hAnsiTheme="minorEastAsia" w:hint="eastAsia"/>
          <w:sz w:val="24"/>
          <w:szCs w:val="24"/>
        </w:rPr>
        <w:t>立减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元</w:t>
      </w:r>
      <w:proofErr w:type="gramEnd"/>
      <w:r>
        <w:rPr>
          <w:rFonts w:asciiTheme="minorEastAsia" w:hAnsiTheme="minorEastAsia" w:hint="eastAsia"/>
          <w:sz w:val="24"/>
          <w:szCs w:val="24"/>
        </w:rPr>
        <w:t>、8折扣最高抵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元、9折扣最高抵</w:t>
      </w:r>
      <w:r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元）价值现金货币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元；那么“立减5元”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现金价值2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asciiTheme="minorEastAsia" w:hAnsiTheme="minorEastAsia" w:hint="eastAsia"/>
          <w:sz w:val="24"/>
          <w:szCs w:val="24"/>
        </w:rPr>
        <w:t>元。</w:t>
      </w:r>
    </w:p>
    <w:p w14:paraId="20C258CE" w14:textId="77777777" w:rsidR="001375E5" w:rsidRPr="00061531" w:rsidRDefault="001375E5" w:rsidP="001375E5">
      <w:pPr>
        <w:pStyle w:val="aff8"/>
        <w:numPr>
          <w:ilvl w:val="1"/>
          <w:numId w:val="41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立减</w:t>
      </w:r>
      <w:proofErr w:type="gramStart"/>
      <w:r>
        <w:rPr>
          <w:rFonts w:asciiTheme="minorEastAsia" w:hAnsiTheme="minorEastAsia" w:hint="eastAsia"/>
          <w:sz w:val="24"/>
          <w:szCs w:val="24"/>
        </w:rPr>
        <w:t>券根据立减金额</w:t>
      </w:r>
      <w:proofErr w:type="gramEnd"/>
      <w:r>
        <w:rPr>
          <w:rFonts w:asciiTheme="minorEastAsia" w:hAnsiTheme="minorEastAsia" w:hint="eastAsia"/>
          <w:sz w:val="24"/>
          <w:szCs w:val="24"/>
        </w:rPr>
        <w:t>，折扣</w:t>
      </w:r>
      <w:proofErr w:type="gramStart"/>
      <w:r>
        <w:rPr>
          <w:rFonts w:asciiTheme="minorEastAsia" w:hAnsiTheme="minorEastAsia" w:hint="eastAsia"/>
          <w:sz w:val="24"/>
          <w:szCs w:val="24"/>
        </w:rPr>
        <w:t>券</w:t>
      </w:r>
      <w:proofErr w:type="gramEnd"/>
      <w:r>
        <w:rPr>
          <w:rFonts w:asciiTheme="minorEastAsia" w:hAnsiTheme="minorEastAsia" w:hint="eastAsia"/>
          <w:sz w:val="24"/>
          <w:szCs w:val="24"/>
        </w:rPr>
        <w:t>根据最高抵扣金额</w:t>
      </w:r>
    </w:p>
    <w:p w14:paraId="5AD59BD8" w14:textId="77777777" w:rsidR="001375E5" w:rsidRPr="00211D08" w:rsidRDefault="001375E5" w:rsidP="001375E5">
      <w:pPr>
        <w:pStyle w:val="3"/>
        <w:spacing w:line="480" w:lineRule="auto"/>
        <w:rPr>
          <w:b/>
          <w:bCs/>
          <w:color w:val="000000" w:themeColor="text1"/>
        </w:rPr>
      </w:pPr>
      <w:bookmarkStart w:id="42" w:name="_Toc21525433"/>
      <w:r w:rsidRPr="00211D08">
        <w:rPr>
          <w:b/>
          <w:bCs/>
          <w:color w:val="000000" w:themeColor="text1"/>
        </w:rPr>
        <w:t>界面原型</w:t>
      </w:r>
      <w:r w:rsidRPr="00211D08">
        <w:rPr>
          <w:rFonts w:hint="eastAsia"/>
          <w:b/>
          <w:bCs/>
          <w:color w:val="000000" w:themeColor="text1"/>
        </w:rPr>
        <w:t>元素及</w:t>
      </w:r>
      <w:r w:rsidRPr="00211D08">
        <w:rPr>
          <w:b/>
          <w:bCs/>
          <w:color w:val="000000" w:themeColor="text1"/>
        </w:rPr>
        <w:t>交互</w:t>
      </w:r>
      <w:bookmarkEnd w:id="42"/>
    </w:p>
    <w:p w14:paraId="4FC89279" w14:textId="77777777" w:rsidR="001375E5" w:rsidRPr="00211D08" w:rsidRDefault="001375E5" w:rsidP="001375E5">
      <w:pPr>
        <w:pStyle w:val="aff8"/>
        <w:numPr>
          <w:ilvl w:val="0"/>
          <w:numId w:val="19"/>
        </w:numPr>
        <w:spacing w:line="480" w:lineRule="auto"/>
        <w:ind w:rightChars="-29" w:right="-58" w:firstLineChars="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11D08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功能路径</w:t>
      </w:r>
    </w:p>
    <w:p w14:paraId="06C16572" w14:textId="55B814CD" w:rsidR="001375E5" w:rsidRPr="001643AF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管理后台一级目录“会员中心”二级目录“商品管理”标签页</w:t>
      </w:r>
    </w:p>
    <w:p w14:paraId="3418BE9C" w14:textId="77777777" w:rsidR="001375E5" w:rsidRPr="00211D08" w:rsidRDefault="001375E5" w:rsidP="001375E5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</w:t>
      </w:r>
    </w:p>
    <w:p w14:paraId="3455465B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</w:t>
      </w:r>
      <w:r w:rsidRPr="00211D08">
        <w:rPr>
          <w:rFonts w:ascii="宋体" w:hAnsi="宋体" w:hint="eastAsia"/>
          <w:sz w:val="24"/>
          <w:szCs w:val="24"/>
        </w:rPr>
        <w:t>条件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276"/>
        <w:gridCol w:w="1418"/>
        <w:gridCol w:w="4394"/>
      </w:tblGrid>
      <w:tr w:rsidR="001375E5" w:rsidRPr="00211D08" w14:paraId="45C44D6E" w14:textId="77777777" w:rsidTr="00CB603F">
        <w:tc>
          <w:tcPr>
            <w:tcW w:w="1276" w:type="dxa"/>
            <w:shd w:val="clear" w:color="auto" w:fill="D9D9D9" w:themeFill="background1" w:themeFillShade="D9"/>
          </w:tcPr>
          <w:p w14:paraId="4678E92D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962E34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77745F9" w14:textId="77777777" w:rsidR="001375E5" w:rsidRPr="00211D08" w:rsidRDefault="001375E5" w:rsidP="00CB603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375E5" w:rsidRPr="00211D08" w14:paraId="19EBA977" w14:textId="77777777" w:rsidTr="00CB603F">
        <w:tc>
          <w:tcPr>
            <w:tcW w:w="1276" w:type="dxa"/>
          </w:tcPr>
          <w:p w14:paraId="16DB44FD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商品I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74F25115" w14:textId="77777777" w:rsidR="001375E5" w:rsidRPr="00211D08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394" w:type="dxa"/>
          </w:tcPr>
          <w:p w14:paraId="0F1D9528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7CEFE330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限数字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和英文字符</w:t>
            </w:r>
          </w:p>
        </w:tc>
      </w:tr>
      <w:tr w:rsidR="001375E5" w:rsidRPr="00211D08" w14:paraId="5B3B9F7F" w14:textId="77777777" w:rsidTr="00CB603F">
        <w:tc>
          <w:tcPr>
            <w:tcW w:w="1276" w:type="dxa"/>
          </w:tcPr>
          <w:p w14:paraId="00D10BFB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商品名称</w:t>
            </w:r>
          </w:p>
        </w:tc>
        <w:tc>
          <w:tcPr>
            <w:tcW w:w="1418" w:type="dxa"/>
          </w:tcPr>
          <w:p w14:paraId="6EC5562D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394" w:type="dxa"/>
          </w:tcPr>
          <w:p w14:paraId="2387ECD1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3094E5AB" w14:textId="77777777" w:rsidR="001375E5" w:rsidRPr="00211D08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限9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  <w:tr w:rsidR="001375E5" w:rsidRPr="00211D08" w14:paraId="093EC5F0" w14:textId="77777777" w:rsidTr="00CB603F">
        <w:tc>
          <w:tcPr>
            <w:tcW w:w="1276" w:type="dxa"/>
          </w:tcPr>
          <w:p w14:paraId="1962A4D4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优惠券类型</w:t>
            </w:r>
          </w:p>
        </w:tc>
        <w:tc>
          <w:tcPr>
            <w:tcW w:w="1418" w:type="dxa"/>
          </w:tcPr>
          <w:p w14:paraId="785A1CBF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394" w:type="dxa"/>
          </w:tcPr>
          <w:p w14:paraId="340DD362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默认请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</w:p>
          <w:p w14:paraId="11732428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含立减券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，折扣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券</w:t>
            </w:r>
            <w:proofErr w:type="gramEnd"/>
          </w:p>
        </w:tc>
      </w:tr>
      <w:tr w:rsidR="001375E5" w:rsidRPr="00211D08" w14:paraId="54D879F3" w14:textId="77777777" w:rsidTr="00CB603F">
        <w:tc>
          <w:tcPr>
            <w:tcW w:w="1276" w:type="dxa"/>
          </w:tcPr>
          <w:p w14:paraId="483C2C87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状态</w:t>
            </w:r>
          </w:p>
        </w:tc>
        <w:tc>
          <w:tcPr>
            <w:tcW w:w="1418" w:type="dxa"/>
          </w:tcPr>
          <w:p w14:paraId="4785148E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394" w:type="dxa"/>
          </w:tcPr>
          <w:p w14:paraId="5772596F" w14:textId="77777777" w:rsidR="001375E5" w:rsidRPr="00211D08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</w:t>
            </w:r>
          </w:p>
          <w:p w14:paraId="58DDECF6" w14:textId="77777777" w:rsidR="001375E5" w:rsidRPr="00211D08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枚举值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状态分为：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待上架，上架</w:t>
            </w:r>
            <w:r w:rsidRPr="00211D08">
              <w:rPr>
                <w:rFonts w:asciiTheme="majorEastAsia" w:eastAsiaTheme="majorEastAsia" w:hAnsiTheme="majorEastAsia" w:hint="eastAsia"/>
                <w:sz w:val="24"/>
                <w:szCs w:val="24"/>
              </w:rPr>
              <w:t>中，已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下架</w:t>
            </w:r>
          </w:p>
        </w:tc>
      </w:tr>
    </w:tbl>
    <w:p w14:paraId="0FCB3E4A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点击“</w:t>
      </w:r>
      <w:r>
        <w:rPr>
          <w:rFonts w:ascii="宋体" w:hAnsi="宋体" w:hint="eastAsia"/>
          <w:sz w:val="24"/>
          <w:szCs w:val="24"/>
        </w:rPr>
        <w:t>查询</w:t>
      </w:r>
      <w:r w:rsidRPr="00211D08">
        <w:rPr>
          <w:rFonts w:ascii="宋体" w:hAnsi="宋体" w:hint="eastAsia"/>
          <w:sz w:val="24"/>
          <w:szCs w:val="24"/>
        </w:rPr>
        <w:t>”按钮</w:t>
      </w:r>
    </w:p>
    <w:p w14:paraId="03215CA7" w14:textId="6C5B29FA" w:rsidR="001375E5" w:rsidRPr="008C646C" w:rsidRDefault="001375E5" w:rsidP="001375E5">
      <w:pPr>
        <w:pStyle w:val="aff8"/>
        <w:numPr>
          <w:ilvl w:val="2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8C646C">
        <w:rPr>
          <w:rFonts w:ascii="宋体" w:hAnsi="宋体" w:hint="eastAsia"/>
          <w:sz w:val="24"/>
          <w:szCs w:val="24"/>
        </w:rPr>
        <w:t>根据选择的“</w:t>
      </w:r>
      <w:r>
        <w:rPr>
          <w:rFonts w:ascii="宋体" w:hAnsi="宋体" w:hint="eastAsia"/>
          <w:sz w:val="24"/>
          <w:szCs w:val="24"/>
        </w:rPr>
        <w:t>商品I</w:t>
      </w:r>
      <w:r>
        <w:rPr>
          <w:rFonts w:ascii="宋体" w:hAnsi="宋体"/>
          <w:sz w:val="24"/>
          <w:szCs w:val="24"/>
        </w:rPr>
        <w:t>D</w:t>
      </w:r>
      <w:r w:rsidRPr="008C646C">
        <w:rPr>
          <w:rFonts w:ascii="宋体" w:hAnsi="宋体" w:hint="eastAsia"/>
          <w:sz w:val="24"/>
          <w:szCs w:val="24"/>
        </w:rPr>
        <w:t>”“</w:t>
      </w:r>
      <w:r>
        <w:rPr>
          <w:rFonts w:ascii="宋体" w:hAnsi="宋体" w:hint="eastAsia"/>
          <w:sz w:val="24"/>
          <w:szCs w:val="24"/>
        </w:rPr>
        <w:t>商品名称</w:t>
      </w:r>
      <w:r w:rsidRPr="008C646C">
        <w:rPr>
          <w:rFonts w:ascii="宋体" w:hAnsi="宋体" w:hint="eastAsia"/>
          <w:sz w:val="24"/>
          <w:szCs w:val="24"/>
        </w:rPr>
        <w:t>”模糊查询相关结果</w:t>
      </w:r>
      <w:r>
        <w:rPr>
          <w:rFonts w:ascii="宋体" w:hAnsi="宋体" w:hint="eastAsia"/>
          <w:sz w:val="24"/>
          <w:szCs w:val="24"/>
        </w:rPr>
        <w:t>；</w:t>
      </w:r>
      <w:r w:rsidRPr="008C646C">
        <w:rPr>
          <w:rFonts w:ascii="宋体" w:hAnsi="宋体" w:hint="eastAsia"/>
          <w:sz w:val="24"/>
          <w:szCs w:val="24"/>
        </w:rPr>
        <w:t>根据选择的“</w:t>
      </w:r>
      <w:r>
        <w:rPr>
          <w:rFonts w:ascii="宋体" w:hAnsi="宋体" w:hint="eastAsia"/>
          <w:sz w:val="24"/>
          <w:szCs w:val="24"/>
        </w:rPr>
        <w:t>优惠券类型</w:t>
      </w:r>
      <w:r w:rsidRPr="008C646C"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“状态”</w:t>
      </w:r>
      <w:r w:rsidR="007D09BD">
        <w:rPr>
          <w:rFonts w:ascii="宋体" w:hAnsi="宋体" w:hint="eastAsia"/>
          <w:sz w:val="24"/>
          <w:szCs w:val="24"/>
        </w:rPr>
        <w:t>“可用城市”</w:t>
      </w:r>
      <w:r w:rsidRPr="008C646C">
        <w:rPr>
          <w:rFonts w:ascii="宋体" w:hAnsi="宋体" w:hint="eastAsia"/>
          <w:sz w:val="24"/>
          <w:szCs w:val="24"/>
        </w:rPr>
        <w:t>精确查询相关结果</w:t>
      </w:r>
    </w:p>
    <w:p w14:paraId="31EC15E3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点击“</w:t>
      </w:r>
      <w:r>
        <w:rPr>
          <w:rFonts w:ascii="宋体" w:hAnsi="宋体" w:hint="eastAsia"/>
          <w:sz w:val="24"/>
          <w:szCs w:val="24"/>
        </w:rPr>
        <w:t>重置</w:t>
      </w:r>
      <w:r w:rsidRPr="00211D08">
        <w:rPr>
          <w:rFonts w:ascii="宋体" w:hAnsi="宋体" w:hint="eastAsia"/>
          <w:sz w:val="24"/>
          <w:szCs w:val="24"/>
        </w:rPr>
        <w:t>”按钮</w:t>
      </w:r>
    </w:p>
    <w:p w14:paraId="4910672E" w14:textId="77777777" w:rsidR="001375E5" w:rsidRDefault="001375E5" w:rsidP="001375E5">
      <w:pPr>
        <w:pStyle w:val="aff8"/>
        <w:numPr>
          <w:ilvl w:val="2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重置查询</w:t>
      </w:r>
      <w:r w:rsidRPr="00211D08">
        <w:rPr>
          <w:rFonts w:ascii="宋体" w:hAnsi="宋体" w:hint="eastAsia"/>
          <w:sz w:val="24"/>
          <w:szCs w:val="24"/>
        </w:rPr>
        <w:t>条件‘已输入/已选择’的内容，全部显示默认</w:t>
      </w:r>
      <w:r>
        <w:rPr>
          <w:rFonts w:ascii="宋体" w:hAnsi="宋体" w:hint="eastAsia"/>
          <w:sz w:val="24"/>
          <w:szCs w:val="24"/>
        </w:rPr>
        <w:t>状态</w:t>
      </w:r>
    </w:p>
    <w:p w14:paraId="155325A8" w14:textId="77777777" w:rsidR="001375E5" w:rsidRPr="00906308" w:rsidRDefault="001375E5" w:rsidP="001375E5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 w:rsidRPr="00906308">
        <w:rPr>
          <w:rFonts w:asciiTheme="minorEastAsia" w:hAnsiTheme="minorEastAsia" w:cs="宋体" w:hint="eastAsia"/>
          <w:color w:val="000000" w:themeColor="text1"/>
          <w:sz w:val="24"/>
          <w:szCs w:val="24"/>
        </w:rPr>
        <w:t>新增</w:t>
      </w:r>
    </w:p>
    <w:p w14:paraId="31D85E9F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点击“新增”按钮，打开“新增商品”页面</w:t>
      </w:r>
    </w:p>
    <w:p w14:paraId="54B2C344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页面呈现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418"/>
        <w:gridCol w:w="1559"/>
        <w:gridCol w:w="4111"/>
      </w:tblGrid>
      <w:tr w:rsidR="001375E5" w:rsidRPr="00211D08" w14:paraId="44BE9EFC" w14:textId="77777777" w:rsidTr="00CB603F">
        <w:tc>
          <w:tcPr>
            <w:tcW w:w="1418" w:type="dxa"/>
            <w:shd w:val="clear" w:color="auto" w:fill="D9D9D9" w:themeFill="background1" w:themeFillShade="D9"/>
          </w:tcPr>
          <w:p w14:paraId="68F9E8CF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65369F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3ED6169" w14:textId="77777777" w:rsidR="001375E5" w:rsidRPr="00211D08" w:rsidRDefault="001375E5" w:rsidP="00CB603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375E5" w:rsidRPr="00211D08" w14:paraId="308D77AA" w14:textId="77777777" w:rsidTr="00CB603F">
        <w:trPr>
          <w:trHeight w:val="557"/>
        </w:trPr>
        <w:tc>
          <w:tcPr>
            <w:tcW w:w="1418" w:type="dxa"/>
          </w:tcPr>
          <w:p w14:paraId="5FE5F8F8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缩略图</w:t>
            </w:r>
            <w:proofErr w:type="gramEnd"/>
          </w:p>
        </w:tc>
        <w:tc>
          <w:tcPr>
            <w:tcW w:w="1559" w:type="dxa"/>
          </w:tcPr>
          <w:p w14:paraId="148D309E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078ECDCE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默认为空，上传后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呈现当前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预览图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支持查看大图，自适应</w:t>
            </w:r>
          </w:p>
          <w:p w14:paraId="0C7A185A" w14:textId="77777777" w:rsidR="001375E5" w:rsidRPr="00B215EA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限1张图片，上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尺寸由U</w:t>
            </w:r>
            <w:r>
              <w:rPr>
                <w:rFonts w:asciiTheme="minorEastAsia" w:hAnsiTheme="minorEastAsia"/>
                <w:sz w:val="24"/>
                <w:szCs w:val="24"/>
              </w:rPr>
              <w:t>I/UE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决定</w:t>
            </w:r>
          </w:p>
          <w:p w14:paraId="4304F73B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删除后可重新上传</w:t>
            </w:r>
          </w:p>
        </w:tc>
      </w:tr>
      <w:tr w:rsidR="001375E5" w:rsidRPr="00211D08" w14:paraId="6E4B928E" w14:textId="77777777" w:rsidTr="00CB603F">
        <w:trPr>
          <w:trHeight w:val="557"/>
        </w:trPr>
        <w:tc>
          <w:tcPr>
            <w:tcW w:w="1418" w:type="dxa"/>
          </w:tcPr>
          <w:p w14:paraId="3E347772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商品主图</w:t>
            </w:r>
          </w:p>
        </w:tc>
        <w:tc>
          <w:tcPr>
            <w:tcW w:w="1559" w:type="dxa"/>
          </w:tcPr>
          <w:p w14:paraId="7DD71D36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4088A7CA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默认为空，上传后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呈现当前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预览图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支持查看大图，自适应</w:t>
            </w:r>
          </w:p>
          <w:p w14:paraId="5599BDEF" w14:textId="77777777" w:rsidR="001375E5" w:rsidRPr="00B215EA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张图片，上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尺寸由U</w:t>
            </w:r>
            <w:r>
              <w:rPr>
                <w:rFonts w:asciiTheme="minorEastAsia" w:hAnsiTheme="minorEastAsia"/>
                <w:sz w:val="24"/>
                <w:szCs w:val="24"/>
              </w:rPr>
              <w:t>I/UE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决定</w:t>
            </w:r>
          </w:p>
          <w:p w14:paraId="06185398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删除后可重新上传</w:t>
            </w:r>
          </w:p>
        </w:tc>
      </w:tr>
      <w:tr w:rsidR="001375E5" w:rsidRPr="00211D08" w14:paraId="7C6A93B0" w14:textId="77777777" w:rsidTr="00CB603F">
        <w:trPr>
          <w:trHeight w:val="557"/>
        </w:trPr>
        <w:tc>
          <w:tcPr>
            <w:tcW w:w="1418" w:type="dxa"/>
          </w:tcPr>
          <w:p w14:paraId="64425575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商品名称</w:t>
            </w:r>
          </w:p>
        </w:tc>
        <w:tc>
          <w:tcPr>
            <w:tcW w:w="1559" w:type="dxa"/>
          </w:tcPr>
          <w:p w14:paraId="5FD55DB7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17792B1F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必填项；默认为空</w:t>
            </w:r>
          </w:p>
          <w:p w14:paraId="1E77FE7C" w14:textId="77777777" w:rsidR="001375E5" w:rsidRPr="0022019E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</w:t>
            </w: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位字符</w:t>
            </w:r>
          </w:p>
        </w:tc>
      </w:tr>
      <w:tr w:rsidR="001375E5" w:rsidRPr="00211D08" w14:paraId="389CA7CF" w14:textId="77777777" w:rsidTr="00CB603F">
        <w:trPr>
          <w:trHeight w:val="557"/>
        </w:trPr>
        <w:tc>
          <w:tcPr>
            <w:tcW w:w="1418" w:type="dxa"/>
          </w:tcPr>
          <w:p w14:paraId="1FB0D36E" w14:textId="4F7BBAC4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限购</w:t>
            </w:r>
            <w:r w:rsidR="007D09BD">
              <w:rPr>
                <w:rFonts w:asciiTheme="majorEastAsia" w:eastAsiaTheme="majorEastAsia" w:hAnsiTheme="majorEastAsia" w:hint="eastAsia"/>
                <w:sz w:val="24"/>
                <w:szCs w:val="24"/>
              </w:rPr>
              <w:t>数量</w:t>
            </w:r>
          </w:p>
        </w:tc>
        <w:tc>
          <w:tcPr>
            <w:tcW w:w="1559" w:type="dxa"/>
          </w:tcPr>
          <w:p w14:paraId="5DABEC9D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27A13215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非必填，默认为空，0代表不限购</w:t>
            </w:r>
          </w:p>
          <w:p w14:paraId="6E0B0A72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限1-</w:t>
            </w:r>
            <w:r>
              <w:rPr>
                <w:rFonts w:asciiTheme="minorEastAsia" w:hAnsiTheme="minorEastAsia"/>
                <w:sz w:val="24"/>
                <w:szCs w:val="24"/>
              </w:rPr>
              <w:t>99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数字。关系为“≥”</w:t>
            </w:r>
          </w:p>
        </w:tc>
      </w:tr>
      <w:tr w:rsidR="001375E5" w:rsidRPr="00211D08" w14:paraId="78F1A8CC" w14:textId="77777777" w:rsidTr="00CB603F">
        <w:trPr>
          <w:trHeight w:val="557"/>
        </w:trPr>
        <w:tc>
          <w:tcPr>
            <w:tcW w:w="1418" w:type="dxa"/>
          </w:tcPr>
          <w:p w14:paraId="6CDE755B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商品数量</w:t>
            </w:r>
          </w:p>
        </w:tc>
        <w:tc>
          <w:tcPr>
            <w:tcW w:w="1559" w:type="dxa"/>
          </w:tcPr>
          <w:p w14:paraId="2D491700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6804270D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必填项，默认为空</w:t>
            </w:r>
          </w:p>
          <w:p w14:paraId="025B0594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限1-</w:t>
            </w:r>
            <w:r>
              <w:rPr>
                <w:rFonts w:asciiTheme="minorEastAsia" w:hAnsiTheme="minorEastAsia"/>
                <w:sz w:val="24"/>
                <w:szCs w:val="24"/>
              </w:rPr>
              <w:t>999999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数字</w:t>
            </w:r>
          </w:p>
        </w:tc>
      </w:tr>
      <w:tr w:rsidR="001375E5" w:rsidRPr="00211D08" w14:paraId="27C3EA42" w14:textId="77777777" w:rsidTr="00CB603F">
        <w:trPr>
          <w:trHeight w:val="557"/>
        </w:trPr>
        <w:tc>
          <w:tcPr>
            <w:tcW w:w="1418" w:type="dxa"/>
          </w:tcPr>
          <w:p w14:paraId="63742D8D" w14:textId="6968263A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可用城市</w:t>
            </w:r>
          </w:p>
        </w:tc>
        <w:tc>
          <w:tcPr>
            <w:tcW w:w="1559" w:type="dxa"/>
          </w:tcPr>
          <w:p w14:paraId="7B04655E" w14:textId="2B4ECF63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下拉多选框</w:t>
            </w:r>
          </w:p>
        </w:tc>
        <w:tc>
          <w:tcPr>
            <w:tcW w:w="4111" w:type="dxa"/>
          </w:tcPr>
          <w:p w14:paraId="6E506C6A" w14:textId="04DA282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必填项，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默认请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7D09BD">
              <w:rPr>
                <w:rFonts w:asciiTheme="minorEastAsia" w:hAnsiTheme="minorEastAsia" w:hint="eastAsia"/>
                <w:sz w:val="24"/>
                <w:szCs w:val="24"/>
              </w:rPr>
              <w:t>；支持下拉搜索</w:t>
            </w:r>
          </w:p>
          <w:p w14:paraId="72B1BD9B" w14:textId="03BBF6B1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含全国</w:t>
            </w:r>
            <w:r w:rsidR="00CF7990">
              <w:rPr>
                <w:rFonts w:asciiTheme="minorEastAsia" w:hAnsiTheme="minorEastAsia" w:hint="eastAsia"/>
                <w:sz w:val="24"/>
                <w:szCs w:val="24"/>
              </w:rPr>
              <w:t>省和地级市</w:t>
            </w:r>
          </w:p>
        </w:tc>
      </w:tr>
      <w:tr w:rsidR="001375E5" w:rsidRPr="00211D08" w14:paraId="0DA310A6" w14:textId="77777777" w:rsidTr="00CB603F">
        <w:trPr>
          <w:trHeight w:val="557"/>
        </w:trPr>
        <w:tc>
          <w:tcPr>
            <w:tcW w:w="1418" w:type="dxa"/>
          </w:tcPr>
          <w:p w14:paraId="69E5967E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上架日期</w:t>
            </w:r>
          </w:p>
        </w:tc>
        <w:tc>
          <w:tcPr>
            <w:tcW w:w="1559" w:type="dxa"/>
          </w:tcPr>
          <w:p w14:paraId="27CB3E69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时间选择框</w:t>
            </w:r>
          </w:p>
        </w:tc>
        <w:tc>
          <w:tcPr>
            <w:tcW w:w="4111" w:type="dxa"/>
          </w:tcPr>
          <w:p w14:paraId="3B26056E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必选项，默认为空</w:t>
            </w:r>
          </w:p>
          <w:p w14:paraId="3CAB2B25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含年月日-时分秒</w:t>
            </w:r>
          </w:p>
        </w:tc>
      </w:tr>
      <w:tr w:rsidR="001375E5" w:rsidRPr="00211D08" w14:paraId="0F44EB3A" w14:textId="77777777" w:rsidTr="00CB603F">
        <w:trPr>
          <w:trHeight w:val="557"/>
        </w:trPr>
        <w:tc>
          <w:tcPr>
            <w:tcW w:w="1418" w:type="dxa"/>
          </w:tcPr>
          <w:p w14:paraId="43C25A7D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下架日期</w:t>
            </w:r>
          </w:p>
        </w:tc>
        <w:tc>
          <w:tcPr>
            <w:tcW w:w="1559" w:type="dxa"/>
          </w:tcPr>
          <w:p w14:paraId="1216515E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时间选择框</w:t>
            </w:r>
          </w:p>
        </w:tc>
        <w:tc>
          <w:tcPr>
            <w:tcW w:w="4111" w:type="dxa"/>
          </w:tcPr>
          <w:p w14:paraId="7D3C4276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必选项，默认为空</w:t>
            </w:r>
          </w:p>
          <w:p w14:paraId="0BCE955E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含年月日-时分秒</w:t>
            </w:r>
          </w:p>
        </w:tc>
      </w:tr>
      <w:tr w:rsidR="001375E5" w:rsidRPr="00211D08" w14:paraId="15C29DF6" w14:textId="77777777" w:rsidTr="00CB603F">
        <w:trPr>
          <w:trHeight w:val="557"/>
        </w:trPr>
        <w:tc>
          <w:tcPr>
            <w:tcW w:w="1418" w:type="dxa"/>
          </w:tcPr>
          <w:p w14:paraId="6200CCC3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选择活动</w:t>
            </w:r>
          </w:p>
        </w:tc>
        <w:tc>
          <w:tcPr>
            <w:tcW w:w="1559" w:type="dxa"/>
          </w:tcPr>
          <w:p w14:paraId="53BC33A0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6155258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必选项，默认为空</w:t>
            </w:r>
          </w:p>
          <w:p w14:paraId="2B04F647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弹出活动选择框，呈现原型图中列</w:t>
            </w:r>
          </w:p>
          <w:p w14:paraId="7868C274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活动仅限“商品兑换”类型活动，不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呈现活动状态为“已失效”</w:t>
            </w:r>
          </w:p>
          <w:p w14:paraId="65F8D2FA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活动列表</w:t>
            </w:r>
            <w:r w:rsidRPr="007A4835">
              <w:rPr>
                <w:rFonts w:asciiTheme="minorEastAsia" w:hAnsiTheme="minorEastAsia" w:hint="eastAsia"/>
                <w:sz w:val="24"/>
                <w:szCs w:val="24"/>
              </w:rPr>
              <w:t>按照最后一次修改时间倒序排列</w:t>
            </w:r>
          </w:p>
        </w:tc>
      </w:tr>
      <w:tr w:rsidR="001375E5" w:rsidRPr="00211D08" w14:paraId="658ABF58" w14:textId="77777777" w:rsidTr="00CB603F">
        <w:trPr>
          <w:trHeight w:val="557"/>
        </w:trPr>
        <w:tc>
          <w:tcPr>
            <w:tcW w:w="1418" w:type="dxa"/>
          </w:tcPr>
          <w:p w14:paraId="66329160" w14:textId="77777777" w:rsidR="001375E5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商品价积分</w:t>
            </w:r>
          </w:p>
        </w:tc>
        <w:tc>
          <w:tcPr>
            <w:tcW w:w="1559" w:type="dxa"/>
          </w:tcPr>
          <w:p w14:paraId="3CFFF3C1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423711D3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默认为空，非必填</w:t>
            </w:r>
          </w:p>
          <w:p w14:paraId="55B395E8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限数字，不支持小数点</w:t>
            </w:r>
          </w:p>
        </w:tc>
      </w:tr>
      <w:tr w:rsidR="001375E5" w:rsidRPr="00211D08" w14:paraId="6271514B" w14:textId="77777777" w:rsidTr="00CB603F">
        <w:trPr>
          <w:trHeight w:val="557"/>
        </w:trPr>
        <w:tc>
          <w:tcPr>
            <w:tcW w:w="1418" w:type="dxa"/>
          </w:tcPr>
          <w:p w14:paraId="16DB798C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商品价现金</w:t>
            </w:r>
          </w:p>
        </w:tc>
        <w:tc>
          <w:tcPr>
            <w:tcW w:w="1559" w:type="dxa"/>
          </w:tcPr>
          <w:p w14:paraId="7CD2BCE2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3BA51FD1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默认为空，非必填</w:t>
            </w:r>
          </w:p>
          <w:p w14:paraId="48C25630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限数字，支持一位小数点</w:t>
            </w:r>
          </w:p>
        </w:tc>
      </w:tr>
      <w:tr w:rsidR="001375E5" w:rsidRPr="00211D08" w14:paraId="4CE6B725" w14:textId="77777777" w:rsidTr="00CB603F">
        <w:tc>
          <w:tcPr>
            <w:tcW w:w="1418" w:type="dxa"/>
          </w:tcPr>
          <w:p w14:paraId="30488CA1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商品详情</w:t>
            </w:r>
          </w:p>
        </w:tc>
        <w:tc>
          <w:tcPr>
            <w:tcW w:w="1559" w:type="dxa"/>
          </w:tcPr>
          <w:p w14:paraId="6A47C2EB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富文本输入框</w:t>
            </w:r>
          </w:p>
        </w:tc>
        <w:tc>
          <w:tcPr>
            <w:tcW w:w="4111" w:type="dxa"/>
          </w:tcPr>
          <w:p w14:paraId="5E0DA7AE" w14:textId="77777777" w:rsidR="001375E5" w:rsidRDefault="001375E5" w:rsidP="00CB603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默认为空，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必填项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br/>
            </w:r>
            <w:r w:rsidRPr="00771EFF">
              <w:rPr>
                <w:rFonts w:asciiTheme="minorEastAsia" w:hAnsiTheme="minorEastAsia" w:hint="eastAsia"/>
                <w:sz w:val="24"/>
                <w:szCs w:val="24"/>
              </w:rPr>
              <w:t>支持操作：撤销、恢复、字体加粗、斜体、下划线、删除线、上标、下标、格式刷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71EFF">
              <w:rPr>
                <w:rFonts w:asciiTheme="minorEastAsia" w:hAnsiTheme="minorEastAsia" w:hint="eastAsia"/>
                <w:sz w:val="24"/>
                <w:szCs w:val="24"/>
              </w:rPr>
              <w:t>删除格式刷、超链接、删除超链接、字体色、背景色、查找、替换、表格、符号、表情、编号列表、项目列表、左缩进、右缩进、字行距、字间距、左对齐、居中对齐、右对齐、两端对齐、字体大小、图片</w:t>
            </w:r>
          </w:p>
        </w:tc>
      </w:tr>
    </w:tbl>
    <w:p w14:paraId="4A0CE6B9" w14:textId="75042145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点击“取消”按钮，重置</w:t>
      </w:r>
      <w:r w:rsidRPr="00211D08">
        <w:rPr>
          <w:rFonts w:ascii="宋体" w:hAnsi="宋体" w:hint="eastAsia"/>
          <w:sz w:val="24"/>
          <w:szCs w:val="24"/>
        </w:rPr>
        <w:t>‘已输入/已选择’</w:t>
      </w:r>
      <w:r>
        <w:rPr>
          <w:rFonts w:ascii="宋体" w:hAnsi="宋体" w:hint="eastAsia"/>
          <w:sz w:val="24"/>
          <w:szCs w:val="24"/>
        </w:rPr>
        <w:t>内容，返回“</w:t>
      </w:r>
      <w:r w:rsidR="00CF7990">
        <w:rPr>
          <w:rFonts w:ascii="宋体" w:hAnsi="宋体" w:hint="eastAsia"/>
          <w:sz w:val="24"/>
          <w:szCs w:val="24"/>
        </w:rPr>
        <w:t>商品管理</w:t>
      </w:r>
      <w:r>
        <w:rPr>
          <w:rFonts w:ascii="宋体" w:hAnsi="宋体" w:hint="eastAsia"/>
          <w:sz w:val="24"/>
          <w:szCs w:val="24"/>
        </w:rPr>
        <w:t>”页面</w:t>
      </w:r>
    </w:p>
    <w:p w14:paraId="6BFC30B4" w14:textId="1DE4611F" w:rsidR="001375E5" w:rsidRPr="002F0273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F0273"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点击“确定”按钮，保存</w:t>
      </w:r>
      <w:r w:rsidRPr="002F0273">
        <w:rPr>
          <w:rFonts w:ascii="宋体" w:hAnsi="宋体" w:hint="eastAsia"/>
          <w:sz w:val="24"/>
          <w:szCs w:val="24"/>
        </w:rPr>
        <w:t>‘已输入/已选择’内容，返回“</w:t>
      </w:r>
      <w:r w:rsidR="00CF7990">
        <w:rPr>
          <w:rFonts w:ascii="宋体" w:hAnsi="宋体" w:hint="eastAsia"/>
          <w:sz w:val="24"/>
          <w:szCs w:val="24"/>
        </w:rPr>
        <w:t>商品管理</w:t>
      </w:r>
      <w:r w:rsidRPr="002F0273">
        <w:rPr>
          <w:rFonts w:ascii="宋体" w:hAnsi="宋体" w:hint="eastAsia"/>
          <w:sz w:val="24"/>
          <w:szCs w:val="24"/>
        </w:rPr>
        <w:t>”页面。已配置的内容实时生效</w:t>
      </w:r>
    </w:p>
    <w:p w14:paraId="44E56001" w14:textId="77777777" w:rsidR="001375E5" w:rsidRPr="00211D08" w:rsidRDefault="001375E5" w:rsidP="001375E5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eastAsia="宋体" w:hAnsi="宋体" w:cs="宋体" w:hint="eastAsia"/>
          <w:color w:val="000000" w:themeColor="text1"/>
          <w:sz w:val="24"/>
          <w:szCs w:val="24"/>
        </w:rPr>
        <w:t>列表默认</w:t>
      </w:r>
    </w:p>
    <w:p w14:paraId="2EA0CE85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列表默认呈现</w:t>
      </w:r>
      <w:r w:rsidRPr="00211D08">
        <w:rPr>
          <w:rFonts w:ascii="宋体" w:hAnsi="宋体"/>
          <w:sz w:val="24"/>
          <w:szCs w:val="24"/>
        </w:rPr>
        <w:t>1</w:t>
      </w:r>
      <w:r w:rsidRPr="00211D08">
        <w:rPr>
          <w:rFonts w:ascii="宋体" w:hAnsi="宋体" w:hint="eastAsia"/>
          <w:sz w:val="24"/>
          <w:szCs w:val="24"/>
        </w:rPr>
        <w:t>0条数据，可依次选择</w:t>
      </w:r>
      <w:r w:rsidRPr="00211D08">
        <w:rPr>
          <w:rFonts w:ascii="宋体" w:hAnsi="宋体"/>
          <w:sz w:val="24"/>
          <w:szCs w:val="24"/>
        </w:rPr>
        <w:t>1</w:t>
      </w:r>
      <w:r w:rsidRPr="00211D08">
        <w:rPr>
          <w:rFonts w:ascii="宋体" w:hAnsi="宋体" w:hint="eastAsia"/>
          <w:sz w:val="24"/>
          <w:szCs w:val="24"/>
        </w:rPr>
        <w:t>0、</w:t>
      </w:r>
      <w:r w:rsidRPr="00211D08">
        <w:rPr>
          <w:rFonts w:ascii="宋体" w:hAnsi="宋体"/>
          <w:sz w:val="24"/>
          <w:szCs w:val="24"/>
        </w:rPr>
        <w:t>2</w:t>
      </w:r>
      <w:r w:rsidRPr="00211D08">
        <w:rPr>
          <w:rFonts w:ascii="宋体" w:hAnsi="宋体" w:hint="eastAsia"/>
          <w:sz w:val="24"/>
          <w:szCs w:val="24"/>
        </w:rPr>
        <w:t>0、</w:t>
      </w:r>
      <w:r w:rsidRPr="00211D08">
        <w:rPr>
          <w:rFonts w:ascii="宋体" w:hAnsi="宋体"/>
          <w:sz w:val="24"/>
          <w:szCs w:val="24"/>
        </w:rPr>
        <w:t>30</w:t>
      </w:r>
      <w:r w:rsidRPr="00211D08">
        <w:rPr>
          <w:rFonts w:ascii="宋体" w:hAnsi="宋体" w:hint="eastAsia"/>
          <w:sz w:val="24"/>
          <w:szCs w:val="24"/>
        </w:rPr>
        <w:t>、</w:t>
      </w:r>
      <w:r w:rsidRPr="00211D08">
        <w:rPr>
          <w:rFonts w:ascii="宋体" w:hAnsi="宋体"/>
          <w:sz w:val="24"/>
          <w:szCs w:val="24"/>
        </w:rPr>
        <w:t>40</w:t>
      </w:r>
    </w:p>
    <w:p w14:paraId="6A1F9B15" w14:textId="77777777" w:rsidR="001375E5" w:rsidRPr="00211D08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lastRenderedPageBreak/>
        <w:t>页面打开列表默认呈现数据为无任何过滤条件查询结果，按照最后一次修改时间倒序排列</w:t>
      </w:r>
    </w:p>
    <w:p w14:paraId="598D5B81" w14:textId="77777777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211D08">
        <w:rPr>
          <w:rFonts w:ascii="宋体" w:hAnsi="宋体" w:hint="eastAsia"/>
          <w:sz w:val="24"/>
          <w:szCs w:val="24"/>
        </w:rPr>
        <w:t>列表操作：详情、编辑</w:t>
      </w:r>
    </w:p>
    <w:p w14:paraId="1EFC4CC4" w14:textId="77777777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8253E7">
        <w:rPr>
          <w:rFonts w:ascii="宋体" w:hAnsi="宋体" w:hint="eastAsia"/>
          <w:sz w:val="24"/>
          <w:szCs w:val="24"/>
        </w:rPr>
        <w:t>列表数据列默认呈现原型图中列</w:t>
      </w:r>
    </w:p>
    <w:p w14:paraId="5019BA11" w14:textId="77777777" w:rsidR="001375E5" w:rsidRDefault="001375E5" w:rsidP="001375E5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编辑</w:t>
      </w:r>
    </w:p>
    <w:p w14:paraId="0604073B" w14:textId="77777777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点击列表其中一行“编辑”按钮，打开“编辑商品”页面</w:t>
      </w:r>
    </w:p>
    <w:p w14:paraId="639608DF" w14:textId="77777777" w:rsidR="001375E5" w:rsidRPr="008253E7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页面呈现</w:t>
      </w:r>
      <w:r w:rsidRPr="008253E7">
        <w:rPr>
          <w:rFonts w:ascii="宋体" w:hAnsi="宋体" w:hint="eastAsia"/>
          <w:sz w:val="24"/>
          <w:szCs w:val="24"/>
        </w:rPr>
        <w:t xml:space="preserve"> </w:t>
      </w:r>
    </w:p>
    <w:tbl>
      <w:tblPr>
        <w:tblStyle w:val="aa"/>
        <w:tblW w:w="7088" w:type="dxa"/>
        <w:tblInd w:w="1242" w:type="dxa"/>
        <w:tblLook w:val="04A0" w:firstRow="1" w:lastRow="0" w:firstColumn="1" w:lastColumn="0" w:noHBand="0" w:noVBand="1"/>
      </w:tblPr>
      <w:tblGrid>
        <w:gridCol w:w="1418"/>
        <w:gridCol w:w="1559"/>
        <w:gridCol w:w="4111"/>
      </w:tblGrid>
      <w:tr w:rsidR="001375E5" w:rsidRPr="00211D08" w14:paraId="58FA8EB7" w14:textId="77777777" w:rsidTr="00CB603F">
        <w:tc>
          <w:tcPr>
            <w:tcW w:w="1418" w:type="dxa"/>
            <w:shd w:val="clear" w:color="auto" w:fill="D9D9D9" w:themeFill="background1" w:themeFillShade="D9"/>
          </w:tcPr>
          <w:p w14:paraId="0DDF33D3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元素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D3CCD7" w14:textId="77777777" w:rsidR="001375E5" w:rsidRPr="00211D08" w:rsidRDefault="001375E5" w:rsidP="00CB603F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6662DDF" w14:textId="77777777" w:rsidR="001375E5" w:rsidRPr="00211D08" w:rsidRDefault="001375E5" w:rsidP="00CB603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211D08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375E5" w:rsidRPr="0022019E" w14:paraId="4CC764B9" w14:textId="77777777" w:rsidTr="00CB603F">
        <w:trPr>
          <w:trHeight w:val="557"/>
        </w:trPr>
        <w:tc>
          <w:tcPr>
            <w:tcW w:w="1418" w:type="dxa"/>
          </w:tcPr>
          <w:p w14:paraId="1F41DFFE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缩略图</w:t>
            </w:r>
            <w:proofErr w:type="gramEnd"/>
          </w:p>
        </w:tc>
        <w:tc>
          <w:tcPr>
            <w:tcW w:w="1559" w:type="dxa"/>
          </w:tcPr>
          <w:p w14:paraId="3D3AE120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16DB57E7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上传后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呈现当前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预览图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支持查看大图，自适应</w:t>
            </w:r>
          </w:p>
          <w:p w14:paraId="77C7F322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602FBC02" w14:textId="77777777" w:rsidTr="00CB603F">
        <w:trPr>
          <w:trHeight w:val="557"/>
        </w:trPr>
        <w:tc>
          <w:tcPr>
            <w:tcW w:w="1418" w:type="dxa"/>
          </w:tcPr>
          <w:p w14:paraId="186FF356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商品主图</w:t>
            </w:r>
          </w:p>
        </w:tc>
        <w:tc>
          <w:tcPr>
            <w:tcW w:w="1559" w:type="dxa"/>
          </w:tcPr>
          <w:p w14:paraId="19D6F3D3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图片上传框</w:t>
            </w:r>
          </w:p>
        </w:tc>
        <w:tc>
          <w:tcPr>
            <w:tcW w:w="4111" w:type="dxa"/>
          </w:tcPr>
          <w:p w14:paraId="6654A75D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上传后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呈现当前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预览图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215EA">
              <w:rPr>
                <w:rFonts w:asciiTheme="minorEastAsia" w:hAnsiTheme="minorEastAsia" w:hint="eastAsia"/>
                <w:sz w:val="24"/>
                <w:szCs w:val="24"/>
              </w:rPr>
              <w:t>支持查看大图，自适应</w:t>
            </w:r>
          </w:p>
          <w:p w14:paraId="58A58016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69444393" w14:textId="77777777" w:rsidTr="00CB603F">
        <w:trPr>
          <w:trHeight w:val="557"/>
        </w:trPr>
        <w:tc>
          <w:tcPr>
            <w:tcW w:w="1418" w:type="dxa"/>
          </w:tcPr>
          <w:p w14:paraId="224C87C6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商品名称</w:t>
            </w:r>
          </w:p>
        </w:tc>
        <w:tc>
          <w:tcPr>
            <w:tcW w:w="1559" w:type="dxa"/>
          </w:tcPr>
          <w:p w14:paraId="6D0171BF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6B759CC7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呈现当前商品名称</w:t>
            </w:r>
          </w:p>
          <w:p w14:paraId="1A0C69D1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4E1B14D0" w14:textId="77777777" w:rsidTr="00CB603F">
        <w:trPr>
          <w:trHeight w:val="557"/>
        </w:trPr>
        <w:tc>
          <w:tcPr>
            <w:tcW w:w="1418" w:type="dxa"/>
          </w:tcPr>
          <w:p w14:paraId="7AE157A2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限购数量</w:t>
            </w:r>
          </w:p>
        </w:tc>
        <w:tc>
          <w:tcPr>
            <w:tcW w:w="1559" w:type="dxa"/>
          </w:tcPr>
          <w:p w14:paraId="31EBDE02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</w:t>
            </w:r>
          </w:p>
        </w:tc>
        <w:tc>
          <w:tcPr>
            <w:tcW w:w="4111" w:type="dxa"/>
          </w:tcPr>
          <w:p w14:paraId="40B0CBD1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呈现当前限购数量</w:t>
            </w:r>
          </w:p>
          <w:p w14:paraId="5987E9A4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不可编辑</w:t>
            </w:r>
          </w:p>
        </w:tc>
      </w:tr>
      <w:tr w:rsidR="001375E5" w:rsidRPr="0022019E" w14:paraId="14D19E28" w14:textId="77777777" w:rsidTr="00CB603F">
        <w:trPr>
          <w:trHeight w:val="557"/>
        </w:trPr>
        <w:tc>
          <w:tcPr>
            <w:tcW w:w="1418" w:type="dxa"/>
          </w:tcPr>
          <w:p w14:paraId="7FFA6067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商品数量</w:t>
            </w:r>
          </w:p>
        </w:tc>
        <w:tc>
          <w:tcPr>
            <w:tcW w:w="1559" w:type="dxa"/>
          </w:tcPr>
          <w:p w14:paraId="43513E63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文本+下拉单选框+</w:t>
            </w:r>
          </w:p>
          <w:p w14:paraId="1ED33641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27D530BC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呈现当前合计总数量和剩余兑换数量</w:t>
            </w:r>
          </w:p>
          <w:p w14:paraId="38BB5CF6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下拉单选框：选项含增加，减少</w:t>
            </w:r>
          </w:p>
          <w:p w14:paraId="06EA19D8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文本输入框：默认为空，限数字</w:t>
            </w:r>
          </w:p>
          <w:p w14:paraId="5DEE2A17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减少后的剩余可兑换数量＞0</w:t>
            </w:r>
          </w:p>
        </w:tc>
      </w:tr>
      <w:tr w:rsidR="00CF7990" w:rsidRPr="0022019E" w14:paraId="7726C26E" w14:textId="77777777" w:rsidTr="00CB603F">
        <w:trPr>
          <w:trHeight w:val="557"/>
        </w:trPr>
        <w:tc>
          <w:tcPr>
            <w:tcW w:w="1418" w:type="dxa"/>
          </w:tcPr>
          <w:p w14:paraId="3497660D" w14:textId="5F78F54C" w:rsidR="00CF7990" w:rsidRDefault="00CF7990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可用城市</w:t>
            </w:r>
          </w:p>
        </w:tc>
        <w:tc>
          <w:tcPr>
            <w:tcW w:w="1559" w:type="dxa"/>
          </w:tcPr>
          <w:p w14:paraId="2F32D35F" w14:textId="1CADB29A" w:rsidR="00CF7990" w:rsidRDefault="00CF7990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下拉多选框</w:t>
            </w:r>
          </w:p>
        </w:tc>
        <w:tc>
          <w:tcPr>
            <w:tcW w:w="4111" w:type="dxa"/>
          </w:tcPr>
          <w:p w14:paraId="72BB6AC4" w14:textId="77777777" w:rsidR="00CF7990" w:rsidRDefault="00CF7990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呈现当前可用城市</w:t>
            </w:r>
          </w:p>
          <w:p w14:paraId="4BE3A466" w14:textId="1AFBDA71" w:rsidR="00CF7990" w:rsidRDefault="00CF7990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1CDAFC5E" w14:textId="77777777" w:rsidTr="00CB603F">
        <w:trPr>
          <w:trHeight w:val="557"/>
        </w:trPr>
        <w:tc>
          <w:tcPr>
            <w:tcW w:w="1418" w:type="dxa"/>
          </w:tcPr>
          <w:p w14:paraId="48AD2A4A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商品I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363C36D8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</w:t>
            </w:r>
          </w:p>
        </w:tc>
        <w:tc>
          <w:tcPr>
            <w:tcW w:w="4111" w:type="dxa"/>
          </w:tcPr>
          <w:p w14:paraId="3F10CDC4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呈现系统生成的唯一I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  <w:p w14:paraId="02B2B51E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不可编辑</w:t>
            </w:r>
          </w:p>
        </w:tc>
      </w:tr>
      <w:tr w:rsidR="001375E5" w:rsidRPr="0022019E" w14:paraId="0E7D4FE8" w14:textId="77777777" w:rsidTr="00CB603F">
        <w:trPr>
          <w:trHeight w:val="557"/>
        </w:trPr>
        <w:tc>
          <w:tcPr>
            <w:tcW w:w="1418" w:type="dxa"/>
          </w:tcPr>
          <w:p w14:paraId="18106C08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下架日期</w:t>
            </w:r>
          </w:p>
        </w:tc>
        <w:tc>
          <w:tcPr>
            <w:tcW w:w="1559" w:type="dxa"/>
          </w:tcPr>
          <w:p w14:paraId="490D3D22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时间选择框</w:t>
            </w:r>
          </w:p>
        </w:tc>
        <w:tc>
          <w:tcPr>
            <w:tcW w:w="4111" w:type="dxa"/>
          </w:tcPr>
          <w:p w14:paraId="1BEF0D1B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呈现当前下架日期</w:t>
            </w:r>
          </w:p>
          <w:p w14:paraId="3CD690C9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2E34F3C6" w14:textId="77777777" w:rsidTr="00CB603F">
        <w:trPr>
          <w:trHeight w:val="557"/>
        </w:trPr>
        <w:tc>
          <w:tcPr>
            <w:tcW w:w="1418" w:type="dxa"/>
          </w:tcPr>
          <w:p w14:paraId="786F256F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上架日期</w:t>
            </w:r>
          </w:p>
        </w:tc>
        <w:tc>
          <w:tcPr>
            <w:tcW w:w="1559" w:type="dxa"/>
          </w:tcPr>
          <w:p w14:paraId="5AFC0F54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</w:t>
            </w:r>
          </w:p>
        </w:tc>
        <w:tc>
          <w:tcPr>
            <w:tcW w:w="4111" w:type="dxa"/>
          </w:tcPr>
          <w:p w14:paraId="12E4FB09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呈现当前上架日期</w:t>
            </w:r>
          </w:p>
          <w:p w14:paraId="757F42DC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不可编辑</w:t>
            </w:r>
          </w:p>
        </w:tc>
      </w:tr>
      <w:tr w:rsidR="001375E5" w:rsidRPr="0022019E" w14:paraId="775D13CF" w14:textId="77777777" w:rsidTr="00CB603F">
        <w:trPr>
          <w:trHeight w:val="557"/>
        </w:trPr>
        <w:tc>
          <w:tcPr>
            <w:tcW w:w="1418" w:type="dxa"/>
          </w:tcPr>
          <w:p w14:paraId="4078C487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选择活动</w:t>
            </w:r>
          </w:p>
        </w:tc>
        <w:tc>
          <w:tcPr>
            <w:tcW w:w="1559" w:type="dxa"/>
          </w:tcPr>
          <w:p w14:paraId="74184176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1944493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呈现当前已选择活动</w:t>
            </w:r>
          </w:p>
          <w:p w14:paraId="1017AD39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不可编辑</w:t>
            </w:r>
          </w:p>
        </w:tc>
      </w:tr>
      <w:tr w:rsidR="001375E5" w:rsidRPr="0022019E" w14:paraId="13DF72A2" w14:textId="77777777" w:rsidTr="00CB603F">
        <w:trPr>
          <w:trHeight w:val="557"/>
        </w:trPr>
        <w:tc>
          <w:tcPr>
            <w:tcW w:w="1418" w:type="dxa"/>
          </w:tcPr>
          <w:p w14:paraId="48CDDD91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状态</w:t>
            </w:r>
          </w:p>
        </w:tc>
        <w:tc>
          <w:tcPr>
            <w:tcW w:w="1559" w:type="dxa"/>
          </w:tcPr>
          <w:p w14:paraId="1CB9D6C6" w14:textId="77777777" w:rsidR="001375E5" w:rsidRPr="00211D08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下拉单选框</w:t>
            </w:r>
          </w:p>
        </w:tc>
        <w:tc>
          <w:tcPr>
            <w:tcW w:w="4111" w:type="dxa"/>
          </w:tcPr>
          <w:p w14:paraId="20712E44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默认当前策略状态，下拉可切换状态</w:t>
            </w:r>
          </w:p>
          <w:p w14:paraId="3108B35B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默认状态为“待上架”；可切换为“上架中”“已下架”</w:t>
            </w:r>
          </w:p>
          <w:p w14:paraId="35D57CEE" w14:textId="77777777" w:rsidR="001375E5" w:rsidRPr="008253E7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默认状态为“上架中”：可切换为“已下架”</w:t>
            </w:r>
          </w:p>
          <w:p w14:paraId="5A268C41" w14:textId="77777777" w:rsidR="001375E5" w:rsidRPr="0022019E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iCs/>
                <w:sz w:val="24"/>
                <w:szCs w:val="24"/>
              </w:rPr>
              <w:t>默认状态为“已下架”：不可切换</w:t>
            </w:r>
          </w:p>
        </w:tc>
      </w:tr>
      <w:tr w:rsidR="001375E5" w:rsidRPr="0022019E" w14:paraId="0902FB36" w14:textId="77777777" w:rsidTr="00CB603F">
        <w:trPr>
          <w:trHeight w:val="557"/>
        </w:trPr>
        <w:tc>
          <w:tcPr>
            <w:tcW w:w="1418" w:type="dxa"/>
          </w:tcPr>
          <w:p w14:paraId="7E3D5C3B" w14:textId="77777777" w:rsidR="001375E5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商品详情</w:t>
            </w:r>
          </w:p>
        </w:tc>
        <w:tc>
          <w:tcPr>
            <w:tcW w:w="1559" w:type="dxa"/>
          </w:tcPr>
          <w:p w14:paraId="13084A28" w14:textId="77777777" w:rsidR="001375E5" w:rsidRDefault="001375E5" w:rsidP="00CB603F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富文本编辑框</w:t>
            </w:r>
          </w:p>
        </w:tc>
        <w:tc>
          <w:tcPr>
            <w:tcW w:w="4111" w:type="dxa"/>
          </w:tcPr>
          <w:p w14:paraId="4011AAC9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呈现当前内容</w:t>
            </w:r>
          </w:p>
          <w:p w14:paraId="00D1BB16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  <w:tr w:rsidR="001375E5" w:rsidRPr="0022019E" w14:paraId="6F109443" w14:textId="77777777" w:rsidTr="00CB603F">
        <w:trPr>
          <w:trHeight w:val="557"/>
        </w:trPr>
        <w:tc>
          <w:tcPr>
            <w:tcW w:w="1418" w:type="dxa"/>
          </w:tcPr>
          <w:p w14:paraId="526BED48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商品价积分</w:t>
            </w:r>
          </w:p>
        </w:tc>
        <w:tc>
          <w:tcPr>
            <w:tcW w:w="1559" w:type="dxa"/>
          </w:tcPr>
          <w:p w14:paraId="117ABE03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2CD8229A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呈现当前积分价格</w:t>
            </w:r>
          </w:p>
          <w:p w14:paraId="7AB4398B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可编辑</w:t>
            </w:r>
          </w:p>
        </w:tc>
      </w:tr>
      <w:tr w:rsidR="001375E5" w:rsidRPr="0022019E" w14:paraId="43140DBB" w14:textId="77777777" w:rsidTr="00CB603F">
        <w:trPr>
          <w:trHeight w:val="557"/>
        </w:trPr>
        <w:tc>
          <w:tcPr>
            <w:tcW w:w="1418" w:type="dxa"/>
          </w:tcPr>
          <w:p w14:paraId="6A14B776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商品价现金</w:t>
            </w:r>
          </w:p>
        </w:tc>
        <w:tc>
          <w:tcPr>
            <w:tcW w:w="1559" w:type="dxa"/>
          </w:tcPr>
          <w:p w14:paraId="37CF2413" w14:textId="77777777" w:rsidR="001375E5" w:rsidRDefault="001375E5" w:rsidP="00CB603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文本输入框</w:t>
            </w:r>
          </w:p>
        </w:tc>
        <w:tc>
          <w:tcPr>
            <w:tcW w:w="4111" w:type="dxa"/>
          </w:tcPr>
          <w:p w14:paraId="20A7D08F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呈现当前积分价格</w:t>
            </w:r>
          </w:p>
          <w:p w14:paraId="60F8C7C0" w14:textId="77777777" w:rsidR="001375E5" w:rsidRDefault="001375E5" w:rsidP="00CB603F">
            <w:pPr>
              <w:pStyle w:val="aff6"/>
              <w:spacing w:before="120" w:line="360" w:lineRule="auto"/>
              <w:ind w:leftChars="0" w:left="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可编辑</w:t>
            </w:r>
          </w:p>
        </w:tc>
      </w:tr>
    </w:tbl>
    <w:p w14:paraId="735F97DF" w14:textId="096F5369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点击“取消”按钮，重置</w:t>
      </w:r>
      <w:r w:rsidRPr="00211D08">
        <w:rPr>
          <w:rFonts w:ascii="宋体" w:hAnsi="宋体" w:hint="eastAsia"/>
          <w:sz w:val="24"/>
          <w:szCs w:val="24"/>
        </w:rPr>
        <w:t>‘已输入/已选择’</w:t>
      </w:r>
      <w:r>
        <w:rPr>
          <w:rFonts w:ascii="宋体" w:hAnsi="宋体" w:hint="eastAsia"/>
          <w:sz w:val="24"/>
          <w:szCs w:val="24"/>
        </w:rPr>
        <w:t>内容，返回“</w:t>
      </w:r>
      <w:r w:rsidR="00CF7990">
        <w:rPr>
          <w:rFonts w:ascii="宋体" w:hAnsi="宋体" w:hint="eastAsia"/>
          <w:sz w:val="24"/>
          <w:szCs w:val="24"/>
        </w:rPr>
        <w:t>商品管理</w:t>
      </w:r>
      <w:r>
        <w:rPr>
          <w:rFonts w:ascii="宋体" w:hAnsi="宋体" w:hint="eastAsia"/>
          <w:sz w:val="24"/>
          <w:szCs w:val="24"/>
        </w:rPr>
        <w:t>”页面</w:t>
      </w:r>
    </w:p>
    <w:p w14:paraId="35523728" w14:textId="0775842F" w:rsidR="001375E5" w:rsidRPr="00196479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 w:rsidRPr="00196479">
        <w:rPr>
          <w:rFonts w:ascii="宋体" w:eastAsia="宋体" w:hAnsi="宋体" w:cs="宋体" w:hint="eastAsia"/>
          <w:color w:val="000000" w:themeColor="text1"/>
          <w:sz w:val="24"/>
          <w:szCs w:val="24"/>
        </w:rPr>
        <w:t>点击“确定”按钮，保存</w:t>
      </w:r>
      <w:r w:rsidRPr="00196479">
        <w:rPr>
          <w:rFonts w:ascii="宋体" w:hAnsi="宋体" w:hint="eastAsia"/>
          <w:sz w:val="24"/>
          <w:szCs w:val="24"/>
        </w:rPr>
        <w:t>‘已输入/已选择’内容，返回“</w:t>
      </w:r>
      <w:r w:rsidR="00CF7990">
        <w:rPr>
          <w:rFonts w:ascii="宋体" w:hAnsi="宋体" w:hint="eastAsia"/>
          <w:sz w:val="24"/>
          <w:szCs w:val="24"/>
        </w:rPr>
        <w:t>商品管理</w:t>
      </w:r>
      <w:r w:rsidRPr="00196479">
        <w:rPr>
          <w:rFonts w:ascii="宋体" w:hAnsi="宋体" w:hint="eastAsia"/>
          <w:sz w:val="24"/>
          <w:szCs w:val="24"/>
        </w:rPr>
        <w:t>”页面。已配置的内容实时生效</w:t>
      </w:r>
    </w:p>
    <w:p w14:paraId="2E1AB7CC" w14:textId="77777777" w:rsidR="001375E5" w:rsidRDefault="001375E5" w:rsidP="001375E5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详情</w:t>
      </w:r>
    </w:p>
    <w:p w14:paraId="5209E4C6" w14:textId="77777777" w:rsidR="001375E5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点击列表其中一行“详情”按钮，打开该行“商品详情”页面</w:t>
      </w:r>
    </w:p>
    <w:p w14:paraId="609A6DB3" w14:textId="77777777" w:rsidR="001375E5" w:rsidRPr="00614F14" w:rsidRDefault="001375E5" w:rsidP="001375E5">
      <w:pPr>
        <w:pStyle w:val="aff8"/>
        <w:numPr>
          <w:ilvl w:val="1"/>
          <w:numId w:val="19"/>
        </w:numPr>
        <w:spacing w:line="480" w:lineRule="auto"/>
        <w:ind w:firstLineChars="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详情页需包含</w:t>
      </w:r>
      <w:proofErr w:type="gramEnd"/>
      <w:r>
        <w:rPr>
          <w:rFonts w:ascii="宋体" w:hAnsi="宋体" w:hint="eastAsia"/>
          <w:sz w:val="24"/>
          <w:szCs w:val="24"/>
        </w:rPr>
        <w:t>操作日志，日志及页面呈现直接参考原型</w:t>
      </w:r>
    </w:p>
    <w:p w14:paraId="29945E8B" w14:textId="77777777" w:rsidR="001375E5" w:rsidRPr="001375E5" w:rsidRDefault="001375E5" w:rsidP="001375E5">
      <w:pPr>
        <w:spacing w:line="480" w:lineRule="auto"/>
        <w:rPr>
          <w:rFonts w:ascii="宋体" w:hAnsi="宋体"/>
          <w:sz w:val="24"/>
          <w:szCs w:val="24"/>
        </w:rPr>
      </w:pPr>
    </w:p>
    <w:p w14:paraId="7DC48BBA" w14:textId="77777777" w:rsidR="00383E82" w:rsidRPr="00993481" w:rsidRDefault="00383E82" w:rsidP="00383E82">
      <w:pPr>
        <w:spacing w:line="360" w:lineRule="auto"/>
        <w:rPr>
          <w:rFonts w:ascii="宋体" w:hAnsi="宋体"/>
          <w:szCs w:val="21"/>
        </w:rPr>
      </w:pPr>
    </w:p>
    <w:p w14:paraId="5EE53747" w14:textId="77777777" w:rsidR="00340FB5" w:rsidRPr="009777E9" w:rsidRDefault="00340FB5" w:rsidP="00EC1A03">
      <w:pPr>
        <w:pStyle w:val="1"/>
        <w:spacing w:line="360" w:lineRule="auto"/>
        <w:rPr>
          <w:b/>
          <w:bCs/>
          <w:color w:val="000000" w:themeColor="text1"/>
        </w:rPr>
      </w:pPr>
      <w:bookmarkStart w:id="43" w:name="_Toc34835530"/>
      <w:r w:rsidRPr="009777E9">
        <w:rPr>
          <w:rFonts w:hint="eastAsia"/>
          <w:b/>
          <w:bCs/>
          <w:color w:val="000000" w:themeColor="text1"/>
        </w:rPr>
        <w:t>非</w:t>
      </w:r>
      <w:r w:rsidRPr="009777E9">
        <w:rPr>
          <w:b/>
          <w:bCs/>
          <w:color w:val="000000" w:themeColor="text1"/>
        </w:rPr>
        <w:t>功能需求</w:t>
      </w:r>
      <w:bookmarkEnd w:id="43"/>
    </w:p>
    <w:tbl>
      <w:tblPr>
        <w:tblW w:w="474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558"/>
        <w:gridCol w:w="6521"/>
      </w:tblGrid>
      <w:tr w:rsidR="004C75C2" w:rsidRPr="00CA3C4C" w14:paraId="3552BF11" w14:textId="77777777" w:rsidTr="00761B7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8682C0" w14:textId="77777777" w:rsidR="004C75C2" w:rsidRPr="00CA3C4C" w:rsidRDefault="004C75C2" w:rsidP="00EC1A03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6D719C">
              <w:rPr>
                <w:rFonts w:hint="eastAsia"/>
                <w:b/>
                <w:sz w:val="24"/>
                <w:szCs w:val="24"/>
              </w:rPr>
              <w:t>非功能</w:t>
            </w:r>
            <w:r w:rsidRPr="006D719C">
              <w:rPr>
                <w:b/>
                <w:sz w:val="24"/>
                <w:szCs w:val="24"/>
              </w:rPr>
              <w:t>需求</w:t>
            </w:r>
            <w:r w:rsidRPr="005370DC">
              <w:rPr>
                <w:rFonts w:hint="eastAsia"/>
                <w:b/>
              </w:rPr>
              <w:t>：</w:t>
            </w:r>
            <w:r w:rsidRPr="00CA3C4C"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4C75C2" w:rsidRPr="00B14232" w14:paraId="7A79E359" w14:textId="77777777" w:rsidTr="00761B78">
        <w:tblPrEx>
          <w:shd w:val="clear" w:color="auto" w:fill="auto"/>
        </w:tblPrEx>
        <w:tc>
          <w:tcPr>
            <w:tcW w:w="964" w:type="pct"/>
          </w:tcPr>
          <w:p w14:paraId="4278B54F" w14:textId="5B0207DA" w:rsidR="004C75C2" w:rsidRPr="00D9432D" w:rsidRDefault="006D719C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识别要求</w:t>
            </w:r>
          </w:p>
        </w:tc>
        <w:tc>
          <w:tcPr>
            <w:tcW w:w="4036" w:type="pct"/>
          </w:tcPr>
          <w:p w14:paraId="76B78BC4" w14:textId="653D1AF6" w:rsidR="00DC3032" w:rsidRPr="00D9432D" w:rsidRDefault="006D719C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无需实时识别</w:t>
            </w:r>
          </w:p>
        </w:tc>
      </w:tr>
      <w:tr w:rsidR="00477EEB" w:rsidRPr="00DC3032" w14:paraId="03F4C00C" w14:textId="77777777" w:rsidTr="00761B78">
        <w:tblPrEx>
          <w:shd w:val="clear" w:color="auto" w:fill="auto"/>
        </w:tblPrEx>
        <w:tc>
          <w:tcPr>
            <w:tcW w:w="964" w:type="pct"/>
          </w:tcPr>
          <w:p w14:paraId="40970F91" w14:textId="5EB5AE30" w:rsidR="00477EEB" w:rsidRPr="00D9432D" w:rsidRDefault="006D719C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识别</w:t>
            </w:r>
            <w:r w:rsidR="00477EEB" w:rsidRPr="00D9432D"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  <w:t>量</w:t>
            </w:r>
          </w:p>
        </w:tc>
        <w:tc>
          <w:tcPr>
            <w:tcW w:w="4036" w:type="pct"/>
          </w:tcPr>
          <w:p w14:paraId="7E3CF7A0" w14:textId="606293B3" w:rsidR="00477EEB" w:rsidRPr="00D9432D" w:rsidRDefault="006D719C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每</w:t>
            </w:r>
            <w:proofErr w:type="gramStart"/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单需要</w:t>
            </w:r>
            <w:proofErr w:type="gramEnd"/>
            <w:r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识别</w:t>
            </w:r>
          </w:p>
        </w:tc>
      </w:tr>
      <w:tr w:rsidR="00DC3032" w:rsidRPr="00DC3032" w14:paraId="30080705" w14:textId="77777777" w:rsidTr="00761B78">
        <w:tblPrEx>
          <w:shd w:val="clear" w:color="auto" w:fill="auto"/>
        </w:tblPrEx>
        <w:tc>
          <w:tcPr>
            <w:tcW w:w="964" w:type="pct"/>
          </w:tcPr>
          <w:p w14:paraId="5F7836D8" w14:textId="77777777" w:rsidR="00DC3032" w:rsidRPr="00D9432D" w:rsidRDefault="00DC3032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 w:rsidRPr="00D9432D"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运行</w:t>
            </w:r>
            <w:r w:rsidRPr="00D9432D"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036" w:type="pct"/>
          </w:tcPr>
          <w:p w14:paraId="21DCD5EF" w14:textId="77777777" w:rsidR="00DC3032" w:rsidRPr="00D9432D" w:rsidRDefault="00DC3032" w:rsidP="00EC1A03">
            <w:pPr>
              <w:spacing w:line="360" w:lineRule="auto"/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</w:pPr>
            <w:r w:rsidRPr="00D9432D">
              <w:rPr>
                <w:rFonts w:ascii="宋体" w:hAnsi="宋体" w:hint="eastAsia"/>
                <w:iCs/>
                <w:color w:val="000000" w:themeColor="text1"/>
                <w:sz w:val="24"/>
                <w:szCs w:val="24"/>
              </w:rPr>
              <w:t>描述</w:t>
            </w:r>
            <w:r w:rsidRPr="00D9432D">
              <w:rPr>
                <w:rFonts w:ascii="宋体" w:hAnsi="宋体"/>
                <w:iCs/>
                <w:color w:val="000000" w:themeColor="text1"/>
                <w:sz w:val="24"/>
                <w:szCs w:val="24"/>
              </w:rPr>
              <w:t>产品对浏览器、机型等要求；</w:t>
            </w:r>
          </w:p>
        </w:tc>
      </w:tr>
    </w:tbl>
    <w:p w14:paraId="3F021273" w14:textId="77777777" w:rsidR="00A26B9C" w:rsidRPr="00EB7CFA" w:rsidRDefault="00A26B9C" w:rsidP="00A26B9C">
      <w:pPr>
        <w:rPr>
          <w:rFonts w:ascii="宋体" w:hAnsi="宋体"/>
          <w:szCs w:val="21"/>
        </w:rPr>
      </w:pPr>
    </w:p>
    <w:sectPr w:rsidR="00A26B9C" w:rsidRPr="00EB7CFA" w:rsidSect="00761B78">
      <w:pgSz w:w="11906" w:h="16838"/>
      <w:pgMar w:top="172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48F3" w14:textId="77777777" w:rsidR="00D90F31" w:rsidRDefault="00D90F31">
      <w:r>
        <w:separator/>
      </w:r>
    </w:p>
  </w:endnote>
  <w:endnote w:type="continuationSeparator" w:id="0">
    <w:p w14:paraId="627F516D" w14:textId="77777777" w:rsidR="00D90F31" w:rsidRDefault="00D9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215CD" w14:textId="77777777" w:rsidR="00C74DDD" w:rsidRDefault="00C74DDD">
    <w:pPr>
      <w:pStyle w:val="51"/>
      <w:tabs>
        <w:tab w:val="clear" w:pos="4153"/>
        <w:tab w:val="clear" w:pos="8306"/>
        <w:tab w:val="center" w:pos="4195"/>
        <w:tab w:val="right" w:pos="8390"/>
      </w:tabs>
      <w:spacing w:before="120"/>
    </w:pPr>
    <w:r>
      <w:tab/>
    </w:r>
    <w:r>
      <w:rPr>
        <w:rFonts w:hint="eastAsia"/>
        <w:szCs w:val="21"/>
      </w:rP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DB9B" w14:textId="77777777" w:rsidR="00D90F31" w:rsidRDefault="00D90F31">
      <w:r>
        <w:separator/>
      </w:r>
    </w:p>
  </w:footnote>
  <w:footnote w:type="continuationSeparator" w:id="0">
    <w:p w14:paraId="684092F0" w14:textId="77777777" w:rsidR="00D90F31" w:rsidRDefault="00D9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79951" w14:textId="43924974" w:rsidR="00C74DDD" w:rsidRDefault="00C74DDD" w:rsidP="00847FDE">
    <w:pPr>
      <w:pStyle w:val="af4"/>
      <w:rPr>
        <w:rFonts w:ascii="宋体" w:hAnsi="宋体"/>
      </w:rPr>
    </w:pPr>
    <w:bookmarkStart w:id="1" w:name="_Hlk10044467"/>
    <w:bookmarkStart w:id="2" w:name="_Hlk10044468"/>
    <w:r>
      <w:t>T3</w:t>
    </w:r>
    <w:r>
      <w:rPr>
        <w:rFonts w:hint="eastAsia"/>
      </w:rPr>
      <w:t>出行</w:t>
    </w:r>
    <w:r>
      <w:t xml:space="preserve">                                              </w:t>
    </w:r>
    <w:r w:rsidR="00D53707">
      <w:rPr>
        <w:rFonts w:hint="eastAsia"/>
      </w:rPr>
      <w:t>会员</w:t>
    </w:r>
    <w:r w:rsidR="00D53707">
      <w:rPr>
        <w:rFonts w:hint="eastAsia"/>
      </w:rPr>
      <w:t>v1.1</w:t>
    </w:r>
    <w:r w:rsidR="00D53707">
      <w:rPr>
        <w:rFonts w:hint="eastAsia"/>
      </w:rPr>
      <w:t>优化</w:t>
    </w:r>
    <w:r>
      <w:rPr>
        <w:rFonts w:hint="eastAsia"/>
      </w:rPr>
      <w:t>-</w:t>
    </w:r>
    <w:r>
      <w:rPr>
        <w:rFonts w:hint="eastAsia"/>
      </w:rPr>
      <w:t>管理后台产品详细设计说明书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26C7F" w14:textId="001A7273" w:rsidR="00C74DDD" w:rsidRPr="00467A87" w:rsidRDefault="00C74DDD" w:rsidP="00467A87">
    <w:pPr>
      <w:pStyle w:val="af4"/>
    </w:pPr>
    <w:r>
      <w:t>T3</w:t>
    </w:r>
    <w:r>
      <w:rPr>
        <w:rFonts w:hint="eastAsia"/>
      </w:rPr>
      <w:t>出行</w:t>
    </w:r>
    <w:r>
      <w:t xml:space="preserve">                                               </w:t>
    </w:r>
    <w:r>
      <w:rPr>
        <w:rFonts w:hint="eastAsia"/>
      </w:rPr>
      <w:t>会员</w:t>
    </w:r>
    <w:r w:rsidR="00D53707">
      <w:rPr>
        <w:rFonts w:hint="eastAsia"/>
      </w:rPr>
      <w:t>v1.1</w:t>
    </w:r>
    <w:r w:rsidR="00D53707">
      <w:rPr>
        <w:rFonts w:hint="eastAsia"/>
      </w:rPr>
      <w:t>优化</w:t>
    </w:r>
    <w:r>
      <w:rPr>
        <w:rFonts w:hint="eastAsia"/>
      </w:rPr>
      <w:t>-</w:t>
    </w:r>
    <w:r>
      <w:rPr>
        <w:rFonts w:hint="eastAsia"/>
      </w:rPr>
      <w:t>管理后台产品详细设计说明书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5AE"/>
    <w:multiLevelType w:val="multilevel"/>
    <w:tmpl w:val="4468BE1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6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04918C4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2A5305F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33A694C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05FE1F8B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061754A8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07980BAF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091C18D1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09FD5D90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0A2D21A4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0E5D2EC1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0ED76F82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988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1">
      <w:start w:val="1"/>
      <w:numFmt w:val="decimal"/>
      <w:lvlText w:val="%3)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2" w15:restartNumberingAfterBreak="0">
    <w:nsid w:val="134567D2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14D15C9C"/>
    <w:multiLevelType w:val="hybridMultilevel"/>
    <w:tmpl w:val="4BDE0256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4" w15:restartNumberingAfterBreak="0">
    <w:nsid w:val="14F81C5E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17636D28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17CF094A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 w15:restartNumberingAfterBreak="0">
    <w:nsid w:val="1C7F7B73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 w15:restartNumberingAfterBreak="0">
    <w:nsid w:val="216F5F01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9" w15:restartNumberingAfterBreak="0">
    <w:nsid w:val="261E7BE8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27E06A16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2A525217"/>
    <w:multiLevelType w:val="multilevel"/>
    <w:tmpl w:val="DE6434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/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ind w:left="171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0DA640A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 w15:restartNumberingAfterBreak="0">
    <w:nsid w:val="31FA7DE3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34820E25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5" w15:restartNumberingAfterBreak="0">
    <w:nsid w:val="356E6FC0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37740992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37BA0D35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38F309B5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 w15:restartNumberingAfterBreak="0">
    <w:nsid w:val="3A685979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3C5849F2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1" w15:restartNumberingAfterBreak="0">
    <w:nsid w:val="3CC472D4"/>
    <w:multiLevelType w:val="hybridMultilevel"/>
    <w:tmpl w:val="AF12DB78"/>
    <w:lvl w:ilvl="0" w:tplc="8C3E88C0">
      <w:start w:val="1"/>
      <w:numFmt w:val="decimal"/>
      <w:lvlText w:val="%1."/>
      <w:lvlJc w:val="left"/>
      <w:pPr>
        <w:ind w:left="993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2688" w:hanging="420"/>
      </w:pPr>
    </w:lvl>
    <w:lvl w:ilvl="2" w:tplc="0409001B" w:tentative="1">
      <w:start w:val="1"/>
      <w:numFmt w:val="lowerRoman"/>
      <w:lvlText w:val="%3."/>
      <w:lvlJc w:val="right"/>
      <w:pPr>
        <w:ind w:left="3108" w:hanging="420"/>
      </w:pPr>
    </w:lvl>
    <w:lvl w:ilvl="3" w:tplc="0409000F" w:tentative="1">
      <w:start w:val="1"/>
      <w:numFmt w:val="decimal"/>
      <w:lvlText w:val="%4."/>
      <w:lvlJc w:val="left"/>
      <w:pPr>
        <w:ind w:left="3528" w:hanging="420"/>
      </w:pPr>
    </w:lvl>
    <w:lvl w:ilvl="4" w:tplc="04090019" w:tentative="1">
      <w:start w:val="1"/>
      <w:numFmt w:val="lowerLetter"/>
      <w:lvlText w:val="%5)"/>
      <w:lvlJc w:val="left"/>
      <w:pPr>
        <w:ind w:left="3948" w:hanging="420"/>
      </w:pPr>
    </w:lvl>
    <w:lvl w:ilvl="5" w:tplc="0409001B" w:tentative="1">
      <w:start w:val="1"/>
      <w:numFmt w:val="lowerRoman"/>
      <w:lvlText w:val="%6."/>
      <w:lvlJc w:val="right"/>
      <w:pPr>
        <w:ind w:left="4368" w:hanging="420"/>
      </w:pPr>
    </w:lvl>
    <w:lvl w:ilvl="6" w:tplc="0409000F" w:tentative="1">
      <w:start w:val="1"/>
      <w:numFmt w:val="decimal"/>
      <w:lvlText w:val="%7."/>
      <w:lvlJc w:val="left"/>
      <w:pPr>
        <w:ind w:left="4788" w:hanging="420"/>
      </w:pPr>
    </w:lvl>
    <w:lvl w:ilvl="7" w:tplc="04090019" w:tentative="1">
      <w:start w:val="1"/>
      <w:numFmt w:val="lowerLetter"/>
      <w:lvlText w:val="%8)"/>
      <w:lvlJc w:val="left"/>
      <w:pPr>
        <w:ind w:left="5208" w:hanging="420"/>
      </w:pPr>
    </w:lvl>
    <w:lvl w:ilvl="8" w:tplc="0409001B" w:tentative="1">
      <w:start w:val="1"/>
      <w:numFmt w:val="lowerRoman"/>
      <w:lvlText w:val="%9."/>
      <w:lvlJc w:val="right"/>
      <w:pPr>
        <w:ind w:left="5628" w:hanging="420"/>
      </w:pPr>
    </w:lvl>
  </w:abstractNum>
  <w:abstractNum w:abstractNumId="32" w15:restartNumberingAfterBreak="0">
    <w:nsid w:val="3DC02FEE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401C3AE6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42993231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5" w15:restartNumberingAfterBreak="0">
    <w:nsid w:val="42FE570A"/>
    <w:multiLevelType w:val="multilevel"/>
    <w:tmpl w:val="11FEBED6"/>
    <w:lvl w:ilvl="0">
      <w:start w:val="1"/>
      <w:numFmt w:val="decimal"/>
      <w:pStyle w:val="1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6" w15:restartNumberingAfterBreak="0">
    <w:nsid w:val="49DC3916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7" w15:restartNumberingAfterBreak="0">
    <w:nsid w:val="4C8C4EFA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512542D3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9" w15:restartNumberingAfterBreak="0">
    <w:nsid w:val="55D6340D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0" w15:restartNumberingAfterBreak="0">
    <w:nsid w:val="56D73E1D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1" w15:restartNumberingAfterBreak="0">
    <w:nsid w:val="5E774AAE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2" w15:restartNumberingAfterBreak="0">
    <w:nsid w:val="609328E4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3" w15:restartNumberingAfterBreak="0">
    <w:nsid w:val="61D73DF7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4" w15:restartNumberingAfterBreak="0">
    <w:nsid w:val="62204098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5" w15:restartNumberingAfterBreak="0">
    <w:nsid w:val="624702A1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6" w15:restartNumberingAfterBreak="0">
    <w:nsid w:val="62F170A9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7" w15:restartNumberingAfterBreak="0">
    <w:nsid w:val="660F2319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8" w15:restartNumberingAfterBreak="0">
    <w:nsid w:val="66104349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9" w15:restartNumberingAfterBreak="0">
    <w:nsid w:val="6BFD1A0A"/>
    <w:multiLevelType w:val="hybridMultilevel"/>
    <w:tmpl w:val="407412C2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FEE65FE4">
      <w:start w:val="1"/>
      <w:numFmt w:val="decimalEnclosedCircle"/>
      <w:lvlText w:val="%4"/>
      <w:lvlJc w:val="left"/>
      <w:pPr>
        <w:ind w:left="2329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0" w15:restartNumberingAfterBreak="0">
    <w:nsid w:val="6FE56936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1" w15:restartNumberingAfterBreak="0">
    <w:nsid w:val="70DB57D0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2" w15:restartNumberingAfterBreak="0">
    <w:nsid w:val="72D76FEB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3" w15:restartNumberingAfterBreak="0">
    <w:nsid w:val="74787177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4" w15:restartNumberingAfterBreak="0">
    <w:nsid w:val="74CE42BC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5" w15:restartNumberingAfterBreak="0">
    <w:nsid w:val="7A5E385F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6" w15:restartNumberingAfterBreak="0">
    <w:nsid w:val="7A7416A0"/>
    <w:multiLevelType w:val="multilevel"/>
    <w:tmpl w:val="8EFA8DC2"/>
    <w:styleLink w:val="11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</w:lvl>
    <w:lvl w:ilvl="7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A7F3F77"/>
    <w:multiLevelType w:val="hybridMultilevel"/>
    <w:tmpl w:val="EF72A604"/>
    <w:lvl w:ilvl="0" w:tplc="5F8A8758">
      <w:start w:val="1"/>
      <w:numFmt w:val="decimal"/>
      <w:lvlText w:val="%1."/>
      <w:lvlJc w:val="left"/>
      <w:pPr>
        <w:ind w:left="1129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8" w15:restartNumberingAfterBreak="0">
    <w:nsid w:val="7BA95908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9" w15:restartNumberingAfterBreak="0">
    <w:nsid w:val="7BD612FE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0" w15:restartNumberingAfterBreak="0">
    <w:nsid w:val="7EAF5837"/>
    <w:multiLevelType w:val="hybridMultilevel"/>
    <w:tmpl w:val="88DAA90C"/>
    <w:lvl w:ilvl="0" w:tplc="BC06A4A6">
      <w:start w:val="1"/>
      <w:numFmt w:val="decimal"/>
      <w:lvlText w:val="%1."/>
      <w:lvlJc w:val="left"/>
      <w:pPr>
        <w:ind w:left="1129" w:hanging="420"/>
      </w:pPr>
      <w:rPr>
        <w:rFonts w:asciiTheme="majorEastAsia" w:eastAsiaTheme="majorEastAsia" w:hAnsiTheme="major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1">
      <w:start w:val="1"/>
      <w:numFmt w:val="decimal"/>
      <w:lvlText w:val="%3)"/>
      <w:lvlJc w:val="lef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5"/>
  </w:num>
  <w:num w:numId="2">
    <w:abstractNumId w:val="0"/>
    <w:lvlOverride w:ilvl="0">
      <w:lvl w:ilvl="0">
        <w:start w:val="1"/>
        <w:numFmt w:val="decimal"/>
        <w:pStyle w:val="a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6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a1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">
    <w:abstractNumId w:val="56"/>
  </w:num>
  <w:num w:numId="4">
    <w:abstractNumId w:val="31"/>
  </w:num>
  <w:num w:numId="5">
    <w:abstractNumId w:val="21"/>
  </w:num>
  <w:num w:numId="6">
    <w:abstractNumId w:val="11"/>
  </w:num>
  <w:num w:numId="7">
    <w:abstractNumId w:val="3"/>
  </w:num>
  <w:num w:numId="8">
    <w:abstractNumId w:val="60"/>
  </w:num>
  <w:num w:numId="9">
    <w:abstractNumId w:val="39"/>
  </w:num>
  <w:num w:numId="10">
    <w:abstractNumId w:val="59"/>
  </w:num>
  <w:num w:numId="11">
    <w:abstractNumId w:val="42"/>
  </w:num>
  <w:num w:numId="12">
    <w:abstractNumId w:val="57"/>
  </w:num>
  <w:num w:numId="13">
    <w:abstractNumId w:val="41"/>
  </w:num>
  <w:num w:numId="14">
    <w:abstractNumId w:val="32"/>
  </w:num>
  <w:num w:numId="15">
    <w:abstractNumId w:val="8"/>
  </w:num>
  <w:num w:numId="16">
    <w:abstractNumId w:val="50"/>
  </w:num>
  <w:num w:numId="17">
    <w:abstractNumId w:val="9"/>
  </w:num>
  <w:num w:numId="18">
    <w:abstractNumId w:val="2"/>
  </w:num>
  <w:num w:numId="19">
    <w:abstractNumId w:val="14"/>
  </w:num>
  <w:num w:numId="20">
    <w:abstractNumId w:val="5"/>
  </w:num>
  <w:num w:numId="21">
    <w:abstractNumId w:val="44"/>
  </w:num>
  <w:num w:numId="22">
    <w:abstractNumId w:val="40"/>
  </w:num>
  <w:num w:numId="23">
    <w:abstractNumId w:val="51"/>
  </w:num>
  <w:num w:numId="24">
    <w:abstractNumId w:val="45"/>
  </w:num>
  <w:num w:numId="25">
    <w:abstractNumId w:val="1"/>
  </w:num>
  <w:num w:numId="26">
    <w:abstractNumId w:val="46"/>
  </w:num>
  <w:num w:numId="27">
    <w:abstractNumId w:val="47"/>
  </w:num>
  <w:num w:numId="28">
    <w:abstractNumId w:val="43"/>
  </w:num>
  <w:num w:numId="29">
    <w:abstractNumId w:val="7"/>
  </w:num>
  <w:num w:numId="30">
    <w:abstractNumId w:val="13"/>
  </w:num>
  <w:num w:numId="31">
    <w:abstractNumId w:val="28"/>
  </w:num>
  <w:num w:numId="32">
    <w:abstractNumId w:val="38"/>
  </w:num>
  <w:num w:numId="33">
    <w:abstractNumId w:val="24"/>
  </w:num>
  <w:num w:numId="34">
    <w:abstractNumId w:val="16"/>
  </w:num>
  <w:num w:numId="35">
    <w:abstractNumId w:val="18"/>
  </w:num>
  <w:num w:numId="36">
    <w:abstractNumId w:val="36"/>
  </w:num>
  <w:num w:numId="37">
    <w:abstractNumId w:val="54"/>
  </w:num>
  <w:num w:numId="38">
    <w:abstractNumId w:val="30"/>
  </w:num>
  <w:num w:numId="39">
    <w:abstractNumId w:val="10"/>
  </w:num>
  <w:num w:numId="40">
    <w:abstractNumId w:val="49"/>
  </w:num>
  <w:num w:numId="41">
    <w:abstractNumId w:val="58"/>
  </w:num>
  <w:num w:numId="42">
    <w:abstractNumId w:val="26"/>
  </w:num>
  <w:num w:numId="43">
    <w:abstractNumId w:val="25"/>
  </w:num>
  <w:num w:numId="44">
    <w:abstractNumId w:val="52"/>
  </w:num>
  <w:num w:numId="45">
    <w:abstractNumId w:val="37"/>
  </w:num>
  <w:num w:numId="46">
    <w:abstractNumId w:val="4"/>
  </w:num>
  <w:num w:numId="47">
    <w:abstractNumId w:val="48"/>
  </w:num>
  <w:num w:numId="48">
    <w:abstractNumId w:val="33"/>
  </w:num>
  <w:num w:numId="49">
    <w:abstractNumId w:val="55"/>
  </w:num>
  <w:num w:numId="50">
    <w:abstractNumId w:val="19"/>
  </w:num>
  <w:num w:numId="51">
    <w:abstractNumId w:val="23"/>
  </w:num>
  <w:num w:numId="52">
    <w:abstractNumId w:val="17"/>
  </w:num>
  <w:num w:numId="53">
    <w:abstractNumId w:val="27"/>
  </w:num>
  <w:num w:numId="54">
    <w:abstractNumId w:val="20"/>
  </w:num>
  <w:num w:numId="55">
    <w:abstractNumId w:val="12"/>
  </w:num>
  <w:num w:numId="56">
    <w:abstractNumId w:val="22"/>
  </w:num>
  <w:num w:numId="57">
    <w:abstractNumId w:val="34"/>
  </w:num>
  <w:num w:numId="58">
    <w:abstractNumId w:val="29"/>
  </w:num>
  <w:num w:numId="59">
    <w:abstractNumId w:val="15"/>
  </w:num>
  <w:num w:numId="60">
    <w:abstractNumId w:val="53"/>
  </w:num>
  <w:num w:numId="61">
    <w:abstractNumId w:val="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hideSpelling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D4"/>
    <w:rsid w:val="00002568"/>
    <w:rsid w:val="00002A51"/>
    <w:rsid w:val="00003DF2"/>
    <w:rsid w:val="000047D5"/>
    <w:rsid w:val="00005646"/>
    <w:rsid w:val="0000574A"/>
    <w:rsid w:val="00006A45"/>
    <w:rsid w:val="000128D7"/>
    <w:rsid w:val="00012B4F"/>
    <w:rsid w:val="00013099"/>
    <w:rsid w:val="00014676"/>
    <w:rsid w:val="00016A85"/>
    <w:rsid w:val="00016F23"/>
    <w:rsid w:val="00021535"/>
    <w:rsid w:val="000219B7"/>
    <w:rsid w:val="00021C4E"/>
    <w:rsid w:val="00021E6D"/>
    <w:rsid w:val="00023601"/>
    <w:rsid w:val="00023B80"/>
    <w:rsid w:val="00023F04"/>
    <w:rsid w:val="000254B8"/>
    <w:rsid w:val="0002695B"/>
    <w:rsid w:val="00032854"/>
    <w:rsid w:val="00033926"/>
    <w:rsid w:val="000348A6"/>
    <w:rsid w:val="00035409"/>
    <w:rsid w:val="00035483"/>
    <w:rsid w:val="000358AC"/>
    <w:rsid w:val="00035ACB"/>
    <w:rsid w:val="00036F9D"/>
    <w:rsid w:val="000372EB"/>
    <w:rsid w:val="0004049C"/>
    <w:rsid w:val="00040E96"/>
    <w:rsid w:val="00041059"/>
    <w:rsid w:val="00043794"/>
    <w:rsid w:val="00044C5E"/>
    <w:rsid w:val="00044F91"/>
    <w:rsid w:val="00046140"/>
    <w:rsid w:val="00047E59"/>
    <w:rsid w:val="000503E9"/>
    <w:rsid w:val="0005063F"/>
    <w:rsid w:val="00051E41"/>
    <w:rsid w:val="0005438D"/>
    <w:rsid w:val="00054553"/>
    <w:rsid w:val="000548E8"/>
    <w:rsid w:val="00055D6A"/>
    <w:rsid w:val="00055F8E"/>
    <w:rsid w:val="00056622"/>
    <w:rsid w:val="00056812"/>
    <w:rsid w:val="00056B19"/>
    <w:rsid w:val="00057650"/>
    <w:rsid w:val="000612C0"/>
    <w:rsid w:val="00061531"/>
    <w:rsid w:val="0006189E"/>
    <w:rsid w:val="00066B25"/>
    <w:rsid w:val="00067105"/>
    <w:rsid w:val="00067842"/>
    <w:rsid w:val="00072538"/>
    <w:rsid w:val="00072725"/>
    <w:rsid w:val="00073149"/>
    <w:rsid w:val="000733D4"/>
    <w:rsid w:val="00074117"/>
    <w:rsid w:val="000741B2"/>
    <w:rsid w:val="00074F98"/>
    <w:rsid w:val="00075466"/>
    <w:rsid w:val="0007570C"/>
    <w:rsid w:val="00075BA5"/>
    <w:rsid w:val="00077EC3"/>
    <w:rsid w:val="00081343"/>
    <w:rsid w:val="00081420"/>
    <w:rsid w:val="0008146F"/>
    <w:rsid w:val="00082021"/>
    <w:rsid w:val="00082280"/>
    <w:rsid w:val="00082933"/>
    <w:rsid w:val="000849B0"/>
    <w:rsid w:val="00084F0D"/>
    <w:rsid w:val="00085234"/>
    <w:rsid w:val="00085255"/>
    <w:rsid w:val="00085537"/>
    <w:rsid w:val="00085DF4"/>
    <w:rsid w:val="00085E49"/>
    <w:rsid w:val="0008739B"/>
    <w:rsid w:val="00087CC1"/>
    <w:rsid w:val="000940FE"/>
    <w:rsid w:val="000943A3"/>
    <w:rsid w:val="00094C50"/>
    <w:rsid w:val="0009654F"/>
    <w:rsid w:val="00097492"/>
    <w:rsid w:val="00097867"/>
    <w:rsid w:val="00097D22"/>
    <w:rsid w:val="00097E91"/>
    <w:rsid w:val="000A04E8"/>
    <w:rsid w:val="000A09DD"/>
    <w:rsid w:val="000A0F55"/>
    <w:rsid w:val="000A1563"/>
    <w:rsid w:val="000A28F3"/>
    <w:rsid w:val="000A3991"/>
    <w:rsid w:val="000A46BE"/>
    <w:rsid w:val="000A47D3"/>
    <w:rsid w:val="000A583C"/>
    <w:rsid w:val="000B1059"/>
    <w:rsid w:val="000B4F02"/>
    <w:rsid w:val="000B55F8"/>
    <w:rsid w:val="000B602C"/>
    <w:rsid w:val="000B6105"/>
    <w:rsid w:val="000B6588"/>
    <w:rsid w:val="000C053E"/>
    <w:rsid w:val="000C0824"/>
    <w:rsid w:val="000C19C3"/>
    <w:rsid w:val="000C1E54"/>
    <w:rsid w:val="000C2258"/>
    <w:rsid w:val="000C259C"/>
    <w:rsid w:val="000C4424"/>
    <w:rsid w:val="000C68A6"/>
    <w:rsid w:val="000C7807"/>
    <w:rsid w:val="000D0512"/>
    <w:rsid w:val="000D05BB"/>
    <w:rsid w:val="000D5682"/>
    <w:rsid w:val="000D5AAA"/>
    <w:rsid w:val="000D7CC5"/>
    <w:rsid w:val="000E0461"/>
    <w:rsid w:val="000E2497"/>
    <w:rsid w:val="000E3825"/>
    <w:rsid w:val="000E43E8"/>
    <w:rsid w:val="000F2B5E"/>
    <w:rsid w:val="000F2C60"/>
    <w:rsid w:val="000F37F2"/>
    <w:rsid w:val="000F3E90"/>
    <w:rsid w:val="000F6ACD"/>
    <w:rsid w:val="000F741A"/>
    <w:rsid w:val="000F763A"/>
    <w:rsid w:val="00100746"/>
    <w:rsid w:val="001018B0"/>
    <w:rsid w:val="00101BD6"/>
    <w:rsid w:val="0010311C"/>
    <w:rsid w:val="001038C8"/>
    <w:rsid w:val="001038F8"/>
    <w:rsid w:val="00104393"/>
    <w:rsid w:val="001046EA"/>
    <w:rsid w:val="00106123"/>
    <w:rsid w:val="00106D29"/>
    <w:rsid w:val="0011019B"/>
    <w:rsid w:val="001103D2"/>
    <w:rsid w:val="00114B19"/>
    <w:rsid w:val="00114C8E"/>
    <w:rsid w:val="00114D8C"/>
    <w:rsid w:val="001154C5"/>
    <w:rsid w:val="00116235"/>
    <w:rsid w:val="00117380"/>
    <w:rsid w:val="00117CEA"/>
    <w:rsid w:val="001201A0"/>
    <w:rsid w:val="00122BE1"/>
    <w:rsid w:val="00122E5F"/>
    <w:rsid w:val="00123AB9"/>
    <w:rsid w:val="00124644"/>
    <w:rsid w:val="00127075"/>
    <w:rsid w:val="001312A1"/>
    <w:rsid w:val="00132046"/>
    <w:rsid w:val="0013311D"/>
    <w:rsid w:val="0013352F"/>
    <w:rsid w:val="0013688C"/>
    <w:rsid w:val="00136B08"/>
    <w:rsid w:val="001375E5"/>
    <w:rsid w:val="0014073C"/>
    <w:rsid w:val="00145783"/>
    <w:rsid w:val="00146A5D"/>
    <w:rsid w:val="001524B5"/>
    <w:rsid w:val="00152BAF"/>
    <w:rsid w:val="001530F3"/>
    <w:rsid w:val="00154F27"/>
    <w:rsid w:val="0015558D"/>
    <w:rsid w:val="00156051"/>
    <w:rsid w:val="00156521"/>
    <w:rsid w:val="0015655E"/>
    <w:rsid w:val="0016052B"/>
    <w:rsid w:val="00161C23"/>
    <w:rsid w:val="00163920"/>
    <w:rsid w:val="001643AF"/>
    <w:rsid w:val="001658B6"/>
    <w:rsid w:val="001669D9"/>
    <w:rsid w:val="00166F01"/>
    <w:rsid w:val="001671FD"/>
    <w:rsid w:val="0016783B"/>
    <w:rsid w:val="0017029E"/>
    <w:rsid w:val="001712F6"/>
    <w:rsid w:val="00171355"/>
    <w:rsid w:val="0017181E"/>
    <w:rsid w:val="00171909"/>
    <w:rsid w:val="00171FD8"/>
    <w:rsid w:val="001727D7"/>
    <w:rsid w:val="00172A6B"/>
    <w:rsid w:val="00176126"/>
    <w:rsid w:val="001762CB"/>
    <w:rsid w:val="00176BB3"/>
    <w:rsid w:val="00180105"/>
    <w:rsid w:val="00180BAF"/>
    <w:rsid w:val="00180DEC"/>
    <w:rsid w:val="001810CA"/>
    <w:rsid w:val="0018306A"/>
    <w:rsid w:val="00183318"/>
    <w:rsid w:val="001845A9"/>
    <w:rsid w:val="00184DF6"/>
    <w:rsid w:val="00184E06"/>
    <w:rsid w:val="00187762"/>
    <w:rsid w:val="001955AF"/>
    <w:rsid w:val="00196479"/>
    <w:rsid w:val="001966B4"/>
    <w:rsid w:val="001969B2"/>
    <w:rsid w:val="001A1FF3"/>
    <w:rsid w:val="001A2D24"/>
    <w:rsid w:val="001A37C1"/>
    <w:rsid w:val="001A3DC9"/>
    <w:rsid w:val="001A4A3E"/>
    <w:rsid w:val="001A6225"/>
    <w:rsid w:val="001A67A7"/>
    <w:rsid w:val="001A7866"/>
    <w:rsid w:val="001B05BF"/>
    <w:rsid w:val="001B0EEE"/>
    <w:rsid w:val="001B3295"/>
    <w:rsid w:val="001B35F7"/>
    <w:rsid w:val="001B4CD5"/>
    <w:rsid w:val="001B66CB"/>
    <w:rsid w:val="001B6F6B"/>
    <w:rsid w:val="001B7799"/>
    <w:rsid w:val="001B7FC3"/>
    <w:rsid w:val="001C0260"/>
    <w:rsid w:val="001C0A72"/>
    <w:rsid w:val="001C19A9"/>
    <w:rsid w:val="001C2170"/>
    <w:rsid w:val="001C2F07"/>
    <w:rsid w:val="001C304F"/>
    <w:rsid w:val="001C3E4A"/>
    <w:rsid w:val="001C4A96"/>
    <w:rsid w:val="001C5370"/>
    <w:rsid w:val="001C71A5"/>
    <w:rsid w:val="001C7D3D"/>
    <w:rsid w:val="001C7E7B"/>
    <w:rsid w:val="001C7FFA"/>
    <w:rsid w:val="001D0672"/>
    <w:rsid w:val="001D0848"/>
    <w:rsid w:val="001D21E5"/>
    <w:rsid w:val="001D2A73"/>
    <w:rsid w:val="001D2E00"/>
    <w:rsid w:val="001D2E0D"/>
    <w:rsid w:val="001D4337"/>
    <w:rsid w:val="001D4530"/>
    <w:rsid w:val="001D4CED"/>
    <w:rsid w:val="001D5A86"/>
    <w:rsid w:val="001D5EF3"/>
    <w:rsid w:val="001D6EC4"/>
    <w:rsid w:val="001D7481"/>
    <w:rsid w:val="001E1C4B"/>
    <w:rsid w:val="001E364C"/>
    <w:rsid w:val="001E3C33"/>
    <w:rsid w:val="001E3C78"/>
    <w:rsid w:val="001E45E0"/>
    <w:rsid w:val="001E47BB"/>
    <w:rsid w:val="001E5001"/>
    <w:rsid w:val="001E50AE"/>
    <w:rsid w:val="001E5A3F"/>
    <w:rsid w:val="001E70AE"/>
    <w:rsid w:val="001E7A90"/>
    <w:rsid w:val="001F17A1"/>
    <w:rsid w:val="001F2415"/>
    <w:rsid w:val="001F2596"/>
    <w:rsid w:val="001F4165"/>
    <w:rsid w:val="001F5CE7"/>
    <w:rsid w:val="001F69FA"/>
    <w:rsid w:val="001F7684"/>
    <w:rsid w:val="00200835"/>
    <w:rsid w:val="0020251B"/>
    <w:rsid w:val="00202FB5"/>
    <w:rsid w:val="00204455"/>
    <w:rsid w:val="00206531"/>
    <w:rsid w:val="00206BC8"/>
    <w:rsid w:val="002101E8"/>
    <w:rsid w:val="00210732"/>
    <w:rsid w:val="00210815"/>
    <w:rsid w:val="00211789"/>
    <w:rsid w:val="00211D08"/>
    <w:rsid w:val="00212A22"/>
    <w:rsid w:val="002159E8"/>
    <w:rsid w:val="002161D6"/>
    <w:rsid w:val="0022019E"/>
    <w:rsid w:val="00220A80"/>
    <w:rsid w:val="00222236"/>
    <w:rsid w:val="0022283E"/>
    <w:rsid w:val="00222999"/>
    <w:rsid w:val="002240B7"/>
    <w:rsid w:val="00224AF3"/>
    <w:rsid w:val="00224B43"/>
    <w:rsid w:val="0022579F"/>
    <w:rsid w:val="00225DC1"/>
    <w:rsid w:val="002267E4"/>
    <w:rsid w:val="00230624"/>
    <w:rsid w:val="00230E82"/>
    <w:rsid w:val="00231CC0"/>
    <w:rsid w:val="00231F25"/>
    <w:rsid w:val="002322AA"/>
    <w:rsid w:val="00234619"/>
    <w:rsid w:val="00234685"/>
    <w:rsid w:val="0023524D"/>
    <w:rsid w:val="0023670F"/>
    <w:rsid w:val="00236AFE"/>
    <w:rsid w:val="00236E56"/>
    <w:rsid w:val="0023756B"/>
    <w:rsid w:val="00241476"/>
    <w:rsid w:val="00241A9C"/>
    <w:rsid w:val="00244FAD"/>
    <w:rsid w:val="002460E9"/>
    <w:rsid w:val="002470DE"/>
    <w:rsid w:val="0024789D"/>
    <w:rsid w:val="002516D2"/>
    <w:rsid w:val="00251D28"/>
    <w:rsid w:val="00251D48"/>
    <w:rsid w:val="0025244C"/>
    <w:rsid w:val="0025418E"/>
    <w:rsid w:val="002559CA"/>
    <w:rsid w:val="002570E1"/>
    <w:rsid w:val="00257949"/>
    <w:rsid w:val="002615C7"/>
    <w:rsid w:val="00262B6F"/>
    <w:rsid w:val="00264D5C"/>
    <w:rsid w:val="00265648"/>
    <w:rsid w:val="00265D08"/>
    <w:rsid w:val="00272528"/>
    <w:rsid w:val="00272FCE"/>
    <w:rsid w:val="002735CB"/>
    <w:rsid w:val="0027486D"/>
    <w:rsid w:val="00275292"/>
    <w:rsid w:val="00275492"/>
    <w:rsid w:val="002756AA"/>
    <w:rsid w:val="002757C2"/>
    <w:rsid w:val="00275C9B"/>
    <w:rsid w:val="00277A44"/>
    <w:rsid w:val="00277E63"/>
    <w:rsid w:val="00280038"/>
    <w:rsid w:val="002801B0"/>
    <w:rsid w:val="0028249F"/>
    <w:rsid w:val="00282D4C"/>
    <w:rsid w:val="00282EEE"/>
    <w:rsid w:val="002859DB"/>
    <w:rsid w:val="002868EC"/>
    <w:rsid w:val="00287EEC"/>
    <w:rsid w:val="00290468"/>
    <w:rsid w:val="00294248"/>
    <w:rsid w:val="00294EA9"/>
    <w:rsid w:val="00297D38"/>
    <w:rsid w:val="00297F52"/>
    <w:rsid w:val="002A3908"/>
    <w:rsid w:val="002A3BED"/>
    <w:rsid w:val="002A42DF"/>
    <w:rsid w:val="002A4637"/>
    <w:rsid w:val="002A4CEE"/>
    <w:rsid w:val="002A64B9"/>
    <w:rsid w:val="002A7143"/>
    <w:rsid w:val="002A745C"/>
    <w:rsid w:val="002B0907"/>
    <w:rsid w:val="002B0B8E"/>
    <w:rsid w:val="002B2032"/>
    <w:rsid w:val="002B20F4"/>
    <w:rsid w:val="002B4A1F"/>
    <w:rsid w:val="002B57CA"/>
    <w:rsid w:val="002B712E"/>
    <w:rsid w:val="002C03ED"/>
    <w:rsid w:val="002C0C41"/>
    <w:rsid w:val="002C13A4"/>
    <w:rsid w:val="002C22E5"/>
    <w:rsid w:val="002C3057"/>
    <w:rsid w:val="002C3495"/>
    <w:rsid w:val="002C40E1"/>
    <w:rsid w:val="002C4EB6"/>
    <w:rsid w:val="002C501A"/>
    <w:rsid w:val="002C50DD"/>
    <w:rsid w:val="002D0C78"/>
    <w:rsid w:val="002D1564"/>
    <w:rsid w:val="002D17A1"/>
    <w:rsid w:val="002D1A1E"/>
    <w:rsid w:val="002D30F9"/>
    <w:rsid w:val="002D3427"/>
    <w:rsid w:val="002D5866"/>
    <w:rsid w:val="002D5CEC"/>
    <w:rsid w:val="002D6204"/>
    <w:rsid w:val="002D695D"/>
    <w:rsid w:val="002D7C57"/>
    <w:rsid w:val="002E0EFC"/>
    <w:rsid w:val="002E0FB4"/>
    <w:rsid w:val="002E3DE9"/>
    <w:rsid w:val="002E651F"/>
    <w:rsid w:val="002E6C50"/>
    <w:rsid w:val="002E7BB2"/>
    <w:rsid w:val="002F0273"/>
    <w:rsid w:val="002F1587"/>
    <w:rsid w:val="002F15F4"/>
    <w:rsid w:val="002F1603"/>
    <w:rsid w:val="002F28BA"/>
    <w:rsid w:val="002F2C1B"/>
    <w:rsid w:val="002F564C"/>
    <w:rsid w:val="002F6DAB"/>
    <w:rsid w:val="002F7B59"/>
    <w:rsid w:val="00300004"/>
    <w:rsid w:val="0030043A"/>
    <w:rsid w:val="003004F9"/>
    <w:rsid w:val="00301CEA"/>
    <w:rsid w:val="0030282C"/>
    <w:rsid w:val="0030390A"/>
    <w:rsid w:val="00304B32"/>
    <w:rsid w:val="003061BB"/>
    <w:rsid w:val="00306C54"/>
    <w:rsid w:val="003071CD"/>
    <w:rsid w:val="003076C6"/>
    <w:rsid w:val="00307A20"/>
    <w:rsid w:val="003108C2"/>
    <w:rsid w:val="003111AA"/>
    <w:rsid w:val="00311514"/>
    <w:rsid w:val="00311A1D"/>
    <w:rsid w:val="00312BF0"/>
    <w:rsid w:val="00315274"/>
    <w:rsid w:val="003157E6"/>
    <w:rsid w:val="00316F49"/>
    <w:rsid w:val="003171F2"/>
    <w:rsid w:val="003174A0"/>
    <w:rsid w:val="00317752"/>
    <w:rsid w:val="00320ED4"/>
    <w:rsid w:val="00320FA6"/>
    <w:rsid w:val="00322A7B"/>
    <w:rsid w:val="00323200"/>
    <w:rsid w:val="003252DB"/>
    <w:rsid w:val="00327F65"/>
    <w:rsid w:val="00332897"/>
    <w:rsid w:val="00332D64"/>
    <w:rsid w:val="003338F9"/>
    <w:rsid w:val="0033603B"/>
    <w:rsid w:val="0033629A"/>
    <w:rsid w:val="003368B1"/>
    <w:rsid w:val="00336FA8"/>
    <w:rsid w:val="003408DD"/>
    <w:rsid w:val="00340EA2"/>
    <w:rsid w:val="00340FB5"/>
    <w:rsid w:val="00341719"/>
    <w:rsid w:val="00341969"/>
    <w:rsid w:val="00342888"/>
    <w:rsid w:val="00343AB5"/>
    <w:rsid w:val="00345A49"/>
    <w:rsid w:val="00347C21"/>
    <w:rsid w:val="003526B0"/>
    <w:rsid w:val="00352730"/>
    <w:rsid w:val="003562C8"/>
    <w:rsid w:val="00356949"/>
    <w:rsid w:val="0035713F"/>
    <w:rsid w:val="00361986"/>
    <w:rsid w:val="00362541"/>
    <w:rsid w:val="00362FB0"/>
    <w:rsid w:val="00363BE9"/>
    <w:rsid w:val="003658AD"/>
    <w:rsid w:val="00365C18"/>
    <w:rsid w:val="00366517"/>
    <w:rsid w:val="0036656F"/>
    <w:rsid w:val="00366FB3"/>
    <w:rsid w:val="00367EE1"/>
    <w:rsid w:val="00370D1B"/>
    <w:rsid w:val="0037181C"/>
    <w:rsid w:val="00371FDC"/>
    <w:rsid w:val="003745D2"/>
    <w:rsid w:val="00376C13"/>
    <w:rsid w:val="00376E0D"/>
    <w:rsid w:val="00381B1A"/>
    <w:rsid w:val="003827E6"/>
    <w:rsid w:val="00382F3E"/>
    <w:rsid w:val="0038386B"/>
    <w:rsid w:val="00383E82"/>
    <w:rsid w:val="00384F0D"/>
    <w:rsid w:val="00385400"/>
    <w:rsid w:val="00390080"/>
    <w:rsid w:val="003904B5"/>
    <w:rsid w:val="003908EA"/>
    <w:rsid w:val="00390EDD"/>
    <w:rsid w:val="0039107D"/>
    <w:rsid w:val="00391453"/>
    <w:rsid w:val="0039281E"/>
    <w:rsid w:val="00392E00"/>
    <w:rsid w:val="0039421E"/>
    <w:rsid w:val="003945F0"/>
    <w:rsid w:val="00394ED2"/>
    <w:rsid w:val="00395176"/>
    <w:rsid w:val="0039546C"/>
    <w:rsid w:val="003957E5"/>
    <w:rsid w:val="003963E3"/>
    <w:rsid w:val="0039654A"/>
    <w:rsid w:val="003974FA"/>
    <w:rsid w:val="003A016A"/>
    <w:rsid w:val="003A17A2"/>
    <w:rsid w:val="003A21D1"/>
    <w:rsid w:val="003A2FAA"/>
    <w:rsid w:val="003A6534"/>
    <w:rsid w:val="003A7124"/>
    <w:rsid w:val="003B03B3"/>
    <w:rsid w:val="003B04C6"/>
    <w:rsid w:val="003B0D25"/>
    <w:rsid w:val="003B1E0D"/>
    <w:rsid w:val="003B3554"/>
    <w:rsid w:val="003B3D2C"/>
    <w:rsid w:val="003C153F"/>
    <w:rsid w:val="003C163E"/>
    <w:rsid w:val="003C42F4"/>
    <w:rsid w:val="003C564A"/>
    <w:rsid w:val="003C56A0"/>
    <w:rsid w:val="003C6E07"/>
    <w:rsid w:val="003C7421"/>
    <w:rsid w:val="003D1DDF"/>
    <w:rsid w:val="003D1EE1"/>
    <w:rsid w:val="003D2794"/>
    <w:rsid w:val="003D36DB"/>
    <w:rsid w:val="003D5283"/>
    <w:rsid w:val="003D543E"/>
    <w:rsid w:val="003D612F"/>
    <w:rsid w:val="003D700A"/>
    <w:rsid w:val="003D72D6"/>
    <w:rsid w:val="003E33D9"/>
    <w:rsid w:val="003E3E0A"/>
    <w:rsid w:val="003E435B"/>
    <w:rsid w:val="003E47A6"/>
    <w:rsid w:val="003E5417"/>
    <w:rsid w:val="003E5D62"/>
    <w:rsid w:val="003E6EF8"/>
    <w:rsid w:val="003E74E5"/>
    <w:rsid w:val="003F143E"/>
    <w:rsid w:val="003F1E96"/>
    <w:rsid w:val="003F43B3"/>
    <w:rsid w:val="003F4D4A"/>
    <w:rsid w:val="003F5100"/>
    <w:rsid w:val="003F58C4"/>
    <w:rsid w:val="003F5AC8"/>
    <w:rsid w:val="003F6332"/>
    <w:rsid w:val="003F68D1"/>
    <w:rsid w:val="003F7BC7"/>
    <w:rsid w:val="00400C30"/>
    <w:rsid w:val="00401028"/>
    <w:rsid w:val="0040161D"/>
    <w:rsid w:val="004018E5"/>
    <w:rsid w:val="00402E4E"/>
    <w:rsid w:val="00404367"/>
    <w:rsid w:val="00404F68"/>
    <w:rsid w:val="00405C89"/>
    <w:rsid w:val="00406A17"/>
    <w:rsid w:val="00410574"/>
    <w:rsid w:val="004136D8"/>
    <w:rsid w:val="004144AD"/>
    <w:rsid w:val="004145D4"/>
    <w:rsid w:val="004148D4"/>
    <w:rsid w:val="004151CC"/>
    <w:rsid w:val="00415EFE"/>
    <w:rsid w:val="00421D8F"/>
    <w:rsid w:val="00422448"/>
    <w:rsid w:val="004234C2"/>
    <w:rsid w:val="0042470E"/>
    <w:rsid w:val="00425755"/>
    <w:rsid w:val="0042601A"/>
    <w:rsid w:val="00427FE2"/>
    <w:rsid w:val="00430AC5"/>
    <w:rsid w:val="004310E8"/>
    <w:rsid w:val="00432665"/>
    <w:rsid w:val="00433167"/>
    <w:rsid w:val="00433240"/>
    <w:rsid w:val="004334C1"/>
    <w:rsid w:val="00435BC5"/>
    <w:rsid w:val="00440AAA"/>
    <w:rsid w:val="004434D8"/>
    <w:rsid w:val="00443AD4"/>
    <w:rsid w:val="00443DCD"/>
    <w:rsid w:val="00444183"/>
    <w:rsid w:val="004444B9"/>
    <w:rsid w:val="0044469A"/>
    <w:rsid w:val="0044550A"/>
    <w:rsid w:val="004514B0"/>
    <w:rsid w:val="00452020"/>
    <w:rsid w:val="00452B9D"/>
    <w:rsid w:val="004541B7"/>
    <w:rsid w:val="004549E2"/>
    <w:rsid w:val="00454AD3"/>
    <w:rsid w:val="00454E72"/>
    <w:rsid w:val="00460783"/>
    <w:rsid w:val="00460897"/>
    <w:rsid w:val="00460B66"/>
    <w:rsid w:val="0046218D"/>
    <w:rsid w:val="00462A43"/>
    <w:rsid w:val="00464D2B"/>
    <w:rsid w:val="00466846"/>
    <w:rsid w:val="00467A87"/>
    <w:rsid w:val="004703CF"/>
    <w:rsid w:val="00471532"/>
    <w:rsid w:val="0047199B"/>
    <w:rsid w:val="004720C7"/>
    <w:rsid w:val="00472306"/>
    <w:rsid w:val="00474298"/>
    <w:rsid w:val="004747FE"/>
    <w:rsid w:val="00475FE9"/>
    <w:rsid w:val="00477D54"/>
    <w:rsid w:val="00477EEB"/>
    <w:rsid w:val="00480472"/>
    <w:rsid w:val="0048152E"/>
    <w:rsid w:val="004822CB"/>
    <w:rsid w:val="004829C2"/>
    <w:rsid w:val="00482BEE"/>
    <w:rsid w:val="00482FCB"/>
    <w:rsid w:val="004830B5"/>
    <w:rsid w:val="004835AA"/>
    <w:rsid w:val="0048687A"/>
    <w:rsid w:val="00486895"/>
    <w:rsid w:val="004869B7"/>
    <w:rsid w:val="00486A38"/>
    <w:rsid w:val="00490D7A"/>
    <w:rsid w:val="00491109"/>
    <w:rsid w:val="0049115E"/>
    <w:rsid w:val="00493AB9"/>
    <w:rsid w:val="00496D49"/>
    <w:rsid w:val="0049763D"/>
    <w:rsid w:val="004A235C"/>
    <w:rsid w:val="004A2791"/>
    <w:rsid w:val="004A43CA"/>
    <w:rsid w:val="004A6F65"/>
    <w:rsid w:val="004A77D0"/>
    <w:rsid w:val="004B049C"/>
    <w:rsid w:val="004B143B"/>
    <w:rsid w:val="004B1817"/>
    <w:rsid w:val="004B1DFB"/>
    <w:rsid w:val="004B5CCE"/>
    <w:rsid w:val="004B7BF8"/>
    <w:rsid w:val="004C0A46"/>
    <w:rsid w:val="004C3AD0"/>
    <w:rsid w:val="004C3D01"/>
    <w:rsid w:val="004C4A35"/>
    <w:rsid w:val="004C584E"/>
    <w:rsid w:val="004C6083"/>
    <w:rsid w:val="004C63D6"/>
    <w:rsid w:val="004C65EA"/>
    <w:rsid w:val="004C66C5"/>
    <w:rsid w:val="004C75C2"/>
    <w:rsid w:val="004C7714"/>
    <w:rsid w:val="004C7EFB"/>
    <w:rsid w:val="004D0E04"/>
    <w:rsid w:val="004D5806"/>
    <w:rsid w:val="004D672E"/>
    <w:rsid w:val="004D695C"/>
    <w:rsid w:val="004D6A96"/>
    <w:rsid w:val="004D6C9C"/>
    <w:rsid w:val="004E03A2"/>
    <w:rsid w:val="004E3C51"/>
    <w:rsid w:val="004E501A"/>
    <w:rsid w:val="004E686F"/>
    <w:rsid w:val="004E77C1"/>
    <w:rsid w:val="004F0ED9"/>
    <w:rsid w:val="004F2F53"/>
    <w:rsid w:val="004F733C"/>
    <w:rsid w:val="004F7978"/>
    <w:rsid w:val="00503296"/>
    <w:rsid w:val="00503594"/>
    <w:rsid w:val="0050421B"/>
    <w:rsid w:val="00504307"/>
    <w:rsid w:val="005056CB"/>
    <w:rsid w:val="00505B03"/>
    <w:rsid w:val="00505ECC"/>
    <w:rsid w:val="00505ED6"/>
    <w:rsid w:val="00510A16"/>
    <w:rsid w:val="00510D14"/>
    <w:rsid w:val="00511A84"/>
    <w:rsid w:val="00511E80"/>
    <w:rsid w:val="00511EFA"/>
    <w:rsid w:val="005154DA"/>
    <w:rsid w:val="005172A7"/>
    <w:rsid w:val="00521ABD"/>
    <w:rsid w:val="00521BAC"/>
    <w:rsid w:val="005223AF"/>
    <w:rsid w:val="0052307B"/>
    <w:rsid w:val="005231E4"/>
    <w:rsid w:val="005236E1"/>
    <w:rsid w:val="00523DE0"/>
    <w:rsid w:val="005247CA"/>
    <w:rsid w:val="00524ACE"/>
    <w:rsid w:val="00525C15"/>
    <w:rsid w:val="0052684E"/>
    <w:rsid w:val="00530A5B"/>
    <w:rsid w:val="00535082"/>
    <w:rsid w:val="00536862"/>
    <w:rsid w:val="00536D7D"/>
    <w:rsid w:val="005370DC"/>
    <w:rsid w:val="00537D7A"/>
    <w:rsid w:val="0054069E"/>
    <w:rsid w:val="005407F2"/>
    <w:rsid w:val="00540ABC"/>
    <w:rsid w:val="005422DA"/>
    <w:rsid w:val="00542953"/>
    <w:rsid w:val="00544450"/>
    <w:rsid w:val="0054652D"/>
    <w:rsid w:val="00547FC1"/>
    <w:rsid w:val="005503CE"/>
    <w:rsid w:val="00550DA1"/>
    <w:rsid w:val="00551628"/>
    <w:rsid w:val="00551D26"/>
    <w:rsid w:val="00551FB5"/>
    <w:rsid w:val="00556A72"/>
    <w:rsid w:val="005614F3"/>
    <w:rsid w:val="00561C65"/>
    <w:rsid w:val="00565553"/>
    <w:rsid w:val="005658B9"/>
    <w:rsid w:val="00565D13"/>
    <w:rsid w:val="005662E3"/>
    <w:rsid w:val="005679FC"/>
    <w:rsid w:val="005714A4"/>
    <w:rsid w:val="005744D1"/>
    <w:rsid w:val="005747BE"/>
    <w:rsid w:val="00574963"/>
    <w:rsid w:val="00575383"/>
    <w:rsid w:val="00575BF7"/>
    <w:rsid w:val="0057657D"/>
    <w:rsid w:val="005809F1"/>
    <w:rsid w:val="005815C5"/>
    <w:rsid w:val="005824A6"/>
    <w:rsid w:val="00582B3F"/>
    <w:rsid w:val="005855BF"/>
    <w:rsid w:val="005872AB"/>
    <w:rsid w:val="0059178E"/>
    <w:rsid w:val="005917B7"/>
    <w:rsid w:val="00591BEA"/>
    <w:rsid w:val="00592403"/>
    <w:rsid w:val="00592646"/>
    <w:rsid w:val="00594AC9"/>
    <w:rsid w:val="00595A8E"/>
    <w:rsid w:val="00597DF7"/>
    <w:rsid w:val="005A00F3"/>
    <w:rsid w:val="005A08E6"/>
    <w:rsid w:val="005A0F4B"/>
    <w:rsid w:val="005A2D50"/>
    <w:rsid w:val="005A5A1F"/>
    <w:rsid w:val="005B03E5"/>
    <w:rsid w:val="005B1D3B"/>
    <w:rsid w:val="005B1E41"/>
    <w:rsid w:val="005B2B45"/>
    <w:rsid w:val="005B3540"/>
    <w:rsid w:val="005B37E4"/>
    <w:rsid w:val="005B4543"/>
    <w:rsid w:val="005B5492"/>
    <w:rsid w:val="005B5EB6"/>
    <w:rsid w:val="005B62FB"/>
    <w:rsid w:val="005C16A3"/>
    <w:rsid w:val="005C1E3E"/>
    <w:rsid w:val="005C2571"/>
    <w:rsid w:val="005C3AD7"/>
    <w:rsid w:val="005C5584"/>
    <w:rsid w:val="005C7870"/>
    <w:rsid w:val="005D1077"/>
    <w:rsid w:val="005D1474"/>
    <w:rsid w:val="005D1ABE"/>
    <w:rsid w:val="005D39CB"/>
    <w:rsid w:val="005D3AA6"/>
    <w:rsid w:val="005D5234"/>
    <w:rsid w:val="005D583F"/>
    <w:rsid w:val="005D62BF"/>
    <w:rsid w:val="005D7F70"/>
    <w:rsid w:val="005E0231"/>
    <w:rsid w:val="005E1E1C"/>
    <w:rsid w:val="005E1EA7"/>
    <w:rsid w:val="005E412B"/>
    <w:rsid w:val="005E69C9"/>
    <w:rsid w:val="005F1250"/>
    <w:rsid w:val="005F2601"/>
    <w:rsid w:val="005F305A"/>
    <w:rsid w:val="005F3294"/>
    <w:rsid w:val="005F3A88"/>
    <w:rsid w:val="005F49BE"/>
    <w:rsid w:val="005F563E"/>
    <w:rsid w:val="00601255"/>
    <w:rsid w:val="0060370E"/>
    <w:rsid w:val="00603BA2"/>
    <w:rsid w:val="00604187"/>
    <w:rsid w:val="006052EF"/>
    <w:rsid w:val="006059D6"/>
    <w:rsid w:val="00605BF7"/>
    <w:rsid w:val="00606A28"/>
    <w:rsid w:val="00606F49"/>
    <w:rsid w:val="00607067"/>
    <w:rsid w:val="0060789B"/>
    <w:rsid w:val="006111FA"/>
    <w:rsid w:val="00612760"/>
    <w:rsid w:val="0061346A"/>
    <w:rsid w:val="0061370F"/>
    <w:rsid w:val="00613CD0"/>
    <w:rsid w:val="006141C8"/>
    <w:rsid w:val="006141D0"/>
    <w:rsid w:val="00614BEA"/>
    <w:rsid w:val="00614F14"/>
    <w:rsid w:val="00615140"/>
    <w:rsid w:val="006162A6"/>
    <w:rsid w:val="00616381"/>
    <w:rsid w:val="006213B9"/>
    <w:rsid w:val="0062188B"/>
    <w:rsid w:val="0062316E"/>
    <w:rsid w:val="006232C3"/>
    <w:rsid w:val="00623E2F"/>
    <w:rsid w:val="0062438E"/>
    <w:rsid w:val="00625C77"/>
    <w:rsid w:val="00630369"/>
    <w:rsid w:val="00631F81"/>
    <w:rsid w:val="0063434B"/>
    <w:rsid w:val="00634EB3"/>
    <w:rsid w:val="00635380"/>
    <w:rsid w:val="0063658C"/>
    <w:rsid w:val="00636937"/>
    <w:rsid w:val="00640F72"/>
    <w:rsid w:val="00641B1E"/>
    <w:rsid w:val="00642B88"/>
    <w:rsid w:val="006430E1"/>
    <w:rsid w:val="00643558"/>
    <w:rsid w:val="0064556E"/>
    <w:rsid w:val="00645AF8"/>
    <w:rsid w:val="0064643B"/>
    <w:rsid w:val="0064657F"/>
    <w:rsid w:val="00646962"/>
    <w:rsid w:val="00646A81"/>
    <w:rsid w:val="00647ECB"/>
    <w:rsid w:val="00650286"/>
    <w:rsid w:val="0065118C"/>
    <w:rsid w:val="00652AD2"/>
    <w:rsid w:val="00652C9A"/>
    <w:rsid w:val="00653240"/>
    <w:rsid w:val="0065365A"/>
    <w:rsid w:val="00656094"/>
    <w:rsid w:val="00657823"/>
    <w:rsid w:val="00657C46"/>
    <w:rsid w:val="00660F0A"/>
    <w:rsid w:val="0066388A"/>
    <w:rsid w:val="006645B9"/>
    <w:rsid w:val="00665AA1"/>
    <w:rsid w:val="00666075"/>
    <w:rsid w:val="00666A2B"/>
    <w:rsid w:val="00667CAB"/>
    <w:rsid w:val="00670587"/>
    <w:rsid w:val="00670C40"/>
    <w:rsid w:val="00671119"/>
    <w:rsid w:val="0067271F"/>
    <w:rsid w:val="00672800"/>
    <w:rsid w:val="006741A6"/>
    <w:rsid w:val="00674C21"/>
    <w:rsid w:val="00676001"/>
    <w:rsid w:val="00676221"/>
    <w:rsid w:val="00676350"/>
    <w:rsid w:val="00676543"/>
    <w:rsid w:val="00682A18"/>
    <w:rsid w:val="006848B1"/>
    <w:rsid w:val="0068782A"/>
    <w:rsid w:val="00687C9F"/>
    <w:rsid w:val="00691C1A"/>
    <w:rsid w:val="00692655"/>
    <w:rsid w:val="006942F7"/>
    <w:rsid w:val="00694738"/>
    <w:rsid w:val="00694D9A"/>
    <w:rsid w:val="00695872"/>
    <w:rsid w:val="00697757"/>
    <w:rsid w:val="00697D8F"/>
    <w:rsid w:val="006A0849"/>
    <w:rsid w:val="006A179E"/>
    <w:rsid w:val="006A2492"/>
    <w:rsid w:val="006A2BE7"/>
    <w:rsid w:val="006A326E"/>
    <w:rsid w:val="006A4489"/>
    <w:rsid w:val="006A44C6"/>
    <w:rsid w:val="006A4A65"/>
    <w:rsid w:val="006A65FB"/>
    <w:rsid w:val="006B0443"/>
    <w:rsid w:val="006B05DB"/>
    <w:rsid w:val="006B2618"/>
    <w:rsid w:val="006B2B24"/>
    <w:rsid w:val="006B3558"/>
    <w:rsid w:val="006B41E6"/>
    <w:rsid w:val="006B45EF"/>
    <w:rsid w:val="006B4CC7"/>
    <w:rsid w:val="006B4FA1"/>
    <w:rsid w:val="006B583A"/>
    <w:rsid w:val="006B69CA"/>
    <w:rsid w:val="006B6FA1"/>
    <w:rsid w:val="006B7C12"/>
    <w:rsid w:val="006C117B"/>
    <w:rsid w:val="006C1DDC"/>
    <w:rsid w:val="006C3EAF"/>
    <w:rsid w:val="006C5364"/>
    <w:rsid w:val="006C6B50"/>
    <w:rsid w:val="006C74C5"/>
    <w:rsid w:val="006D10D0"/>
    <w:rsid w:val="006D128D"/>
    <w:rsid w:val="006D140D"/>
    <w:rsid w:val="006D3522"/>
    <w:rsid w:val="006D5071"/>
    <w:rsid w:val="006D572F"/>
    <w:rsid w:val="006D719C"/>
    <w:rsid w:val="006D76C1"/>
    <w:rsid w:val="006E06B9"/>
    <w:rsid w:val="006E2C7F"/>
    <w:rsid w:val="006E3192"/>
    <w:rsid w:val="006E4B26"/>
    <w:rsid w:val="006E5203"/>
    <w:rsid w:val="006E5C04"/>
    <w:rsid w:val="006E6793"/>
    <w:rsid w:val="006E767A"/>
    <w:rsid w:val="006E7C97"/>
    <w:rsid w:val="006F17A4"/>
    <w:rsid w:val="006F1F4A"/>
    <w:rsid w:val="006F2336"/>
    <w:rsid w:val="006F255F"/>
    <w:rsid w:val="006F2D5C"/>
    <w:rsid w:val="006F335F"/>
    <w:rsid w:val="006F3B7F"/>
    <w:rsid w:val="006F46F2"/>
    <w:rsid w:val="006F4B90"/>
    <w:rsid w:val="006F6C1E"/>
    <w:rsid w:val="006F74DD"/>
    <w:rsid w:val="007005B2"/>
    <w:rsid w:val="00700607"/>
    <w:rsid w:val="007018FD"/>
    <w:rsid w:val="0070212F"/>
    <w:rsid w:val="007030FE"/>
    <w:rsid w:val="00705D6B"/>
    <w:rsid w:val="00710272"/>
    <w:rsid w:val="00710FE2"/>
    <w:rsid w:val="007135EE"/>
    <w:rsid w:val="00713C75"/>
    <w:rsid w:val="00714D64"/>
    <w:rsid w:val="00717ACB"/>
    <w:rsid w:val="00722DB4"/>
    <w:rsid w:val="00723168"/>
    <w:rsid w:val="0072320F"/>
    <w:rsid w:val="00723D98"/>
    <w:rsid w:val="007268A8"/>
    <w:rsid w:val="0073188D"/>
    <w:rsid w:val="0073259F"/>
    <w:rsid w:val="0073280F"/>
    <w:rsid w:val="007346A8"/>
    <w:rsid w:val="00735083"/>
    <w:rsid w:val="00735B4A"/>
    <w:rsid w:val="00736F4D"/>
    <w:rsid w:val="0073702C"/>
    <w:rsid w:val="00741747"/>
    <w:rsid w:val="0074258A"/>
    <w:rsid w:val="007426DE"/>
    <w:rsid w:val="0074354E"/>
    <w:rsid w:val="00745AC8"/>
    <w:rsid w:val="00745EBD"/>
    <w:rsid w:val="0074660C"/>
    <w:rsid w:val="00746D8B"/>
    <w:rsid w:val="00746EEE"/>
    <w:rsid w:val="0075082A"/>
    <w:rsid w:val="00750FC9"/>
    <w:rsid w:val="00751F29"/>
    <w:rsid w:val="007520A3"/>
    <w:rsid w:val="007529DD"/>
    <w:rsid w:val="007538BC"/>
    <w:rsid w:val="007539F5"/>
    <w:rsid w:val="00754F68"/>
    <w:rsid w:val="00756429"/>
    <w:rsid w:val="00756806"/>
    <w:rsid w:val="007604CF"/>
    <w:rsid w:val="0076053A"/>
    <w:rsid w:val="007615DF"/>
    <w:rsid w:val="00761B78"/>
    <w:rsid w:val="00761BB5"/>
    <w:rsid w:val="00762001"/>
    <w:rsid w:val="007631E5"/>
    <w:rsid w:val="00763BD1"/>
    <w:rsid w:val="00763EE1"/>
    <w:rsid w:val="00764BB5"/>
    <w:rsid w:val="007663BE"/>
    <w:rsid w:val="007667E6"/>
    <w:rsid w:val="00770F20"/>
    <w:rsid w:val="007710E8"/>
    <w:rsid w:val="00771EFF"/>
    <w:rsid w:val="007725B7"/>
    <w:rsid w:val="00772706"/>
    <w:rsid w:val="0077298E"/>
    <w:rsid w:val="00772D3E"/>
    <w:rsid w:val="00773090"/>
    <w:rsid w:val="007769F3"/>
    <w:rsid w:val="00776C73"/>
    <w:rsid w:val="0077761D"/>
    <w:rsid w:val="007779BE"/>
    <w:rsid w:val="00777D11"/>
    <w:rsid w:val="007818BD"/>
    <w:rsid w:val="00782905"/>
    <w:rsid w:val="00782CF8"/>
    <w:rsid w:val="00783466"/>
    <w:rsid w:val="00783EC0"/>
    <w:rsid w:val="0078493D"/>
    <w:rsid w:val="00785D55"/>
    <w:rsid w:val="00785FA9"/>
    <w:rsid w:val="00786A18"/>
    <w:rsid w:val="00790B4B"/>
    <w:rsid w:val="00791AAB"/>
    <w:rsid w:val="00793055"/>
    <w:rsid w:val="007943DD"/>
    <w:rsid w:val="00794459"/>
    <w:rsid w:val="00794469"/>
    <w:rsid w:val="007946EE"/>
    <w:rsid w:val="00795BAB"/>
    <w:rsid w:val="00796187"/>
    <w:rsid w:val="00797090"/>
    <w:rsid w:val="007A0A28"/>
    <w:rsid w:val="007A230F"/>
    <w:rsid w:val="007A2E29"/>
    <w:rsid w:val="007A2F0B"/>
    <w:rsid w:val="007A4835"/>
    <w:rsid w:val="007A4D44"/>
    <w:rsid w:val="007A6C5E"/>
    <w:rsid w:val="007A7EF2"/>
    <w:rsid w:val="007B0F40"/>
    <w:rsid w:val="007B11BF"/>
    <w:rsid w:val="007B16B1"/>
    <w:rsid w:val="007B2025"/>
    <w:rsid w:val="007B281E"/>
    <w:rsid w:val="007B3C12"/>
    <w:rsid w:val="007B472A"/>
    <w:rsid w:val="007B5B5D"/>
    <w:rsid w:val="007B5D72"/>
    <w:rsid w:val="007B6B3E"/>
    <w:rsid w:val="007C0098"/>
    <w:rsid w:val="007C07CF"/>
    <w:rsid w:val="007C2C7F"/>
    <w:rsid w:val="007C4412"/>
    <w:rsid w:val="007C4626"/>
    <w:rsid w:val="007C5DF9"/>
    <w:rsid w:val="007C6DE4"/>
    <w:rsid w:val="007D0093"/>
    <w:rsid w:val="007D01D6"/>
    <w:rsid w:val="007D09BD"/>
    <w:rsid w:val="007D1079"/>
    <w:rsid w:val="007D28D3"/>
    <w:rsid w:val="007D3302"/>
    <w:rsid w:val="007D3482"/>
    <w:rsid w:val="007D43EF"/>
    <w:rsid w:val="007D6463"/>
    <w:rsid w:val="007E05FC"/>
    <w:rsid w:val="007E0944"/>
    <w:rsid w:val="007E1CCC"/>
    <w:rsid w:val="007E28F3"/>
    <w:rsid w:val="007E39FE"/>
    <w:rsid w:val="007E3E60"/>
    <w:rsid w:val="007E3F89"/>
    <w:rsid w:val="007E4D16"/>
    <w:rsid w:val="007E528F"/>
    <w:rsid w:val="007E55C2"/>
    <w:rsid w:val="007E70C3"/>
    <w:rsid w:val="007F0339"/>
    <w:rsid w:val="007F0C5F"/>
    <w:rsid w:val="007F0CD8"/>
    <w:rsid w:val="007F2BC4"/>
    <w:rsid w:val="007F4D3A"/>
    <w:rsid w:val="007F5C77"/>
    <w:rsid w:val="007F5F5F"/>
    <w:rsid w:val="007F6907"/>
    <w:rsid w:val="007F74D3"/>
    <w:rsid w:val="00800EC3"/>
    <w:rsid w:val="00801515"/>
    <w:rsid w:val="0080357F"/>
    <w:rsid w:val="00804BAD"/>
    <w:rsid w:val="00804EF8"/>
    <w:rsid w:val="008066DB"/>
    <w:rsid w:val="00807B92"/>
    <w:rsid w:val="00811239"/>
    <w:rsid w:val="0081169A"/>
    <w:rsid w:val="00811BDA"/>
    <w:rsid w:val="00812178"/>
    <w:rsid w:val="00812A64"/>
    <w:rsid w:val="00813290"/>
    <w:rsid w:val="008135C1"/>
    <w:rsid w:val="00815148"/>
    <w:rsid w:val="00815B03"/>
    <w:rsid w:val="00815D4F"/>
    <w:rsid w:val="00816540"/>
    <w:rsid w:val="008169A0"/>
    <w:rsid w:val="0082133A"/>
    <w:rsid w:val="00823772"/>
    <w:rsid w:val="008253E7"/>
    <w:rsid w:val="0082556D"/>
    <w:rsid w:val="00830464"/>
    <w:rsid w:val="0083052F"/>
    <w:rsid w:val="00830CB4"/>
    <w:rsid w:val="00833BF1"/>
    <w:rsid w:val="00834A4C"/>
    <w:rsid w:val="00836146"/>
    <w:rsid w:val="0084066E"/>
    <w:rsid w:val="0084097B"/>
    <w:rsid w:val="008417D0"/>
    <w:rsid w:val="008421DA"/>
    <w:rsid w:val="008445D7"/>
    <w:rsid w:val="00844C2F"/>
    <w:rsid w:val="00844D50"/>
    <w:rsid w:val="00846549"/>
    <w:rsid w:val="008478D3"/>
    <w:rsid w:val="00847FDE"/>
    <w:rsid w:val="0085084F"/>
    <w:rsid w:val="00850D19"/>
    <w:rsid w:val="00850D6F"/>
    <w:rsid w:val="00855A04"/>
    <w:rsid w:val="00856F2D"/>
    <w:rsid w:val="00860062"/>
    <w:rsid w:val="008606D1"/>
    <w:rsid w:val="00860BF1"/>
    <w:rsid w:val="008619C6"/>
    <w:rsid w:val="00861B67"/>
    <w:rsid w:val="00864B50"/>
    <w:rsid w:val="00865410"/>
    <w:rsid w:val="00865730"/>
    <w:rsid w:val="00865789"/>
    <w:rsid w:val="0086690E"/>
    <w:rsid w:val="00867223"/>
    <w:rsid w:val="00867E0C"/>
    <w:rsid w:val="00870F64"/>
    <w:rsid w:val="00874D7E"/>
    <w:rsid w:val="00875311"/>
    <w:rsid w:val="00877E98"/>
    <w:rsid w:val="00877FA9"/>
    <w:rsid w:val="00881060"/>
    <w:rsid w:val="0088267A"/>
    <w:rsid w:val="008832DF"/>
    <w:rsid w:val="00884593"/>
    <w:rsid w:val="0088506F"/>
    <w:rsid w:val="00885EDF"/>
    <w:rsid w:val="00887092"/>
    <w:rsid w:val="008876E6"/>
    <w:rsid w:val="008876FA"/>
    <w:rsid w:val="00887E4C"/>
    <w:rsid w:val="008907AD"/>
    <w:rsid w:val="00890874"/>
    <w:rsid w:val="00891FD9"/>
    <w:rsid w:val="00892359"/>
    <w:rsid w:val="00892E20"/>
    <w:rsid w:val="00893A86"/>
    <w:rsid w:val="00895949"/>
    <w:rsid w:val="008A0C2C"/>
    <w:rsid w:val="008A1671"/>
    <w:rsid w:val="008A3284"/>
    <w:rsid w:val="008A3F8A"/>
    <w:rsid w:val="008A4EF5"/>
    <w:rsid w:val="008A5106"/>
    <w:rsid w:val="008A66BD"/>
    <w:rsid w:val="008A7916"/>
    <w:rsid w:val="008B0F32"/>
    <w:rsid w:val="008B124B"/>
    <w:rsid w:val="008B2123"/>
    <w:rsid w:val="008B31F5"/>
    <w:rsid w:val="008B3FD6"/>
    <w:rsid w:val="008B4127"/>
    <w:rsid w:val="008B43E0"/>
    <w:rsid w:val="008B5E1E"/>
    <w:rsid w:val="008B69AB"/>
    <w:rsid w:val="008B6CB1"/>
    <w:rsid w:val="008B7156"/>
    <w:rsid w:val="008B7291"/>
    <w:rsid w:val="008C120F"/>
    <w:rsid w:val="008C162C"/>
    <w:rsid w:val="008C1A17"/>
    <w:rsid w:val="008C3005"/>
    <w:rsid w:val="008C40B5"/>
    <w:rsid w:val="008C646C"/>
    <w:rsid w:val="008C6A28"/>
    <w:rsid w:val="008D066E"/>
    <w:rsid w:val="008D2103"/>
    <w:rsid w:val="008D2D47"/>
    <w:rsid w:val="008D304F"/>
    <w:rsid w:val="008D4ADD"/>
    <w:rsid w:val="008D4C3F"/>
    <w:rsid w:val="008D4F51"/>
    <w:rsid w:val="008D6DCA"/>
    <w:rsid w:val="008D6F19"/>
    <w:rsid w:val="008E0B70"/>
    <w:rsid w:val="008E1449"/>
    <w:rsid w:val="008E1B8E"/>
    <w:rsid w:val="008E22FD"/>
    <w:rsid w:val="008E3133"/>
    <w:rsid w:val="008E3246"/>
    <w:rsid w:val="008E4738"/>
    <w:rsid w:val="008E539A"/>
    <w:rsid w:val="008E59A8"/>
    <w:rsid w:val="008E649E"/>
    <w:rsid w:val="008E706D"/>
    <w:rsid w:val="008F14CD"/>
    <w:rsid w:val="008F2AB3"/>
    <w:rsid w:val="008F4048"/>
    <w:rsid w:val="008F5E24"/>
    <w:rsid w:val="008F6295"/>
    <w:rsid w:val="008F6680"/>
    <w:rsid w:val="008F6DCB"/>
    <w:rsid w:val="008F74AF"/>
    <w:rsid w:val="00900106"/>
    <w:rsid w:val="00900255"/>
    <w:rsid w:val="00900AA9"/>
    <w:rsid w:val="00901D2F"/>
    <w:rsid w:val="00904BE0"/>
    <w:rsid w:val="00906154"/>
    <w:rsid w:val="00906308"/>
    <w:rsid w:val="00906535"/>
    <w:rsid w:val="00906FBB"/>
    <w:rsid w:val="00907FAD"/>
    <w:rsid w:val="00911B1C"/>
    <w:rsid w:val="00911C8D"/>
    <w:rsid w:val="009128FD"/>
    <w:rsid w:val="00912B3F"/>
    <w:rsid w:val="0091374F"/>
    <w:rsid w:val="00916E8D"/>
    <w:rsid w:val="00917558"/>
    <w:rsid w:val="009179A1"/>
    <w:rsid w:val="00917AFF"/>
    <w:rsid w:val="0092008E"/>
    <w:rsid w:val="00921087"/>
    <w:rsid w:val="00924E35"/>
    <w:rsid w:val="0092598E"/>
    <w:rsid w:val="00926BF2"/>
    <w:rsid w:val="00926DFA"/>
    <w:rsid w:val="009300FE"/>
    <w:rsid w:val="0093048C"/>
    <w:rsid w:val="009308E9"/>
    <w:rsid w:val="00931D4E"/>
    <w:rsid w:val="00932127"/>
    <w:rsid w:val="0093338C"/>
    <w:rsid w:val="00934EEA"/>
    <w:rsid w:val="00935497"/>
    <w:rsid w:val="009356F0"/>
    <w:rsid w:val="00935A57"/>
    <w:rsid w:val="00935D90"/>
    <w:rsid w:val="009403E3"/>
    <w:rsid w:val="00940739"/>
    <w:rsid w:val="0094215A"/>
    <w:rsid w:val="0094494F"/>
    <w:rsid w:val="00945500"/>
    <w:rsid w:val="00946ADC"/>
    <w:rsid w:val="00950C59"/>
    <w:rsid w:val="00951DE0"/>
    <w:rsid w:val="009527CA"/>
    <w:rsid w:val="009536AA"/>
    <w:rsid w:val="00953740"/>
    <w:rsid w:val="009554F9"/>
    <w:rsid w:val="009608ED"/>
    <w:rsid w:val="00960CDC"/>
    <w:rsid w:val="00961D43"/>
    <w:rsid w:val="00965C63"/>
    <w:rsid w:val="00966B86"/>
    <w:rsid w:val="00967C14"/>
    <w:rsid w:val="00971320"/>
    <w:rsid w:val="0097368C"/>
    <w:rsid w:val="00974E78"/>
    <w:rsid w:val="00975234"/>
    <w:rsid w:val="009752F1"/>
    <w:rsid w:val="00976A82"/>
    <w:rsid w:val="009775C1"/>
    <w:rsid w:val="009777E9"/>
    <w:rsid w:val="009813FD"/>
    <w:rsid w:val="009819F4"/>
    <w:rsid w:val="00986312"/>
    <w:rsid w:val="00986E6B"/>
    <w:rsid w:val="00987105"/>
    <w:rsid w:val="0098723A"/>
    <w:rsid w:val="00990B69"/>
    <w:rsid w:val="0099127B"/>
    <w:rsid w:val="00991726"/>
    <w:rsid w:val="00991DF1"/>
    <w:rsid w:val="009921C9"/>
    <w:rsid w:val="00993481"/>
    <w:rsid w:val="0099415F"/>
    <w:rsid w:val="00995D65"/>
    <w:rsid w:val="00996552"/>
    <w:rsid w:val="009967CC"/>
    <w:rsid w:val="009968EA"/>
    <w:rsid w:val="009A00F8"/>
    <w:rsid w:val="009A07B9"/>
    <w:rsid w:val="009A1077"/>
    <w:rsid w:val="009A455B"/>
    <w:rsid w:val="009A4B9B"/>
    <w:rsid w:val="009A54EA"/>
    <w:rsid w:val="009B03EF"/>
    <w:rsid w:val="009B13EB"/>
    <w:rsid w:val="009B2590"/>
    <w:rsid w:val="009B4152"/>
    <w:rsid w:val="009B5054"/>
    <w:rsid w:val="009B7422"/>
    <w:rsid w:val="009B7D7C"/>
    <w:rsid w:val="009C0952"/>
    <w:rsid w:val="009C1CFD"/>
    <w:rsid w:val="009C44B2"/>
    <w:rsid w:val="009C7220"/>
    <w:rsid w:val="009C7A64"/>
    <w:rsid w:val="009C7D2A"/>
    <w:rsid w:val="009C7D4F"/>
    <w:rsid w:val="009D18A4"/>
    <w:rsid w:val="009D1ADD"/>
    <w:rsid w:val="009D32DB"/>
    <w:rsid w:val="009D37F3"/>
    <w:rsid w:val="009D3F63"/>
    <w:rsid w:val="009D4F46"/>
    <w:rsid w:val="009D6C56"/>
    <w:rsid w:val="009D75F6"/>
    <w:rsid w:val="009E288D"/>
    <w:rsid w:val="009E2F77"/>
    <w:rsid w:val="009E57CD"/>
    <w:rsid w:val="009E61E7"/>
    <w:rsid w:val="009E796A"/>
    <w:rsid w:val="009E7AB2"/>
    <w:rsid w:val="009F0911"/>
    <w:rsid w:val="009F0C4D"/>
    <w:rsid w:val="009F10E1"/>
    <w:rsid w:val="009F1823"/>
    <w:rsid w:val="009F38DF"/>
    <w:rsid w:val="009F7E14"/>
    <w:rsid w:val="00A01482"/>
    <w:rsid w:val="00A03CCC"/>
    <w:rsid w:val="00A04638"/>
    <w:rsid w:val="00A04FDC"/>
    <w:rsid w:val="00A05DB0"/>
    <w:rsid w:val="00A05FE4"/>
    <w:rsid w:val="00A071D7"/>
    <w:rsid w:val="00A07CA1"/>
    <w:rsid w:val="00A106E3"/>
    <w:rsid w:val="00A11182"/>
    <w:rsid w:val="00A11A42"/>
    <w:rsid w:val="00A135CF"/>
    <w:rsid w:val="00A13939"/>
    <w:rsid w:val="00A15EEA"/>
    <w:rsid w:val="00A16361"/>
    <w:rsid w:val="00A20AAA"/>
    <w:rsid w:val="00A20BB1"/>
    <w:rsid w:val="00A22F18"/>
    <w:rsid w:val="00A23D64"/>
    <w:rsid w:val="00A24486"/>
    <w:rsid w:val="00A25029"/>
    <w:rsid w:val="00A26B9C"/>
    <w:rsid w:val="00A3012A"/>
    <w:rsid w:val="00A31B33"/>
    <w:rsid w:val="00A31CFE"/>
    <w:rsid w:val="00A31F53"/>
    <w:rsid w:val="00A32F7E"/>
    <w:rsid w:val="00A34144"/>
    <w:rsid w:val="00A358DC"/>
    <w:rsid w:val="00A37306"/>
    <w:rsid w:val="00A37A50"/>
    <w:rsid w:val="00A40F04"/>
    <w:rsid w:val="00A423EA"/>
    <w:rsid w:val="00A43B0E"/>
    <w:rsid w:val="00A43CDC"/>
    <w:rsid w:val="00A4500D"/>
    <w:rsid w:val="00A51891"/>
    <w:rsid w:val="00A537CD"/>
    <w:rsid w:val="00A537FF"/>
    <w:rsid w:val="00A53B3C"/>
    <w:rsid w:val="00A545BF"/>
    <w:rsid w:val="00A54B3C"/>
    <w:rsid w:val="00A55513"/>
    <w:rsid w:val="00A55CC4"/>
    <w:rsid w:val="00A57708"/>
    <w:rsid w:val="00A579C7"/>
    <w:rsid w:val="00A57D22"/>
    <w:rsid w:val="00A616A9"/>
    <w:rsid w:val="00A61927"/>
    <w:rsid w:val="00A62076"/>
    <w:rsid w:val="00A62220"/>
    <w:rsid w:val="00A63304"/>
    <w:rsid w:val="00A638EF"/>
    <w:rsid w:val="00A641F4"/>
    <w:rsid w:val="00A66532"/>
    <w:rsid w:val="00A71F5B"/>
    <w:rsid w:val="00A72063"/>
    <w:rsid w:val="00A72166"/>
    <w:rsid w:val="00A723F0"/>
    <w:rsid w:val="00A753E0"/>
    <w:rsid w:val="00A77A40"/>
    <w:rsid w:val="00A80ADD"/>
    <w:rsid w:val="00A822D7"/>
    <w:rsid w:val="00A840FA"/>
    <w:rsid w:val="00A86ACA"/>
    <w:rsid w:val="00A87E8A"/>
    <w:rsid w:val="00A919A4"/>
    <w:rsid w:val="00A922D1"/>
    <w:rsid w:val="00A92748"/>
    <w:rsid w:val="00A944E2"/>
    <w:rsid w:val="00A94D28"/>
    <w:rsid w:val="00A9504E"/>
    <w:rsid w:val="00A95746"/>
    <w:rsid w:val="00A95B0A"/>
    <w:rsid w:val="00A9666E"/>
    <w:rsid w:val="00AA0089"/>
    <w:rsid w:val="00AA0D03"/>
    <w:rsid w:val="00AA2317"/>
    <w:rsid w:val="00AA30C3"/>
    <w:rsid w:val="00AA465D"/>
    <w:rsid w:val="00AA5B6B"/>
    <w:rsid w:val="00AA5F9A"/>
    <w:rsid w:val="00AA6BB5"/>
    <w:rsid w:val="00AA72E2"/>
    <w:rsid w:val="00AA7CC7"/>
    <w:rsid w:val="00AA7EFA"/>
    <w:rsid w:val="00AB065B"/>
    <w:rsid w:val="00AB1C97"/>
    <w:rsid w:val="00AB2D3B"/>
    <w:rsid w:val="00AB3261"/>
    <w:rsid w:val="00AB6685"/>
    <w:rsid w:val="00AB6AB1"/>
    <w:rsid w:val="00AB7515"/>
    <w:rsid w:val="00AC0822"/>
    <w:rsid w:val="00AC1D35"/>
    <w:rsid w:val="00AC2A2C"/>
    <w:rsid w:val="00AC43BE"/>
    <w:rsid w:val="00AC7B66"/>
    <w:rsid w:val="00AD106D"/>
    <w:rsid w:val="00AD2632"/>
    <w:rsid w:val="00AD293B"/>
    <w:rsid w:val="00AD2C58"/>
    <w:rsid w:val="00AD56CB"/>
    <w:rsid w:val="00AD6A07"/>
    <w:rsid w:val="00AD7C26"/>
    <w:rsid w:val="00AD7D48"/>
    <w:rsid w:val="00AE13C7"/>
    <w:rsid w:val="00AE1593"/>
    <w:rsid w:val="00AE19FB"/>
    <w:rsid w:val="00AE1E60"/>
    <w:rsid w:val="00AF09D7"/>
    <w:rsid w:val="00AF4EA3"/>
    <w:rsid w:val="00AF4FAC"/>
    <w:rsid w:val="00AF6C1B"/>
    <w:rsid w:val="00B0162E"/>
    <w:rsid w:val="00B03087"/>
    <w:rsid w:val="00B03819"/>
    <w:rsid w:val="00B0528B"/>
    <w:rsid w:val="00B0534F"/>
    <w:rsid w:val="00B05E8E"/>
    <w:rsid w:val="00B06213"/>
    <w:rsid w:val="00B1207A"/>
    <w:rsid w:val="00B12451"/>
    <w:rsid w:val="00B1287A"/>
    <w:rsid w:val="00B133FD"/>
    <w:rsid w:val="00B139F7"/>
    <w:rsid w:val="00B14018"/>
    <w:rsid w:val="00B14232"/>
    <w:rsid w:val="00B144B8"/>
    <w:rsid w:val="00B15352"/>
    <w:rsid w:val="00B15742"/>
    <w:rsid w:val="00B16F11"/>
    <w:rsid w:val="00B21377"/>
    <w:rsid w:val="00B215EA"/>
    <w:rsid w:val="00B25006"/>
    <w:rsid w:val="00B26AA2"/>
    <w:rsid w:val="00B30570"/>
    <w:rsid w:val="00B31734"/>
    <w:rsid w:val="00B31D5B"/>
    <w:rsid w:val="00B323FB"/>
    <w:rsid w:val="00B32F2C"/>
    <w:rsid w:val="00B3352C"/>
    <w:rsid w:val="00B34312"/>
    <w:rsid w:val="00B35681"/>
    <w:rsid w:val="00B362E1"/>
    <w:rsid w:val="00B368E2"/>
    <w:rsid w:val="00B36FF7"/>
    <w:rsid w:val="00B37B90"/>
    <w:rsid w:val="00B402FE"/>
    <w:rsid w:val="00B40AA2"/>
    <w:rsid w:val="00B40CF8"/>
    <w:rsid w:val="00B4245C"/>
    <w:rsid w:val="00B42E87"/>
    <w:rsid w:val="00B43EF1"/>
    <w:rsid w:val="00B456BF"/>
    <w:rsid w:val="00B4640C"/>
    <w:rsid w:val="00B46BE2"/>
    <w:rsid w:val="00B47126"/>
    <w:rsid w:val="00B5194B"/>
    <w:rsid w:val="00B51CE6"/>
    <w:rsid w:val="00B5295F"/>
    <w:rsid w:val="00B54678"/>
    <w:rsid w:val="00B55893"/>
    <w:rsid w:val="00B56649"/>
    <w:rsid w:val="00B56FAF"/>
    <w:rsid w:val="00B60491"/>
    <w:rsid w:val="00B61B57"/>
    <w:rsid w:val="00B62673"/>
    <w:rsid w:val="00B62778"/>
    <w:rsid w:val="00B65A09"/>
    <w:rsid w:val="00B67A54"/>
    <w:rsid w:val="00B67DCE"/>
    <w:rsid w:val="00B703AA"/>
    <w:rsid w:val="00B705C1"/>
    <w:rsid w:val="00B71F40"/>
    <w:rsid w:val="00B72B59"/>
    <w:rsid w:val="00B72F2C"/>
    <w:rsid w:val="00B73599"/>
    <w:rsid w:val="00B74880"/>
    <w:rsid w:val="00B7578B"/>
    <w:rsid w:val="00B75A5D"/>
    <w:rsid w:val="00B75DC8"/>
    <w:rsid w:val="00B75E36"/>
    <w:rsid w:val="00B77B7A"/>
    <w:rsid w:val="00B80438"/>
    <w:rsid w:val="00B808C0"/>
    <w:rsid w:val="00B81057"/>
    <w:rsid w:val="00B8405D"/>
    <w:rsid w:val="00B84ED7"/>
    <w:rsid w:val="00B852FA"/>
    <w:rsid w:val="00B8566F"/>
    <w:rsid w:val="00B85E5E"/>
    <w:rsid w:val="00B90023"/>
    <w:rsid w:val="00B90AA0"/>
    <w:rsid w:val="00B91D71"/>
    <w:rsid w:val="00B93D04"/>
    <w:rsid w:val="00B93D37"/>
    <w:rsid w:val="00B93EF3"/>
    <w:rsid w:val="00B958B6"/>
    <w:rsid w:val="00B95D2C"/>
    <w:rsid w:val="00B96585"/>
    <w:rsid w:val="00B97641"/>
    <w:rsid w:val="00B97CD5"/>
    <w:rsid w:val="00BA009D"/>
    <w:rsid w:val="00BA03AB"/>
    <w:rsid w:val="00BA0FE9"/>
    <w:rsid w:val="00BA12C4"/>
    <w:rsid w:val="00BA2453"/>
    <w:rsid w:val="00BA3873"/>
    <w:rsid w:val="00BA4089"/>
    <w:rsid w:val="00BA6325"/>
    <w:rsid w:val="00BA68BE"/>
    <w:rsid w:val="00BA7E66"/>
    <w:rsid w:val="00BB1051"/>
    <w:rsid w:val="00BB21FF"/>
    <w:rsid w:val="00BB2A66"/>
    <w:rsid w:val="00BB30B0"/>
    <w:rsid w:val="00BB44F7"/>
    <w:rsid w:val="00BB7BC5"/>
    <w:rsid w:val="00BC04C1"/>
    <w:rsid w:val="00BC050C"/>
    <w:rsid w:val="00BC118D"/>
    <w:rsid w:val="00BC20D0"/>
    <w:rsid w:val="00BC2955"/>
    <w:rsid w:val="00BC3547"/>
    <w:rsid w:val="00BC3E5C"/>
    <w:rsid w:val="00BC484C"/>
    <w:rsid w:val="00BC4D3B"/>
    <w:rsid w:val="00BC56E1"/>
    <w:rsid w:val="00BC583D"/>
    <w:rsid w:val="00BC5BDF"/>
    <w:rsid w:val="00BC6F2B"/>
    <w:rsid w:val="00BD1652"/>
    <w:rsid w:val="00BD230E"/>
    <w:rsid w:val="00BD5560"/>
    <w:rsid w:val="00BD63CA"/>
    <w:rsid w:val="00BD7314"/>
    <w:rsid w:val="00BE1695"/>
    <w:rsid w:val="00BE209E"/>
    <w:rsid w:val="00BE2FCA"/>
    <w:rsid w:val="00BE42CA"/>
    <w:rsid w:val="00BE4CF7"/>
    <w:rsid w:val="00BE4EA1"/>
    <w:rsid w:val="00BE6208"/>
    <w:rsid w:val="00BE636E"/>
    <w:rsid w:val="00BE6659"/>
    <w:rsid w:val="00BE73C5"/>
    <w:rsid w:val="00BE78A4"/>
    <w:rsid w:val="00BE79C1"/>
    <w:rsid w:val="00BF1F07"/>
    <w:rsid w:val="00BF3CF2"/>
    <w:rsid w:val="00BF404E"/>
    <w:rsid w:val="00BF56A1"/>
    <w:rsid w:val="00BF6984"/>
    <w:rsid w:val="00BF79E0"/>
    <w:rsid w:val="00C00702"/>
    <w:rsid w:val="00C04444"/>
    <w:rsid w:val="00C04CD8"/>
    <w:rsid w:val="00C05527"/>
    <w:rsid w:val="00C05AC6"/>
    <w:rsid w:val="00C060F8"/>
    <w:rsid w:val="00C1198A"/>
    <w:rsid w:val="00C139D9"/>
    <w:rsid w:val="00C15E2F"/>
    <w:rsid w:val="00C16587"/>
    <w:rsid w:val="00C16AA5"/>
    <w:rsid w:val="00C20CDD"/>
    <w:rsid w:val="00C21F49"/>
    <w:rsid w:val="00C21FB5"/>
    <w:rsid w:val="00C22216"/>
    <w:rsid w:val="00C226CD"/>
    <w:rsid w:val="00C2366A"/>
    <w:rsid w:val="00C24066"/>
    <w:rsid w:val="00C24717"/>
    <w:rsid w:val="00C25456"/>
    <w:rsid w:val="00C25F9B"/>
    <w:rsid w:val="00C26677"/>
    <w:rsid w:val="00C2690C"/>
    <w:rsid w:val="00C319ED"/>
    <w:rsid w:val="00C33192"/>
    <w:rsid w:val="00C334E9"/>
    <w:rsid w:val="00C35B31"/>
    <w:rsid w:val="00C362F5"/>
    <w:rsid w:val="00C36363"/>
    <w:rsid w:val="00C371EB"/>
    <w:rsid w:val="00C37F40"/>
    <w:rsid w:val="00C4021E"/>
    <w:rsid w:val="00C40D39"/>
    <w:rsid w:val="00C41A0D"/>
    <w:rsid w:val="00C41C85"/>
    <w:rsid w:val="00C41E15"/>
    <w:rsid w:val="00C42101"/>
    <w:rsid w:val="00C4374C"/>
    <w:rsid w:val="00C43FE8"/>
    <w:rsid w:val="00C4408E"/>
    <w:rsid w:val="00C44A09"/>
    <w:rsid w:val="00C4542E"/>
    <w:rsid w:val="00C46042"/>
    <w:rsid w:val="00C46435"/>
    <w:rsid w:val="00C465BC"/>
    <w:rsid w:val="00C469C5"/>
    <w:rsid w:val="00C47818"/>
    <w:rsid w:val="00C479EB"/>
    <w:rsid w:val="00C522A9"/>
    <w:rsid w:val="00C53732"/>
    <w:rsid w:val="00C53774"/>
    <w:rsid w:val="00C54A98"/>
    <w:rsid w:val="00C55D10"/>
    <w:rsid w:val="00C56FDD"/>
    <w:rsid w:val="00C570CB"/>
    <w:rsid w:val="00C57FC3"/>
    <w:rsid w:val="00C626F2"/>
    <w:rsid w:val="00C63B1A"/>
    <w:rsid w:val="00C63E6E"/>
    <w:rsid w:val="00C63F81"/>
    <w:rsid w:val="00C65562"/>
    <w:rsid w:val="00C67298"/>
    <w:rsid w:val="00C67E11"/>
    <w:rsid w:val="00C70310"/>
    <w:rsid w:val="00C71260"/>
    <w:rsid w:val="00C7135C"/>
    <w:rsid w:val="00C71565"/>
    <w:rsid w:val="00C71956"/>
    <w:rsid w:val="00C72313"/>
    <w:rsid w:val="00C730B5"/>
    <w:rsid w:val="00C73D82"/>
    <w:rsid w:val="00C74DDD"/>
    <w:rsid w:val="00C75DFF"/>
    <w:rsid w:val="00C76CC9"/>
    <w:rsid w:val="00C76E7A"/>
    <w:rsid w:val="00C77D34"/>
    <w:rsid w:val="00C802AF"/>
    <w:rsid w:val="00C812C2"/>
    <w:rsid w:val="00C82E9E"/>
    <w:rsid w:val="00C83BFC"/>
    <w:rsid w:val="00C85349"/>
    <w:rsid w:val="00C86A1A"/>
    <w:rsid w:val="00C904EF"/>
    <w:rsid w:val="00C90E12"/>
    <w:rsid w:val="00C95C7B"/>
    <w:rsid w:val="00C9676F"/>
    <w:rsid w:val="00C97021"/>
    <w:rsid w:val="00C97056"/>
    <w:rsid w:val="00C97815"/>
    <w:rsid w:val="00CA0645"/>
    <w:rsid w:val="00CA0EAE"/>
    <w:rsid w:val="00CA0FE8"/>
    <w:rsid w:val="00CA16F8"/>
    <w:rsid w:val="00CA2DF5"/>
    <w:rsid w:val="00CA367B"/>
    <w:rsid w:val="00CA3C4C"/>
    <w:rsid w:val="00CA455A"/>
    <w:rsid w:val="00CA47B8"/>
    <w:rsid w:val="00CA6A2F"/>
    <w:rsid w:val="00CA6B84"/>
    <w:rsid w:val="00CB026F"/>
    <w:rsid w:val="00CB094F"/>
    <w:rsid w:val="00CB1EC0"/>
    <w:rsid w:val="00CB24BF"/>
    <w:rsid w:val="00CB2EE7"/>
    <w:rsid w:val="00CB3225"/>
    <w:rsid w:val="00CB59D5"/>
    <w:rsid w:val="00CB6DBE"/>
    <w:rsid w:val="00CB6F1A"/>
    <w:rsid w:val="00CC012B"/>
    <w:rsid w:val="00CC0B59"/>
    <w:rsid w:val="00CC197C"/>
    <w:rsid w:val="00CC38D5"/>
    <w:rsid w:val="00CC4AEA"/>
    <w:rsid w:val="00CC4EDE"/>
    <w:rsid w:val="00CD0E07"/>
    <w:rsid w:val="00CD1BFB"/>
    <w:rsid w:val="00CD3696"/>
    <w:rsid w:val="00CD5E49"/>
    <w:rsid w:val="00CE065B"/>
    <w:rsid w:val="00CE06D2"/>
    <w:rsid w:val="00CE0E5D"/>
    <w:rsid w:val="00CE13C2"/>
    <w:rsid w:val="00CE17A0"/>
    <w:rsid w:val="00CE27F2"/>
    <w:rsid w:val="00CE3212"/>
    <w:rsid w:val="00CE3867"/>
    <w:rsid w:val="00CE3E74"/>
    <w:rsid w:val="00CE4226"/>
    <w:rsid w:val="00CE4A88"/>
    <w:rsid w:val="00CE4D7C"/>
    <w:rsid w:val="00CE54A8"/>
    <w:rsid w:val="00CE5B86"/>
    <w:rsid w:val="00CE5DC9"/>
    <w:rsid w:val="00CE5E45"/>
    <w:rsid w:val="00CE6030"/>
    <w:rsid w:val="00CE6C4C"/>
    <w:rsid w:val="00CE72B3"/>
    <w:rsid w:val="00CF0B04"/>
    <w:rsid w:val="00CF1414"/>
    <w:rsid w:val="00CF16A0"/>
    <w:rsid w:val="00CF3FBE"/>
    <w:rsid w:val="00CF3FD8"/>
    <w:rsid w:val="00CF44D5"/>
    <w:rsid w:val="00CF510B"/>
    <w:rsid w:val="00CF52B3"/>
    <w:rsid w:val="00CF6315"/>
    <w:rsid w:val="00CF6BA0"/>
    <w:rsid w:val="00CF7990"/>
    <w:rsid w:val="00CF7B3A"/>
    <w:rsid w:val="00CF7F17"/>
    <w:rsid w:val="00D0038F"/>
    <w:rsid w:val="00D01CB2"/>
    <w:rsid w:val="00D03B0F"/>
    <w:rsid w:val="00D06697"/>
    <w:rsid w:val="00D106B1"/>
    <w:rsid w:val="00D127CE"/>
    <w:rsid w:val="00D132BC"/>
    <w:rsid w:val="00D1344B"/>
    <w:rsid w:val="00D15644"/>
    <w:rsid w:val="00D15BBF"/>
    <w:rsid w:val="00D169A0"/>
    <w:rsid w:val="00D208B8"/>
    <w:rsid w:val="00D20D1E"/>
    <w:rsid w:val="00D22FFF"/>
    <w:rsid w:val="00D256B2"/>
    <w:rsid w:val="00D25C00"/>
    <w:rsid w:val="00D26535"/>
    <w:rsid w:val="00D2661C"/>
    <w:rsid w:val="00D2665B"/>
    <w:rsid w:val="00D275FB"/>
    <w:rsid w:val="00D30A17"/>
    <w:rsid w:val="00D3394C"/>
    <w:rsid w:val="00D356FC"/>
    <w:rsid w:val="00D368BB"/>
    <w:rsid w:val="00D3745B"/>
    <w:rsid w:val="00D377FC"/>
    <w:rsid w:val="00D44156"/>
    <w:rsid w:val="00D4478C"/>
    <w:rsid w:val="00D44C21"/>
    <w:rsid w:val="00D45073"/>
    <w:rsid w:val="00D4516E"/>
    <w:rsid w:val="00D454DF"/>
    <w:rsid w:val="00D45BC6"/>
    <w:rsid w:val="00D46E38"/>
    <w:rsid w:val="00D471EF"/>
    <w:rsid w:val="00D479F6"/>
    <w:rsid w:val="00D51420"/>
    <w:rsid w:val="00D52DEE"/>
    <w:rsid w:val="00D53707"/>
    <w:rsid w:val="00D53783"/>
    <w:rsid w:val="00D53A27"/>
    <w:rsid w:val="00D54359"/>
    <w:rsid w:val="00D54798"/>
    <w:rsid w:val="00D54A80"/>
    <w:rsid w:val="00D54DC6"/>
    <w:rsid w:val="00D566B4"/>
    <w:rsid w:val="00D572BF"/>
    <w:rsid w:val="00D602D6"/>
    <w:rsid w:val="00D606E7"/>
    <w:rsid w:val="00D61D5D"/>
    <w:rsid w:val="00D6281B"/>
    <w:rsid w:val="00D63DF2"/>
    <w:rsid w:val="00D653DF"/>
    <w:rsid w:val="00D65840"/>
    <w:rsid w:val="00D66309"/>
    <w:rsid w:val="00D6757E"/>
    <w:rsid w:val="00D67594"/>
    <w:rsid w:val="00D701F0"/>
    <w:rsid w:val="00D703ED"/>
    <w:rsid w:val="00D71409"/>
    <w:rsid w:val="00D71D3A"/>
    <w:rsid w:val="00D71EA0"/>
    <w:rsid w:val="00D72077"/>
    <w:rsid w:val="00D7218B"/>
    <w:rsid w:val="00D74E72"/>
    <w:rsid w:val="00D761A7"/>
    <w:rsid w:val="00D76869"/>
    <w:rsid w:val="00D77738"/>
    <w:rsid w:val="00D809A2"/>
    <w:rsid w:val="00D8101A"/>
    <w:rsid w:val="00D81F19"/>
    <w:rsid w:val="00D821F9"/>
    <w:rsid w:val="00D827BC"/>
    <w:rsid w:val="00D849EF"/>
    <w:rsid w:val="00D85135"/>
    <w:rsid w:val="00D87455"/>
    <w:rsid w:val="00D87C77"/>
    <w:rsid w:val="00D90F31"/>
    <w:rsid w:val="00D91CB3"/>
    <w:rsid w:val="00D922E3"/>
    <w:rsid w:val="00D94002"/>
    <w:rsid w:val="00D9432D"/>
    <w:rsid w:val="00D947A6"/>
    <w:rsid w:val="00D948BB"/>
    <w:rsid w:val="00D95CBF"/>
    <w:rsid w:val="00D96B58"/>
    <w:rsid w:val="00DA02C7"/>
    <w:rsid w:val="00DA0AEC"/>
    <w:rsid w:val="00DA24AF"/>
    <w:rsid w:val="00DA25D9"/>
    <w:rsid w:val="00DA29E6"/>
    <w:rsid w:val="00DA64E0"/>
    <w:rsid w:val="00DA7C3A"/>
    <w:rsid w:val="00DB217B"/>
    <w:rsid w:val="00DB2C1E"/>
    <w:rsid w:val="00DB42AE"/>
    <w:rsid w:val="00DB4763"/>
    <w:rsid w:val="00DB5930"/>
    <w:rsid w:val="00DB6735"/>
    <w:rsid w:val="00DB6DC2"/>
    <w:rsid w:val="00DB7F16"/>
    <w:rsid w:val="00DC3032"/>
    <w:rsid w:val="00DC37C2"/>
    <w:rsid w:val="00DC44C2"/>
    <w:rsid w:val="00DC67AF"/>
    <w:rsid w:val="00DD089A"/>
    <w:rsid w:val="00DD207A"/>
    <w:rsid w:val="00DD2958"/>
    <w:rsid w:val="00DD2DB3"/>
    <w:rsid w:val="00DD3320"/>
    <w:rsid w:val="00DD391C"/>
    <w:rsid w:val="00DD5B5C"/>
    <w:rsid w:val="00DE0FBF"/>
    <w:rsid w:val="00DE5131"/>
    <w:rsid w:val="00DE543E"/>
    <w:rsid w:val="00DE57C7"/>
    <w:rsid w:val="00DE6998"/>
    <w:rsid w:val="00DE7115"/>
    <w:rsid w:val="00DE71EF"/>
    <w:rsid w:val="00DE7591"/>
    <w:rsid w:val="00DE7B58"/>
    <w:rsid w:val="00DF0258"/>
    <w:rsid w:val="00DF1284"/>
    <w:rsid w:val="00DF15DD"/>
    <w:rsid w:val="00DF1833"/>
    <w:rsid w:val="00DF2413"/>
    <w:rsid w:val="00DF2DC6"/>
    <w:rsid w:val="00DF3244"/>
    <w:rsid w:val="00DF334A"/>
    <w:rsid w:val="00DF386A"/>
    <w:rsid w:val="00DF4ADA"/>
    <w:rsid w:val="00DF52E4"/>
    <w:rsid w:val="00DF5363"/>
    <w:rsid w:val="00DF55C2"/>
    <w:rsid w:val="00DF5924"/>
    <w:rsid w:val="00DF7138"/>
    <w:rsid w:val="00DF7ED2"/>
    <w:rsid w:val="00E0064C"/>
    <w:rsid w:val="00E012EA"/>
    <w:rsid w:val="00E01E5C"/>
    <w:rsid w:val="00E02DAC"/>
    <w:rsid w:val="00E03FC7"/>
    <w:rsid w:val="00E05ABF"/>
    <w:rsid w:val="00E05CB6"/>
    <w:rsid w:val="00E05D01"/>
    <w:rsid w:val="00E06B69"/>
    <w:rsid w:val="00E07850"/>
    <w:rsid w:val="00E10677"/>
    <w:rsid w:val="00E111FB"/>
    <w:rsid w:val="00E12AFD"/>
    <w:rsid w:val="00E20872"/>
    <w:rsid w:val="00E21677"/>
    <w:rsid w:val="00E25159"/>
    <w:rsid w:val="00E258A7"/>
    <w:rsid w:val="00E26CCE"/>
    <w:rsid w:val="00E2770E"/>
    <w:rsid w:val="00E30CDB"/>
    <w:rsid w:val="00E32946"/>
    <w:rsid w:val="00E32F80"/>
    <w:rsid w:val="00E3352C"/>
    <w:rsid w:val="00E33D3B"/>
    <w:rsid w:val="00E3426A"/>
    <w:rsid w:val="00E36912"/>
    <w:rsid w:val="00E375EA"/>
    <w:rsid w:val="00E37BB3"/>
    <w:rsid w:val="00E40050"/>
    <w:rsid w:val="00E41231"/>
    <w:rsid w:val="00E413A2"/>
    <w:rsid w:val="00E41DA0"/>
    <w:rsid w:val="00E41FEE"/>
    <w:rsid w:val="00E429E7"/>
    <w:rsid w:val="00E44CC9"/>
    <w:rsid w:val="00E459F1"/>
    <w:rsid w:val="00E46FF5"/>
    <w:rsid w:val="00E476CF"/>
    <w:rsid w:val="00E47A8E"/>
    <w:rsid w:val="00E54C0E"/>
    <w:rsid w:val="00E5656B"/>
    <w:rsid w:val="00E57435"/>
    <w:rsid w:val="00E60812"/>
    <w:rsid w:val="00E6201B"/>
    <w:rsid w:val="00E63605"/>
    <w:rsid w:val="00E638D1"/>
    <w:rsid w:val="00E642B4"/>
    <w:rsid w:val="00E66ED4"/>
    <w:rsid w:val="00E67527"/>
    <w:rsid w:val="00E70059"/>
    <w:rsid w:val="00E7082D"/>
    <w:rsid w:val="00E717A1"/>
    <w:rsid w:val="00E719F9"/>
    <w:rsid w:val="00E71FD5"/>
    <w:rsid w:val="00E73880"/>
    <w:rsid w:val="00E7649A"/>
    <w:rsid w:val="00E77A7C"/>
    <w:rsid w:val="00E80996"/>
    <w:rsid w:val="00E811EA"/>
    <w:rsid w:val="00E81581"/>
    <w:rsid w:val="00E834D1"/>
    <w:rsid w:val="00E84942"/>
    <w:rsid w:val="00E84DBD"/>
    <w:rsid w:val="00E86CF9"/>
    <w:rsid w:val="00E87ADB"/>
    <w:rsid w:val="00E91135"/>
    <w:rsid w:val="00E914AF"/>
    <w:rsid w:val="00E92D49"/>
    <w:rsid w:val="00E93ED5"/>
    <w:rsid w:val="00E95987"/>
    <w:rsid w:val="00E97402"/>
    <w:rsid w:val="00E976CE"/>
    <w:rsid w:val="00EA136E"/>
    <w:rsid w:val="00EA17BA"/>
    <w:rsid w:val="00EA3FCC"/>
    <w:rsid w:val="00EA5D7E"/>
    <w:rsid w:val="00EB0862"/>
    <w:rsid w:val="00EB0F56"/>
    <w:rsid w:val="00EB3B5A"/>
    <w:rsid w:val="00EB3CED"/>
    <w:rsid w:val="00EB3F24"/>
    <w:rsid w:val="00EB423A"/>
    <w:rsid w:val="00EB5A75"/>
    <w:rsid w:val="00EB6F2F"/>
    <w:rsid w:val="00EB7424"/>
    <w:rsid w:val="00EB7CFA"/>
    <w:rsid w:val="00EC0D7F"/>
    <w:rsid w:val="00EC1A03"/>
    <w:rsid w:val="00EC4595"/>
    <w:rsid w:val="00EC49E6"/>
    <w:rsid w:val="00EC5D7E"/>
    <w:rsid w:val="00EC5FB8"/>
    <w:rsid w:val="00EC7748"/>
    <w:rsid w:val="00ED022D"/>
    <w:rsid w:val="00ED3001"/>
    <w:rsid w:val="00ED70F9"/>
    <w:rsid w:val="00EE0630"/>
    <w:rsid w:val="00EE3294"/>
    <w:rsid w:val="00EE38C4"/>
    <w:rsid w:val="00EE390F"/>
    <w:rsid w:val="00EE3A15"/>
    <w:rsid w:val="00EE4F24"/>
    <w:rsid w:val="00EE5204"/>
    <w:rsid w:val="00EE5588"/>
    <w:rsid w:val="00EE5C81"/>
    <w:rsid w:val="00EF0D49"/>
    <w:rsid w:val="00EF3C75"/>
    <w:rsid w:val="00EF49A5"/>
    <w:rsid w:val="00EF5D06"/>
    <w:rsid w:val="00EF5DB4"/>
    <w:rsid w:val="00EF6B64"/>
    <w:rsid w:val="00F00D48"/>
    <w:rsid w:val="00F03143"/>
    <w:rsid w:val="00F03B24"/>
    <w:rsid w:val="00F0477B"/>
    <w:rsid w:val="00F0601D"/>
    <w:rsid w:val="00F06E92"/>
    <w:rsid w:val="00F07191"/>
    <w:rsid w:val="00F11C07"/>
    <w:rsid w:val="00F1273A"/>
    <w:rsid w:val="00F12E6E"/>
    <w:rsid w:val="00F13F7E"/>
    <w:rsid w:val="00F1492E"/>
    <w:rsid w:val="00F201DB"/>
    <w:rsid w:val="00F20E77"/>
    <w:rsid w:val="00F21885"/>
    <w:rsid w:val="00F22FAF"/>
    <w:rsid w:val="00F23C05"/>
    <w:rsid w:val="00F249C2"/>
    <w:rsid w:val="00F249D5"/>
    <w:rsid w:val="00F25A37"/>
    <w:rsid w:val="00F2606E"/>
    <w:rsid w:val="00F26B05"/>
    <w:rsid w:val="00F26D4D"/>
    <w:rsid w:val="00F2745C"/>
    <w:rsid w:val="00F2795D"/>
    <w:rsid w:val="00F3025C"/>
    <w:rsid w:val="00F31670"/>
    <w:rsid w:val="00F322F8"/>
    <w:rsid w:val="00F3241D"/>
    <w:rsid w:val="00F32868"/>
    <w:rsid w:val="00F3357B"/>
    <w:rsid w:val="00F337B8"/>
    <w:rsid w:val="00F342A3"/>
    <w:rsid w:val="00F3448E"/>
    <w:rsid w:val="00F36BF9"/>
    <w:rsid w:val="00F36FB5"/>
    <w:rsid w:val="00F374AF"/>
    <w:rsid w:val="00F3786C"/>
    <w:rsid w:val="00F40EBB"/>
    <w:rsid w:val="00F44F7F"/>
    <w:rsid w:val="00F450BE"/>
    <w:rsid w:val="00F455CD"/>
    <w:rsid w:val="00F46E6C"/>
    <w:rsid w:val="00F4709E"/>
    <w:rsid w:val="00F4761A"/>
    <w:rsid w:val="00F47C1B"/>
    <w:rsid w:val="00F50745"/>
    <w:rsid w:val="00F50D85"/>
    <w:rsid w:val="00F50F4B"/>
    <w:rsid w:val="00F55DF2"/>
    <w:rsid w:val="00F5633D"/>
    <w:rsid w:val="00F57B6A"/>
    <w:rsid w:val="00F60429"/>
    <w:rsid w:val="00F61694"/>
    <w:rsid w:val="00F644F4"/>
    <w:rsid w:val="00F6456D"/>
    <w:rsid w:val="00F654C4"/>
    <w:rsid w:val="00F661E6"/>
    <w:rsid w:val="00F669DF"/>
    <w:rsid w:val="00F70B17"/>
    <w:rsid w:val="00F72DFA"/>
    <w:rsid w:val="00F734BD"/>
    <w:rsid w:val="00F7484E"/>
    <w:rsid w:val="00F82F8A"/>
    <w:rsid w:val="00F847A7"/>
    <w:rsid w:val="00F85250"/>
    <w:rsid w:val="00F85FEE"/>
    <w:rsid w:val="00F879C8"/>
    <w:rsid w:val="00F9256A"/>
    <w:rsid w:val="00F93A71"/>
    <w:rsid w:val="00F93A83"/>
    <w:rsid w:val="00F951A2"/>
    <w:rsid w:val="00F95D5C"/>
    <w:rsid w:val="00F96360"/>
    <w:rsid w:val="00F97B7D"/>
    <w:rsid w:val="00FA07D8"/>
    <w:rsid w:val="00FA15A7"/>
    <w:rsid w:val="00FA3ABF"/>
    <w:rsid w:val="00FA68D1"/>
    <w:rsid w:val="00FA7371"/>
    <w:rsid w:val="00FB0866"/>
    <w:rsid w:val="00FB3F45"/>
    <w:rsid w:val="00FB58ED"/>
    <w:rsid w:val="00FB6290"/>
    <w:rsid w:val="00FC0123"/>
    <w:rsid w:val="00FC044F"/>
    <w:rsid w:val="00FC11BD"/>
    <w:rsid w:val="00FC1A37"/>
    <w:rsid w:val="00FC45C7"/>
    <w:rsid w:val="00FC5177"/>
    <w:rsid w:val="00FC5376"/>
    <w:rsid w:val="00FC5B34"/>
    <w:rsid w:val="00FC7BB1"/>
    <w:rsid w:val="00FD1AC3"/>
    <w:rsid w:val="00FD20C4"/>
    <w:rsid w:val="00FD3892"/>
    <w:rsid w:val="00FD3C1A"/>
    <w:rsid w:val="00FD3F16"/>
    <w:rsid w:val="00FD401A"/>
    <w:rsid w:val="00FD4554"/>
    <w:rsid w:val="00FD5282"/>
    <w:rsid w:val="00FD7610"/>
    <w:rsid w:val="00FD782B"/>
    <w:rsid w:val="00FE0731"/>
    <w:rsid w:val="00FE1920"/>
    <w:rsid w:val="00FE1E51"/>
    <w:rsid w:val="00FE25E7"/>
    <w:rsid w:val="00FE3D60"/>
    <w:rsid w:val="00FE4684"/>
    <w:rsid w:val="00FE48A8"/>
    <w:rsid w:val="00FE5746"/>
    <w:rsid w:val="00FE5CEF"/>
    <w:rsid w:val="00FE76EB"/>
    <w:rsid w:val="00FF0048"/>
    <w:rsid w:val="00FF013D"/>
    <w:rsid w:val="00FF1F97"/>
    <w:rsid w:val="00FF2829"/>
    <w:rsid w:val="00FF414A"/>
    <w:rsid w:val="00FF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0A257"/>
  <w15:docId w15:val="{E78466C5-F85A-45B7-BF8D-771DE82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5A08E6"/>
  </w:style>
  <w:style w:type="paragraph" w:styleId="1">
    <w:name w:val="heading 1"/>
    <w:aliases w:val="heading 1,H1,Heading 0,PIM 1,h1,A MAJOR/BOLD,Company Index,Chapter Name,章,1,Header 1,Header1,Fab-1,Heading 01,Heading 02,H11,Heading 03,H12,Heading 04,Heading 011,H13,Heading 021,H111,Heading 031,H121,Heading 05,H14,Heading 06,H15,Heading 012"/>
    <w:basedOn w:val="a4"/>
    <w:next w:val="a4"/>
    <w:link w:val="12"/>
    <w:uiPriority w:val="9"/>
    <w:qFormat/>
    <w:rsid w:val="005B37E4"/>
    <w:pPr>
      <w:keepNext/>
      <w:keepLines/>
      <w:numPr>
        <w:numId w:val="5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CMMI二级,H2,Heading 2 Hidden,Heading 2 CCBS,PIM2,heading 2,Titre3,HD2,sect 1.2,H21,sect 1.21,H22,sect 1.22,H211,sect 1.211,H23,sect 1.23,H212,sect 1.212,h2,第一章 标题 2,DO,h2 main heading,B Sub/Bold,B Sub/Bold1,B Sub/Bold2,B Sub/Bold11,h2 main heading1,2"/>
    <w:basedOn w:val="a4"/>
    <w:next w:val="a4"/>
    <w:link w:val="20"/>
    <w:uiPriority w:val="9"/>
    <w:unhideWhenUsed/>
    <w:qFormat/>
    <w:rsid w:val="005B37E4"/>
    <w:pPr>
      <w:keepNext/>
      <w:keepLines/>
      <w:numPr>
        <w:ilvl w:val="1"/>
        <w:numId w:val="5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aliases w:val="CMMI三级,H3,l3,CT,Heading 3 - old,h3,level_3,PIM 3,Level 3 Head,sect1.2.3,sect1.2.31,sect1.2.32,sect1.2.311,sect1.2.33,sect1.2.312,C Sub-Sub/Italic,h3 sub heading,Head 3,Head 31,Head 32,C Sub-Sub/Italic1,Project Index,3,list 3,H3-Heading 3,l3.3,bh"/>
    <w:basedOn w:val="a4"/>
    <w:next w:val="a4"/>
    <w:link w:val="30"/>
    <w:unhideWhenUsed/>
    <w:qFormat/>
    <w:rsid w:val="005B37E4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aliases w:val="heading 4,H4,bullet,bl,bb,h4,Fab-4,T5,PIM 4,Ref Heading 1,rh1,Heading sql,sect 1.2.3.4,First Subheading,h41,h42,h43,h411,h44,h412,h45,h413,h46,h414,h47,h48,h415,h49,h410,h416,h417,h418,h419,h420,h4110,h421"/>
    <w:basedOn w:val="a4"/>
    <w:next w:val="a4"/>
    <w:link w:val="40"/>
    <w:uiPriority w:val="9"/>
    <w:unhideWhenUsed/>
    <w:qFormat/>
    <w:rsid w:val="005B37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aliases w:val="heading 5,Block Label,H5,First Bullet,L5,5,dash,ds,dd,PIM 5"/>
    <w:basedOn w:val="a4"/>
    <w:next w:val="a4"/>
    <w:link w:val="50"/>
    <w:uiPriority w:val="9"/>
    <w:unhideWhenUsed/>
    <w:qFormat/>
    <w:rsid w:val="005B37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0">
    <w:name w:val="heading 6"/>
    <w:basedOn w:val="a4"/>
    <w:next w:val="a4"/>
    <w:link w:val="61"/>
    <w:uiPriority w:val="9"/>
    <w:unhideWhenUsed/>
    <w:qFormat/>
    <w:rsid w:val="005B37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aliases w:val="H TIMES1"/>
    <w:basedOn w:val="a4"/>
    <w:next w:val="a4"/>
    <w:link w:val="70"/>
    <w:uiPriority w:val="9"/>
    <w:unhideWhenUsed/>
    <w:qFormat/>
    <w:rsid w:val="005B37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4"/>
    <w:next w:val="a4"/>
    <w:link w:val="80"/>
    <w:uiPriority w:val="9"/>
    <w:unhideWhenUsed/>
    <w:qFormat/>
    <w:rsid w:val="005B37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aliases w:val="Appendix"/>
    <w:basedOn w:val="a4"/>
    <w:next w:val="a4"/>
    <w:link w:val="90"/>
    <w:uiPriority w:val="9"/>
    <w:unhideWhenUsed/>
    <w:qFormat/>
    <w:rsid w:val="005B37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rsid w:val="00E66ED4"/>
    <w:rPr>
      <w:color w:val="0000FF"/>
      <w:u w:val="single"/>
    </w:rPr>
  </w:style>
  <w:style w:type="paragraph" w:styleId="a9">
    <w:name w:val="Document Map"/>
    <w:basedOn w:val="a4"/>
    <w:semiHidden/>
    <w:rsid w:val="00E66ED4"/>
    <w:pPr>
      <w:shd w:val="clear" w:color="auto" w:fill="000080"/>
    </w:pPr>
  </w:style>
  <w:style w:type="paragraph" w:styleId="TOC1">
    <w:name w:val="toc 1"/>
    <w:basedOn w:val="a4"/>
    <w:next w:val="a4"/>
    <w:autoRedefine/>
    <w:uiPriority w:val="39"/>
    <w:rsid w:val="00E66ED4"/>
  </w:style>
  <w:style w:type="paragraph" w:styleId="TOC2">
    <w:name w:val="toc 2"/>
    <w:basedOn w:val="a4"/>
    <w:next w:val="a4"/>
    <w:autoRedefine/>
    <w:uiPriority w:val="39"/>
    <w:rsid w:val="00E66ED4"/>
    <w:pPr>
      <w:ind w:leftChars="200" w:left="420"/>
    </w:pPr>
  </w:style>
  <w:style w:type="table" w:styleId="aa">
    <w:name w:val="Table Grid"/>
    <w:basedOn w:val="a6"/>
    <w:uiPriority w:val="59"/>
    <w:rsid w:val="00E66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4"/>
    <w:next w:val="a4"/>
    <w:autoRedefine/>
    <w:uiPriority w:val="39"/>
    <w:rsid w:val="00E66ED4"/>
    <w:pPr>
      <w:ind w:leftChars="400" w:left="840"/>
    </w:pPr>
  </w:style>
  <w:style w:type="character" w:styleId="HTML">
    <w:name w:val="HTML Typewriter"/>
    <w:rsid w:val="00E66ED4"/>
    <w:rPr>
      <w:rFonts w:ascii="宋体" w:eastAsia="宋体" w:hAnsi="宋体" w:cs="宋体"/>
      <w:sz w:val="24"/>
      <w:szCs w:val="24"/>
    </w:rPr>
  </w:style>
  <w:style w:type="character" w:customStyle="1" w:styleId="13">
    <w:name w:val="已访问的超链接1"/>
    <w:rsid w:val="00E66ED4"/>
    <w:rPr>
      <w:color w:val="800080"/>
      <w:u w:val="single"/>
    </w:rPr>
  </w:style>
  <w:style w:type="paragraph" w:customStyle="1" w:styleId="ab">
    <w:name w:val="封面"/>
    <w:basedOn w:val="a4"/>
    <w:rsid w:val="00E66ED4"/>
    <w:pPr>
      <w:adjustRightInd w:val="0"/>
      <w:jc w:val="center"/>
      <w:textAlignment w:val="baseline"/>
    </w:pPr>
    <w:rPr>
      <w:rFonts w:ascii="Arial" w:eastAsia="仿宋_GB2312" w:hAnsi="Arial"/>
      <w:b/>
      <w:sz w:val="30"/>
    </w:rPr>
  </w:style>
  <w:style w:type="paragraph" w:styleId="ac">
    <w:name w:val="Date"/>
    <w:basedOn w:val="a4"/>
    <w:next w:val="a4"/>
    <w:rsid w:val="00E66ED4"/>
    <w:pPr>
      <w:ind w:leftChars="2500" w:left="100"/>
    </w:pPr>
  </w:style>
  <w:style w:type="paragraph" w:customStyle="1" w:styleId="INFeature">
    <w:name w:val="IN Feature"/>
    <w:next w:val="INStep"/>
    <w:rsid w:val="00E66ED4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4"/>
    <w:rsid w:val="00E66ED4"/>
    <w:pPr>
      <w:keepLines/>
      <w:tabs>
        <w:tab w:val="num" w:pos="1701"/>
      </w:tabs>
      <w:spacing w:before="80" w:after="80" w:line="300" w:lineRule="auto"/>
      <w:ind w:left="1701" w:hanging="850"/>
      <w:outlineLvl w:val="8"/>
    </w:pPr>
    <w:rPr>
      <w:rFonts w:ascii="Arial" w:hAnsi="Arial" w:cs="Arial"/>
      <w:szCs w:val="21"/>
    </w:rPr>
  </w:style>
  <w:style w:type="paragraph" w:customStyle="1" w:styleId="TableDescription">
    <w:name w:val="Table Description"/>
    <w:next w:val="a4"/>
    <w:rsid w:val="00E66ED4"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FigureDescription">
    <w:name w:val="Figure Description"/>
    <w:next w:val="a4"/>
    <w:rsid w:val="00E66ED4"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ad">
    <w:name w:val="表格列标题"/>
    <w:basedOn w:val="a4"/>
    <w:rsid w:val="00E66ED4"/>
    <w:pPr>
      <w:keepNext/>
      <w:autoSpaceDE w:val="0"/>
      <w:autoSpaceDN w:val="0"/>
      <w:adjustRightInd w:val="0"/>
      <w:jc w:val="center"/>
    </w:pPr>
    <w:rPr>
      <w:b/>
    </w:rPr>
  </w:style>
  <w:style w:type="paragraph" w:customStyle="1" w:styleId="Char">
    <w:name w:val="表头样式 Char"/>
    <w:basedOn w:val="a4"/>
    <w:link w:val="CharChar"/>
    <w:rsid w:val="00E66ED4"/>
    <w:pPr>
      <w:keepNext/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CharChar">
    <w:name w:val="表头样式 Char Char"/>
    <w:link w:val="Char"/>
    <w:rsid w:val="00E66ED4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e">
    <w:name w:val="表格文本"/>
    <w:basedOn w:val="a4"/>
    <w:rsid w:val="00E66ED4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noProof/>
      <w:szCs w:val="21"/>
    </w:rPr>
  </w:style>
  <w:style w:type="paragraph" w:customStyle="1" w:styleId="af">
    <w:name w:val="缺省文本"/>
    <w:basedOn w:val="a4"/>
    <w:rsid w:val="00E66ED4"/>
    <w:pPr>
      <w:keepNext/>
      <w:autoSpaceDE w:val="0"/>
      <w:autoSpaceDN w:val="0"/>
      <w:adjustRightInd w:val="0"/>
    </w:pPr>
    <w:rPr>
      <w:rFonts w:ascii="Arial" w:hAnsi="Arial"/>
      <w:szCs w:val="21"/>
    </w:rPr>
  </w:style>
  <w:style w:type="paragraph" w:styleId="a3">
    <w:name w:val="Normal Indent"/>
    <w:aliases w:val="表正文,正文非缩进,正文1，正文内容,特点"/>
    <w:basedOn w:val="a4"/>
    <w:rsid w:val="00E66ED4"/>
    <w:pPr>
      <w:numPr>
        <w:ilvl w:val="8"/>
        <w:numId w:val="1"/>
      </w:numPr>
      <w:autoSpaceDE w:val="0"/>
      <w:autoSpaceDN w:val="0"/>
      <w:adjustRightInd w:val="0"/>
    </w:pPr>
  </w:style>
  <w:style w:type="table" w:customStyle="1" w:styleId="a2">
    <w:name w:val="表样式"/>
    <w:basedOn w:val="a6"/>
    <w:rsid w:val="00E66ED4"/>
    <w:pPr>
      <w:numPr>
        <w:ilvl w:val="7"/>
        <w:numId w:val="1"/>
      </w:num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0">
    <w:name w:val="表号"/>
    <w:basedOn w:val="a4"/>
    <w:next w:val="af1"/>
    <w:rsid w:val="00E66ED4"/>
    <w:pPr>
      <w:keepNext/>
      <w:keepLines/>
      <w:autoSpaceDE w:val="0"/>
      <w:autoSpaceDN w:val="0"/>
      <w:adjustRightInd w:val="0"/>
      <w:jc w:val="center"/>
    </w:pPr>
    <w:rPr>
      <w:rFonts w:ascii="Arial" w:hAnsi="Arial"/>
      <w:sz w:val="18"/>
      <w:szCs w:val="18"/>
    </w:rPr>
  </w:style>
  <w:style w:type="paragraph" w:styleId="af2">
    <w:name w:val="Body Text"/>
    <w:basedOn w:val="a4"/>
    <w:rsid w:val="00E66ED4"/>
  </w:style>
  <w:style w:type="paragraph" w:styleId="af1">
    <w:name w:val="Body Text First Indent"/>
    <w:basedOn w:val="af2"/>
    <w:rsid w:val="00E66ED4"/>
    <w:pPr>
      <w:ind w:firstLineChars="100" w:firstLine="420"/>
    </w:pPr>
  </w:style>
  <w:style w:type="numbering" w:customStyle="1" w:styleId="11">
    <w:name w:val="当前列表1"/>
    <w:rsid w:val="00E66ED4"/>
    <w:pPr>
      <w:numPr>
        <w:numId w:val="3"/>
      </w:numPr>
    </w:pPr>
  </w:style>
  <w:style w:type="numbering" w:styleId="af3">
    <w:name w:val="Outline List 3"/>
    <w:basedOn w:val="a7"/>
    <w:rsid w:val="00E66ED4"/>
  </w:style>
  <w:style w:type="paragraph" w:styleId="TOC4">
    <w:name w:val="toc 4"/>
    <w:basedOn w:val="a4"/>
    <w:next w:val="a4"/>
    <w:autoRedefine/>
    <w:semiHidden/>
    <w:rsid w:val="00E66ED4"/>
    <w:pPr>
      <w:ind w:leftChars="600" w:left="1260"/>
    </w:pPr>
  </w:style>
  <w:style w:type="paragraph" w:styleId="TOC5">
    <w:name w:val="toc 5"/>
    <w:basedOn w:val="a4"/>
    <w:next w:val="a4"/>
    <w:autoRedefine/>
    <w:semiHidden/>
    <w:rsid w:val="00E66ED4"/>
    <w:pPr>
      <w:ind w:leftChars="800" w:left="1680"/>
    </w:pPr>
  </w:style>
  <w:style w:type="paragraph" w:styleId="TOC6">
    <w:name w:val="toc 6"/>
    <w:basedOn w:val="a4"/>
    <w:next w:val="a4"/>
    <w:autoRedefine/>
    <w:semiHidden/>
    <w:rsid w:val="00E66ED4"/>
    <w:pPr>
      <w:ind w:leftChars="1000" w:left="2100"/>
    </w:pPr>
  </w:style>
  <w:style w:type="paragraph" w:styleId="TOC7">
    <w:name w:val="toc 7"/>
    <w:basedOn w:val="a4"/>
    <w:next w:val="a4"/>
    <w:autoRedefine/>
    <w:semiHidden/>
    <w:rsid w:val="00E66ED4"/>
    <w:pPr>
      <w:ind w:leftChars="1200" w:left="2520"/>
    </w:pPr>
  </w:style>
  <w:style w:type="paragraph" w:styleId="TOC8">
    <w:name w:val="toc 8"/>
    <w:basedOn w:val="a4"/>
    <w:next w:val="a4"/>
    <w:autoRedefine/>
    <w:semiHidden/>
    <w:rsid w:val="00E66ED4"/>
    <w:pPr>
      <w:ind w:leftChars="1400" w:left="2940"/>
    </w:pPr>
  </w:style>
  <w:style w:type="paragraph" w:styleId="TOC9">
    <w:name w:val="toc 9"/>
    <w:basedOn w:val="a4"/>
    <w:next w:val="a4"/>
    <w:autoRedefine/>
    <w:semiHidden/>
    <w:rsid w:val="00E66ED4"/>
    <w:pPr>
      <w:ind w:leftChars="1600" w:left="3360"/>
    </w:pPr>
  </w:style>
  <w:style w:type="paragraph" w:styleId="af4">
    <w:name w:val="header"/>
    <w:basedOn w:val="a4"/>
    <w:link w:val="af5"/>
    <w:rsid w:val="00E66ED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footer"/>
    <w:basedOn w:val="a4"/>
    <w:link w:val="af7"/>
    <w:uiPriority w:val="99"/>
    <w:rsid w:val="00E66E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page number"/>
    <w:basedOn w:val="a5"/>
    <w:rsid w:val="00E66ED4"/>
  </w:style>
  <w:style w:type="paragraph" w:customStyle="1" w:styleId="2TEXT">
    <w:name w:val="標題2.TEXT"/>
    <w:next w:val="a4"/>
    <w:rsid w:val="00E66ED4"/>
    <w:pPr>
      <w:snapToGrid w:val="0"/>
      <w:spacing w:before="120" w:line="360" w:lineRule="atLeast"/>
      <w:ind w:left="624"/>
    </w:pPr>
    <w:rPr>
      <w:rFonts w:ascii="Arial" w:eastAsia="PMingLiU" w:hAnsi="Arial"/>
      <w:sz w:val="22"/>
      <w:szCs w:val="24"/>
      <w:lang w:eastAsia="zh-TW"/>
    </w:rPr>
  </w:style>
  <w:style w:type="paragraph" w:customStyle="1" w:styleId="3TEXT">
    <w:name w:val="標題3.TEXT"/>
    <w:rsid w:val="00E66ED4"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noProof/>
      <w:sz w:val="22"/>
      <w:szCs w:val="24"/>
      <w:lang w:eastAsia="zh-TW"/>
    </w:rPr>
  </w:style>
  <w:style w:type="paragraph" w:customStyle="1" w:styleId="1TEXT">
    <w:name w:val="標題1.TEXT"/>
    <w:autoRedefine/>
    <w:rsid w:val="00E66ED4"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noProof/>
      <w:sz w:val="22"/>
      <w:szCs w:val="22"/>
      <w:lang w:eastAsia="zh-TW"/>
    </w:rPr>
  </w:style>
  <w:style w:type="paragraph" w:customStyle="1" w:styleId="4TEXT">
    <w:name w:val="標題4.TEXT"/>
    <w:next w:val="a4"/>
    <w:rsid w:val="00E66ED4"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noProof/>
      <w:sz w:val="22"/>
      <w:szCs w:val="24"/>
      <w:lang w:eastAsia="zh-TW"/>
    </w:rPr>
  </w:style>
  <w:style w:type="paragraph" w:styleId="af9">
    <w:name w:val="Normal (Web)"/>
    <w:basedOn w:val="a4"/>
    <w:uiPriority w:val="99"/>
    <w:rsid w:val="00E66ED4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31">
    <w:name w:val="Body Text Indent 3"/>
    <w:basedOn w:val="a4"/>
    <w:rsid w:val="00E66ED4"/>
    <w:pPr>
      <w:ind w:leftChars="200" w:left="420"/>
    </w:pPr>
    <w:rPr>
      <w:sz w:val="16"/>
      <w:szCs w:val="16"/>
    </w:rPr>
  </w:style>
  <w:style w:type="paragraph" w:styleId="21">
    <w:name w:val="Body Text Indent 2"/>
    <w:basedOn w:val="a4"/>
    <w:rsid w:val="00E66ED4"/>
    <w:pPr>
      <w:spacing w:line="480" w:lineRule="auto"/>
      <w:ind w:leftChars="200" w:left="420"/>
    </w:pPr>
  </w:style>
  <w:style w:type="paragraph" w:styleId="afa">
    <w:name w:val="Plain Text"/>
    <w:basedOn w:val="a4"/>
    <w:rsid w:val="00E66ED4"/>
    <w:rPr>
      <w:rFonts w:ascii="宋体" w:hAnsi="Courier New" w:cs="Courier New"/>
      <w:szCs w:val="21"/>
    </w:rPr>
  </w:style>
  <w:style w:type="paragraph" w:styleId="22">
    <w:name w:val="Body Text 2"/>
    <w:aliases w:val="正文文字 2"/>
    <w:basedOn w:val="a4"/>
    <w:rsid w:val="00E66ED4"/>
    <w:pPr>
      <w:spacing w:line="480" w:lineRule="auto"/>
    </w:pPr>
  </w:style>
  <w:style w:type="paragraph" w:customStyle="1" w:styleId="Char0">
    <w:name w:val="Char"/>
    <w:next w:val="a4"/>
    <w:autoRedefine/>
    <w:semiHidden/>
    <w:rsid w:val="00E66ED4"/>
    <w:pPr>
      <w:keepNext/>
      <w:keepLines/>
      <w:tabs>
        <w:tab w:val="num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styleId="afb">
    <w:name w:val="footnote text"/>
    <w:basedOn w:val="a4"/>
    <w:link w:val="afc"/>
    <w:rsid w:val="00E66ED4"/>
    <w:pPr>
      <w:snapToGrid w:val="0"/>
    </w:pPr>
    <w:rPr>
      <w:sz w:val="18"/>
      <w:szCs w:val="18"/>
    </w:rPr>
  </w:style>
  <w:style w:type="character" w:customStyle="1" w:styleId="afc">
    <w:name w:val="脚注文本 字符"/>
    <w:link w:val="afb"/>
    <w:rsid w:val="00E66ED4"/>
    <w:rPr>
      <w:kern w:val="2"/>
      <w:sz w:val="18"/>
      <w:szCs w:val="18"/>
    </w:rPr>
  </w:style>
  <w:style w:type="character" w:styleId="afd">
    <w:name w:val="footnote reference"/>
    <w:rsid w:val="00E66ED4"/>
    <w:rPr>
      <w:vertAlign w:val="superscript"/>
    </w:rPr>
  </w:style>
  <w:style w:type="character" w:styleId="afe">
    <w:name w:val="annotation reference"/>
    <w:rsid w:val="00E66ED4"/>
    <w:rPr>
      <w:sz w:val="21"/>
      <w:szCs w:val="21"/>
    </w:rPr>
  </w:style>
  <w:style w:type="paragraph" w:styleId="aff">
    <w:name w:val="annotation text"/>
    <w:basedOn w:val="a4"/>
    <w:link w:val="aff0"/>
    <w:rsid w:val="00E66ED4"/>
  </w:style>
  <w:style w:type="character" w:customStyle="1" w:styleId="aff0">
    <w:name w:val="批注文字 字符"/>
    <w:link w:val="aff"/>
    <w:rsid w:val="00E66ED4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rsid w:val="00E66ED4"/>
    <w:rPr>
      <w:b/>
      <w:bCs/>
    </w:rPr>
  </w:style>
  <w:style w:type="character" w:customStyle="1" w:styleId="aff2">
    <w:name w:val="批注主题 字符"/>
    <w:link w:val="aff1"/>
    <w:rsid w:val="00E66ED4"/>
    <w:rPr>
      <w:b/>
      <w:bCs/>
      <w:kern w:val="2"/>
      <w:sz w:val="21"/>
      <w:szCs w:val="24"/>
    </w:rPr>
  </w:style>
  <w:style w:type="paragraph" w:styleId="aff3">
    <w:name w:val="Balloon Text"/>
    <w:basedOn w:val="a4"/>
    <w:link w:val="aff4"/>
    <w:rsid w:val="00E66ED4"/>
    <w:rPr>
      <w:sz w:val="18"/>
      <w:szCs w:val="18"/>
    </w:rPr>
  </w:style>
  <w:style w:type="character" w:customStyle="1" w:styleId="aff4">
    <w:name w:val="批注框文本 字符"/>
    <w:link w:val="aff3"/>
    <w:rsid w:val="00E66ED4"/>
    <w:rPr>
      <w:kern w:val="2"/>
      <w:sz w:val="18"/>
      <w:szCs w:val="18"/>
    </w:rPr>
  </w:style>
  <w:style w:type="character" w:customStyle="1" w:styleId="af7">
    <w:name w:val="页脚 字符"/>
    <w:link w:val="af6"/>
    <w:uiPriority w:val="99"/>
    <w:rsid w:val="00E66ED4"/>
    <w:rPr>
      <w:kern w:val="2"/>
      <w:sz w:val="18"/>
      <w:szCs w:val="18"/>
    </w:rPr>
  </w:style>
  <w:style w:type="paragraph" w:customStyle="1" w:styleId="14">
    <w:name w:val="样式1"/>
    <w:basedOn w:val="af6"/>
    <w:rsid w:val="00E66ED4"/>
    <w:pPr>
      <w:pBdr>
        <w:top w:val="single" w:sz="4" w:space="1" w:color="auto"/>
      </w:pBdr>
    </w:pPr>
    <w:rPr>
      <w:rFonts w:ascii="宋体" w:hAnsi="宋体"/>
      <w:b/>
      <w:sz w:val="32"/>
      <w:szCs w:val="32"/>
    </w:rPr>
  </w:style>
  <w:style w:type="paragraph" w:customStyle="1" w:styleId="23">
    <w:name w:val="样式2"/>
    <w:basedOn w:val="af6"/>
    <w:rsid w:val="00E66ED4"/>
    <w:pPr>
      <w:pBdr>
        <w:top w:val="single" w:sz="4" w:space="1" w:color="auto"/>
      </w:pBdr>
      <w:jc w:val="both"/>
    </w:pPr>
  </w:style>
  <w:style w:type="paragraph" w:customStyle="1" w:styleId="32">
    <w:name w:val="样式3"/>
    <w:basedOn w:val="23"/>
    <w:rsid w:val="00E66ED4"/>
    <w:pPr>
      <w:pBdr>
        <w:top w:val="none" w:sz="0" w:space="0" w:color="auto"/>
      </w:pBdr>
    </w:pPr>
  </w:style>
  <w:style w:type="paragraph" w:customStyle="1" w:styleId="41">
    <w:name w:val="样式4"/>
    <w:basedOn w:val="af6"/>
    <w:rsid w:val="00E66ED4"/>
    <w:pPr>
      <w:pBdr>
        <w:top w:val="single" w:sz="4" w:space="1" w:color="auto"/>
      </w:pBdr>
      <w:ind w:right="360"/>
    </w:pPr>
  </w:style>
  <w:style w:type="paragraph" w:customStyle="1" w:styleId="51">
    <w:name w:val="样式5"/>
    <w:basedOn w:val="41"/>
    <w:rsid w:val="00E66ED4"/>
    <w:pPr>
      <w:pBdr>
        <w:top w:val="none" w:sz="0" w:space="0" w:color="auto"/>
      </w:pBdr>
      <w:spacing w:beforeLines="50"/>
      <w:ind w:right="357"/>
    </w:pPr>
  </w:style>
  <w:style w:type="paragraph" w:customStyle="1" w:styleId="a">
    <w:name w:val="一级标题"/>
    <w:basedOn w:val="1"/>
    <w:link w:val="Char1"/>
    <w:qFormat/>
    <w:rsid w:val="00E66ED4"/>
    <w:pPr>
      <w:numPr>
        <w:numId w:val="2"/>
      </w:numPr>
      <w:tabs>
        <w:tab w:val="left" w:pos="569"/>
      </w:tabs>
      <w:spacing w:before="120"/>
    </w:pPr>
    <w:rPr>
      <w:rFonts w:ascii="宋体" w:hAnsi="宋体"/>
    </w:rPr>
  </w:style>
  <w:style w:type="paragraph" w:customStyle="1" w:styleId="a0">
    <w:name w:val="二级标题"/>
    <w:basedOn w:val="2"/>
    <w:link w:val="Char2"/>
    <w:qFormat/>
    <w:rsid w:val="00E66ED4"/>
    <w:pPr>
      <w:numPr>
        <w:numId w:val="2"/>
      </w:numPr>
    </w:pPr>
    <w:rPr>
      <w:rFonts w:ascii="宋体" w:hAnsi="宋体"/>
    </w:rPr>
  </w:style>
  <w:style w:type="character" w:customStyle="1" w:styleId="12">
    <w:name w:val="标题 1 字符"/>
    <w:aliases w:val="heading 1 字符,H1 字符,Heading 0 字符,PIM 1 字符,h1 字符,A MAJOR/BOLD 字符,Company Index 字符,Chapter Name 字符,章 字符,1 字符,Header 1 字符,Header1 字符,Fab-1 字符,Heading 01 字符,Heading 02 字符,H11 字符,Heading 03 字符,H12 字符,Heading 04 字符,Heading 011 字符,H13 字符,Heading 021 字符"/>
    <w:basedOn w:val="a5"/>
    <w:link w:val="1"/>
    <w:uiPriority w:val="9"/>
    <w:rsid w:val="005B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ar1">
    <w:name w:val="一级标题 Char"/>
    <w:link w:val="a"/>
    <w:rsid w:val="00E66ED4"/>
    <w:rPr>
      <w:rFonts w:ascii="宋体" w:eastAsiaTheme="majorEastAsia" w:hAnsi="宋体" w:cstheme="majorBidi"/>
      <w:color w:val="365F91" w:themeColor="accent1" w:themeShade="BF"/>
      <w:sz w:val="32"/>
      <w:szCs w:val="32"/>
    </w:rPr>
  </w:style>
  <w:style w:type="paragraph" w:customStyle="1" w:styleId="aff5">
    <w:name w:val="三级标题"/>
    <w:basedOn w:val="3"/>
    <w:link w:val="Char3"/>
    <w:rsid w:val="00E66ED4"/>
    <w:rPr>
      <w:rFonts w:ascii="宋体" w:hAnsi="宋体"/>
    </w:rPr>
  </w:style>
  <w:style w:type="character" w:customStyle="1" w:styleId="20">
    <w:name w:val="标题 2 字符"/>
    <w:aliases w:val="CMMI二级 字符,H2 字符,Heading 2 Hidden 字符,Heading 2 CCBS 字符,PIM2 字符,heading 2 字符,Titre3 字符,HD2 字符,sect 1.2 字符,H21 字符,sect 1.21 字符,H22 字符,sect 1.22 字符,H211 字符,sect 1.211 字符,H23 字符,sect 1.23 字符,H212 字符,sect 1.212 字符,h2 字符,第一章 标题 2 字符,DO 字符,B Sub/Bold 字符"/>
    <w:basedOn w:val="a5"/>
    <w:link w:val="2"/>
    <w:uiPriority w:val="9"/>
    <w:rsid w:val="005B37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har2">
    <w:name w:val="二级标题 Char"/>
    <w:link w:val="a0"/>
    <w:rsid w:val="00E66ED4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paragraph" w:customStyle="1" w:styleId="a1">
    <w:name w:val="四级标题"/>
    <w:basedOn w:val="4"/>
    <w:link w:val="Char4"/>
    <w:qFormat/>
    <w:rsid w:val="00E66ED4"/>
    <w:pPr>
      <w:numPr>
        <w:numId w:val="2"/>
      </w:numPr>
    </w:pPr>
    <w:rPr>
      <w:rFonts w:eastAsia="宋体"/>
      <w:b/>
    </w:rPr>
  </w:style>
  <w:style w:type="character" w:customStyle="1" w:styleId="30">
    <w:name w:val="标题 3 字符"/>
    <w:aliases w:val="CMMI三级 字符,H3 字符,l3 字符,CT 字符,Heading 3 - old 字符,h3 字符,level_3 字符,PIM 3 字符,Level 3 Head 字符,sect1.2.3 字符,sect1.2.31 字符,sect1.2.32 字符,sect1.2.311 字符,sect1.2.33 字符,sect1.2.312 字符,C Sub-Sub/Italic 字符,h3 sub heading 字符,Head 3 字符,Head 31 字符,Head 32 字符"/>
    <w:basedOn w:val="a5"/>
    <w:link w:val="3"/>
    <w:rsid w:val="005B37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Char3">
    <w:name w:val="三级标题 Char"/>
    <w:link w:val="aff5"/>
    <w:rsid w:val="00E66ED4"/>
    <w:rPr>
      <w:rFonts w:ascii="宋体" w:eastAsiaTheme="majorEastAsia" w:hAnsi="宋体" w:cstheme="majorBidi"/>
      <w:color w:val="1F497D" w:themeColor="text2"/>
      <w:sz w:val="24"/>
      <w:szCs w:val="24"/>
    </w:rPr>
  </w:style>
  <w:style w:type="character" w:customStyle="1" w:styleId="40">
    <w:name w:val="标题 4 字符"/>
    <w:aliases w:val="heading 4 字符,H4 字符,bullet 字符,bl 字符,bb 字符,h4 字符,Fab-4 字符,T5 字符,PIM 4 字符,Ref Heading 1 字符,rh1 字符,Heading sql 字符,sect 1.2.3.4 字符,First Subheading 字符,h41 字符,h42 字符,h43 字符,h411 字符,h44 字符,h412 字符,h45 字符,h413 字符,h46 字符,h414 字符,h47 字符,h48 字符,h415 字符"/>
    <w:basedOn w:val="a5"/>
    <w:link w:val="4"/>
    <w:uiPriority w:val="9"/>
    <w:rsid w:val="005B37E4"/>
    <w:rPr>
      <w:rFonts w:asciiTheme="majorHAnsi" w:eastAsiaTheme="majorEastAsia" w:hAnsiTheme="majorHAnsi" w:cstheme="majorBidi"/>
      <w:sz w:val="22"/>
      <w:szCs w:val="22"/>
    </w:rPr>
  </w:style>
  <w:style w:type="character" w:customStyle="1" w:styleId="Char4">
    <w:name w:val="四级标题 Char"/>
    <w:link w:val="a1"/>
    <w:rsid w:val="00E66ED4"/>
    <w:rPr>
      <w:rFonts w:asciiTheme="majorHAnsi" w:eastAsia="宋体" w:hAnsiTheme="majorHAnsi" w:cstheme="majorBidi"/>
      <w:b/>
      <w:sz w:val="22"/>
      <w:szCs w:val="22"/>
    </w:rPr>
  </w:style>
  <w:style w:type="character" w:customStyle="1" w:styleId="70">
    <w:name w:val="标题 7 字符"/>
    <w:aliases w:val="H TIMES1 字符"/>
    <w:basedOn w:val="a5"/>
    <w:link w:val="7"/>
    <w:uiPriority w:val="9"/>
    <w:rsid w:val="005B37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标题 8 字符"/>
    <w:basedOn w:val="a5"/>
    <w:link w:val="8"/>
    <w:uiPriority w:val="9"/>
    <w:rsid w:val="005B37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标题 9 字符"/>
    <w:aliases w:val="Appendix 字符"/>
    <w:basedOn w:val="a5"/>
    <w:link w:val="9"/>
    <w:uiPriority w:val="9"/>
    <w:rsid w:val="005B37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customStyle="1" w:styleId="10">
    <w:name w:val="编号1"/>
    <w:basedOn w:val="a3"/>
    <w:rsid w:val="00E66ED4"/>
    <w:pPr>
      <w:numPr>
        <w:ilvl w:val="0"/>
      </w:numPr>
      <w:tabs>
        <w:tab w:val="left" w:pos="840"/>
      </w:tabs>
      <w:autoSpaceDE/>
      <w:autoSpaceDN/>
      <w:adjustRightInd/>
      <w:spacing w:line="300" w:lineRule="auto"/>
      <w:ind w:leftChars="200" w:left="840"/>
      <w:jc w:val="both"/>
    </w:pPr>
    <w:rPr>
      <w:kern w:val="2"/>
      <w:szCs w:val="24"/>
    </w:rPr>
  </w:style>
  <w:style w:type="paragraph" w:styleId="aff6">
    <w:name w:val="Body Text Indent"/>
    <w:aliases w:val="内容文字"/>
    <w:basedOn w:val="a4"/>
    <w:link w:val="aff7"/>
    <w:rsid w:val="00E66ED4"/>
    <w:pPr>
      <w:spacing w:line="240" w:lineRule="auto"/>
      <w:ind w:leftChars="171" w:left="359" w:firstLineChars="256" w:firstLine="538"/>
    </w:pPr>
  </w:style>
  <w:style w:type="character" w:customStyle="1" w:styleId="aff7">
    <w:name w:val="正文文本缩进 字符"/>
    <w:aliases w:val="内容文字 字符"/>
    <w:link w:val="aff6"/>
    <w:rsid w:val="00E66ED4"/>
    <w:rPr>
      <w:kern w:val="2"/>
      <w:sz w:val="21"/>
      <w:szCs w:val="24"/>
    </w:rPr>
  </w:style>
  <w:style w:type="paragraph" w:customStyle="1" w:styleId="BodyTextIndent21">
    <w:name w:val="Body Text Indent 21"/>
    <w:basedOn w:val="a4"/>
    <w:rsid w:val="00E66ED4"/>
    <w:pPr>
      <w:tabs>
        <w:tab w:val="left" w:pos="1440"/>
      </w:tabs>
      <w:overflowPunct w:val="0"/>
      <w:autoSpaceDE w:val="0"/>
      <w:autoSpaceDN w:val="0"/>
      <w:adjustRightInd w:val="0"/>
      <w:spacing w:line="240" w:lineRule="auto"/>
      <w:ind w:left="1440"/>
      <w:textAlignment w:val="baseline"/>
    </w:pPr>
  </w:style>
  <w:style w:type="character" w:customStyle="1" w:styleId="Char5">
    <w:name w:val="正文（首行缩进两字） Char"/>
    <w:rsid w:val="00E66ED4"/>
    <w:rPr>
      <w:rFonts w:eastAsia="宋体"/>
      <w:kern w:val="2"/>
      <w:sz w:val="24"/>
      <w:lang w:val="en-US" w:eastAsia="zh-CN" w:bidi="ar-SA"/>
    </w:rPr>
  </w:style>
  <w:style w:type="paragraph" w:customStyle="1" w:styleId="15">
    <w:name w:val="列出段落1"/>
    <w:basedOn w:val="a4"/>
    <w:uiPriority w:val="34"/>
    <w:rsid w:val="00E66ED4"/>
    <w:pPr>
      <w:spacing w:line="240" w:lineRule="auto"/>
      <w:ind w:firstLineChars="200" w:firstLine="420"/>
    </w:pPr>
  </w:style>
  <w:style w:type="character" w:customStyle="1" w:styleId="NormalChar">
    <w:name w:val="Normal Char"/>
    <w:link w:val="Normal1"/>
    <w:locked/>
    <w:rsid w:val="00E66ED4"/>
    <w:rPr>
      <w:rFonts w:ascii="Arial" w:hAnsi="Arial" w:cs="Arial"/>
      <w:sz w:val="18"/>
      <w:szCs w:val="24"/>
      <w:lang w:eastAsia="en-US"/>
    </w:rPr>
  </w:style>
  <w:style w:type="paragraph" w:customStyle="1" w:styleId="Normal1">
    <w:name w:val="Normal1"/>
    <w:basedOn w:val="a4"/>
    <w:link w:val="NormalChar"/>
    <w:rsid w:val="00E66ED4"/>
    <w:pPr>
      <w:spacing w:line="240" w:lineRule="auto"/>
    </w:pPr>
    <w:rPr>
      <w:rFonts w:ascii="Arial" w:hAnsi="Arial"/>
      <w:sz w:val="18"/>
      <w:lang w:eastAsia="en-US"/>
    </w:rPr>
  </w:style>
  <w:style w:type="paragraph" w:styleId="aff8">
    <w:name w:val="List Paragraph"/>
    <w:basedOn w:val="a4"/>
    <w:uiPriority w:val="34"/>
    <w:qFormat/>
    <w:rsid w:val="00E66ED4"/>
    <w:pPr>
      <w:ind w:firstLineChars="200" w:firstLine="420"/>
    </w:pPr>
  </w:style>
  <w:style w:type="paragraph" w:customStyle="1" w:styleId="CellText">
    <w:name w:val="Cell Text"/>
    <w:rsid w:val="00E66ED4"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customStyle="1" w:styleId="aff9">
    <w:name w:val="表格正文"/>
    <w:basedOn w:val="a4"/>
    <w:rsid w:val="00E66ED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ahoma" w:hAnsi="Tahoma"/>
      <w:sz w:val="24"/>
    </w:rPr>
  </w:style>
  <w:style w:type="paragraph" w:customStyle="1" w:styleId="affa">
    <w:name w:val="表格栏头"/>
    <w:basedOn w:val="aff9"/>
    <w:next w:val="aff9"/>
    <w:rsid w:val="00E66ED4"/>
    <w:rPr>
      <w:b/>
    </w:rPr>
  </w:style>
  <w:style w:type="character" w:customStyle="1" w:styleId="def">
    <w:name w:val="def"/>
    <w:rsid w:val="00E66ED4"/>
  </w:style>
  <w:style w:type="character" w:customStyle="1" w:styleId="mailheadsubjectmainword1">
    <w:name w:val="mail_head_subject_main_word1"/>
    <w:rsid w:val="00347C21"/>
  </w:style>
  <w:style w:type="character" w:customStyle="1" w:styleId="mailheadsubjectlastword">
    <w:name w:val="mail_head_subject_last_word"/>
    <w:rsid w:val="00347C21"/>
  </w:style>
  <w:style w:type="character" w:customStyle="1" w:styleId="apple-converted-space">
    <w:name w:val="apple-converted-space"/>
    <w:basedOn w:val="a5"/>
    <w:rsid w:val="000C053E"/>
  </w:style>
  <w:style w:type="character" w:styleId="affb">
    <w:name w:val="FollowedHyperlink"/>
    <w:basedOn w:val="a5"/>
    <w:semiHidden/>
    <w:unhideWhenUsed/>
    <w:rsid w:val="00BB1051"/>
    <w:rPr>
      <w:color w:val="800080" w:themeColor="followedHyperlink"/>
      <w:u w:val="single"/>
    </w:rPr>
  </w:style>
  <w:style w:type="character" w:customStyle="1" w:styleId="50">
    <w:name w:val="标题 5 字符"/>
    <w:aliases w:val="heading 5 字符,Block Label 字符,H5 字符,First Bullet 字符,L5 字符,5 字符,dash 字符,ds 字符,dd 字符,PIM 5 字符"/>
    <w:basedOn w:val="a5"/>
    <w:link w:val="5"/>
    <w:uiPriority w:val="9"/>
    <w:rsid w:val="005B37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1">
    <w:name w:val="标题 6 字符"/>
    <w:basedOn w:val="a5"/>
    <w:link w:val="60"/>
    <w:uiPriority w:val="9"/>
    <w:rsid w:val="005B37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affc">
    <w:name w:val="caption"/>
    <w:basedOn w:val="a4"/>
    <w:next w:val="a4"/>
    <w:uiPriority w:val="35"/>
    <w:semiHidden/>
    <w:unhideWhenUsed/>
    <w:qFormat/>
    <w:rsid w:val="005B37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fd">
    <w:name w:val="Title"/>
    <w:basedOn w:val="a4"/>
    <w:next w:val="a4"/>
    <w:link w:val="affe"/>
    <w:uiPriority w:val="10"/>
    <w:qFormat/>
    <w:rsid w:val="005B37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fe">
    <w:name w:val="标题 字符"/>
    <w:basedOn w:val="a5"/>
    <w:link w:val="affd"/>
    <w:uiPriority w:val="10"/>
    <w:rsid w:val="005B37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ff">
    <w:name w:val="Subtitle"/>
    <w:basedOn w:val="a4"/>
    <w:next w:val="a4"/>
    <w:link w:val="afff0"/>
    <w:uiPriority w:val="11"/>
    <w:qFormat/>
    <w:rsid w:val="005B37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0">
    <w:name w:val="副标题 字符"/>
    <w:basedOn w:val="a5"/>
    <w:link w:val="afff"/>
    <w:uiPriority w:val="11"/>
    <w:rsid w:val="005B37E4"/>
    <w:rPr>
      <w:rFonts w:asciiTheme="majorHAnsi" w:eastAsiaTheme="majorEastAsia" w:hAnsiTheme="majorHAnsi" w:cstheme="majorBidi"/>
      <w:sz w:val="24"/>
      <w:szCs w:val="24"/>
    </w:rPr>
  </w:style>
  <w:style w:type="character" w:styleId="afff1">
    <w:name w:val="Strong"/>
    <w:basedOn w:val="a5"/>
    <w:uiPriority w:val="22"/>
    <w:qFormat/>
    <w:rsid w:val="005B37E4"/>
    <w:rPr>
      <w:b/>
      <w:bCs/>
    </w:rPr>
  </w:style>
  <w:style w:type="character" w:styleId="afff2">
    <w:name w:val="Emphasis"/>
    <w:basedOn w:val="a5"/>
    <w:uiPriority w:val="20"/>
    <w:qFormat/>
    <w:rsid w:val="005B37E4"/>
    <w:rPr>
      <w:i/>
      <w:iCs/>
    </w:rPr>
  </w:style>
  <w:style w:type="paragraph" w:styleId="afff3">
    <w:name w:val="No Spacing"/>
    <w:uiPriority w:val="1"/>
    <w:qFormat/>
    <w:rsid w:val="005B37E4"/>
    <w:pPr>
      <w:spacing w:after="0" w:line="240" w:lineRule="auto"/>
    </w:pPr>
  </w:style>
  <w:style w:type="paragraph" w:styleId="afff4">
    <w:name w:val="Quote"/>
    <w:basedOn w:val="a4"/>
    <w:next w:val="a4"/>
    <w:link w:val="afff5"/>
    <w:uiPriority w:val="29"/>
    <w:qFormat/>
    <w:rsid w:val="005B37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f5">
    <w:name w:val="引用 字符"/>
    <w:basedOn w:val="a5"/>
    <w:link w:val="afff4"/>
    <w:uiPriority w:val="29"/>
    <w:rsid w:val="005B37E4"/>
    <w:rPr>
      <w:i/>
      <w:iCs/>
      <w:color w:val="404040" w:themeColor="text1" w:themeTint="BF"/>
    </w:rPr>
  </w:style>
  <w:style w:type="paragraph" w:styleId="afff6">
    <w:name w:val="Intense Quote"/>
    <w:basedOn w:val="a4"/>
    <w:next w:val="a4"/>
    <w:link w:val="afff7"/>
    <w:uiPriority w:val="30"/>
    <w:qFormat/>
    <w:rsid w:val="005B37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f7">
    <w:name w:val="明显引用 字符"/>
    <w:basedOn w:val="a5"/>
    <w:link w:val="afff6"/>
    <w:uiPriority w:val="30"/>
    <w:rsid w:val="005B37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f8">
    <w:name w:val="Subtle Emphasis"/>
    <w:basedOn w:val="a5"/>
    <w:uiPriority w:val="19"/>
    <w:qFormat/>
    <w:rsid w:val="005B37E4"/>
    <w:rPr>
      <w:i/>
      <w:iCs/>
      <w:color w:val="404040" w:themeColor="text1" w:themeTint="BF"/>
    </w:rPr>
  </w:style>
  <w:style w:type="character" w:styleId="afff9">
    <w:name w:val="Intense Emphasis"/>
    <w:basedOn w:val="a5"/>
    <w:uiPriority w:val="21"/>
    <w:qFormat/>
    <w:rsid w:val="005B37E4"/>
    <w:rPr>
      <w:b/>
      <w:bCs/>
      <w:i/>
      <w:iCs/>
    </w:rPr>
  </w:style>
  <w:style w:type="character" w:styleId="afffa">
    <w:name w:val="Subtle Reference"/>
    <w:basedOn w:val="a5"/>
    <w:uiPriority w:val="31"/>
    <w:qFormat/>
    <w:rsid w:val="005B37E4"/>
    <w:rPr>
      <w:smallCaps/>
      <w:color w:val="404040" w:themeColor="text1" w:themeTint="BF"/>
      <w:u w:val="single" w:color="7F7F7F" w:themeColor="text1" w:themeTint="80"/>
    </w:rPr>
  </w:style>
  <w:style w:type="character" w:styleId="afffb">
    <w:name w:val="Intense Reference"/>
    <w:basedOn w:val="a5"/>
    <w:uiPriority w:val="32"/>
    <w:qFormat/>
    <w:rsid w:val="005B37E4"/>
    <w:rPr>
      <w:b/>
      <w:bCs/>
      <w:smallCaps/>
      <w:spacing w:val="5"/>
      <w:u w:val="single"/>
    </w:rPr>
  </w:style>
  <w:style w:type="character" w:styleId="afffc">
    <w:name w:val="Book Title"/>
    <w:basedOn w:val="a5"/>
    <w:uiPriority w:val="33"/>
    <w:qFormat/>
    <w:rsid w:val="005B37E4"/>
    <w:rPr>
      <w:b/>
      <w:bCs/>
      <w:smallCaps/>
    </w:rPr>
  </w:style>
  <w:style w:type="paragraph" w:styleId="TOC">
    <w:name w:val="TOC Heading"/>
    <w:basedOn w:val="1"/>
    <w:next w:val="a4"/>
    <w:uiPriority w:val="39"/>
    <w:semiHidden/>
    <w:unhideWhenUsed/>
    <w:qFormat/>
    <w:rsid w:val="005B37E4"/>
    <w:pPr>
      <w:outlineLvl w:val="9"/>
    </w:pPr>
  </w:style>
  <w:style w:type="paragraph" w:customStyle="1" w:styleId="6">
    <w:name w:val="样式6"/>
    <w:basedOn w:val="a0"/>
    <w:link w:val="6Char"/>
    <w:qFormat/>
    <w:rsid w:val="006D10D0"/>
    <w:pPr>
      <w:numPr>
        <w:ilvl w:val="2"/>
      </w:numPr>
    </w:pPr>
  </w:style>
  <w:style w:type="character" w:customStyle="1" w:styleId="6Char">
    <w:name w:val="样式6 Char"/>
    <w:basedOn w:val="Char2"/>
    <w:link w:val="6"/>
    <w:rsid w:val="006D10D0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character" w:customStyle="1" w:styleId="af5">
    <w:name w:val="页眉 字符"/>
    <w:basedOn w:val="a5"/>
    <w:link w:val="af4"/>
    <w:rsid w:val="00467A87"/>
    <w:rPr>
      <w:sz w:val="18"/>
      <w:szCs w:val="18"/>
    </w:rPr>
  </w:style>
  <w:style w:type="character" w:customStyle="1" w:styleId="BodyTextChar">
    <w:name w:val="Body Text Char"/>
    <w:rsid w:val="00C04444"/>
    <w:rPr>
      <w:rFonts w:ascii="Arial" w:hAnsi="Arial" w:cs="Helvetica"/>
      <w:sz w:val="22"/>
      <w:lang w:val="en-US" w:eastAsia="en-US" w:bidi="ar-SA"/>
    </w:rPr>
  </w:style>
  <w:style w:type="character" w:styleId="afffd">
    <w:name w:val="line number"/>
    <w:basedOn w:val="a5"/>
    <w:semiHidden/>
    <w:unhideWhenUsed/>
    <w:rsid w:val="00C9676F"/>
  </w:style>
  <w:style w:type="paragraph" w:styleId="afffe">
    <w:name w:val="Revision"/>
    <w:hidden/>
    <w:uiPriority w:val="99"/>
    <w:semiHidden/>
    <w:rsid w:val="00761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3487;&#23425;&#30740;&#21457;&#31649;&#29702;&#20307;&#31995;&#25991;&#20214;&#32534;&#20889;&#35268;&#33539;\new\&#33487;&#23425;&#30740;&#21457;&#31649;&#29702;&#35268;&#33539;&#25991;&#20214;Word&#27169;&#26495;-ne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9A0E1-BE70-4E9C-AF0F-FBB626A1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苏宁研发管理规范文件Word模板-new.dotx</Template>
  <TotalTime>22119</TotalTime>
  <Pages>16</Pages>
  <Words>828</Words>
  <Characters>4724</Characters>
  <Application>Microsoft Office Word</Application>
  <DocSecurity>0</DocSecurity>
  <Lines>39</Lines>
  <Paragraphs>11</Paragraphs>
  <ScaleCrop>false</ScaleCrop>
  <Company>SN</Company>
  <LinksUpToDate>false</LinksUpToDate>
  <CharactersWithSpaces>5541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_Toc271641710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_Toc271641709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_Toc271641708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_Toc271641707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_Toc271641706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_Toc271641705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_Toc271641704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_Toc271641703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_Toc271641702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_Toc271641701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_Toc271641700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_Toc271641699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_Toc271641698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_Toc271641697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_Toc271641696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产品详细设计说明书</dc:title>
  <dc:creator>张显涛</dc:creator>
  <cp:lastModifiedBy>Rep0268</cp:lastModifiedBy>
  <cp:revision>239</cp:revision>
  <cp:lastPrinted>2008-11-21T02:32:00Z</cp:lastPrinted>
  <dcterms:created xsi:type="dcterms:W3CDTF">2016-09-27T11:49:00Z</dcterms:created>
  <dcterms:modified xsi:type="dcterms:W3CDTF">2020-03-30T10:28:00Z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XW-Process-00</vt:lpwstr>
  </property>
</Properties>
</file>