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81215" w14:textId="77777777" w:rsidR="00E66ED4" w:rsidRDefault="00E66ED4">
      <w:pPr>
        <w:pStyle w:val="ab"/>
        <w:spacing w:line="240" w:lineRule="atLeast"/>
        <w:rPr>
          <w:rFonts w:ascii="宋体" w:eastAsia="宋体" w:hAnsi="宋体"/>
          <w:b w:val="0"/>
        </w:rPr>
      </w:pPr>
    </w:p>
    <w:p w14:paraId="785AB273" w14:textId="77777777" w:rsidR="00E66ED4" w:rsidRDefault="00E66ED4">
      <w:pPr>
        <w:pStyle w:val="ab"/>
        <w:spacing w:line="240" w:lineRule="atLeast"/>
        <w:rPr>
          <w:rFonts w:ascii="宋体" w:eastAsia="宋体" w:hAnsi="宋体"/>
          <w:b w:val="0"/>
        </w:rPr>
      </w:pPr>
    </w:p>
    <w:p w14:paraId="4A7CEBAD" w14:textId="77777777" w:rsidR="00E66ED4" w:rsidRDefault="00717ACB">
      <w:pPr>
        <w:pStyle w:val="ab"/>
        <w:spacing w:line="240" w:lineRule="atLeast"/>
        <w:rPr>
          <w:rFonts w:ascii="宋体" w:eastAsia="宋体" w:hAnsi="宋体"/>
          <w:b w:val="0"/>
        </w:rPr>
      </w:pPr>
      <w:r>
        <w:rPr>
          <w:rFonts w:ascii="宋体" w:eastAsia="宋体" w:hAnsi="宋体"/>
          <w:b w:val="0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0EB35E0" wp14:editId="3A7EC5EA">
                <wp:simplePos x="0" y="0"/>
                <wp:positionH relativeFrom="column">
                  <wp:posOffset>512445</wp:posOffset>
                </wp:positionH>
                <wp:positionV relativeFrom="paragraph">
                  <wp:posOffset>333375</wp:posOffset>
                </wp:positionV>
                <wp:extent cx="4283710" cy="1959610"/>
                <wp:effectExtent l="0" t="635" r="2540" b="1905"/>
                <wp:wrapNone/>
                <wp:docPr id="11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3710" cy="1959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7B415E" w14:textId="33FB8360" w:rsidR="002C6F3F" w:rsidRPr="00EE2C66" w:rsidRDefault="002C6F3F" w:rsidP="002C6F3F">
                            <w:pPr>
                              <w:jc w:val="center"/>
                              <w:rPr>
                                <w:rFonts w:ascii="宋体" w:hAnsi="宋体"/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sz w:val="52"/>
                                <w:szCs w:val="52"/>
                              </w:rPr>
                              <w:t>会员</w:t>
                            </w:r>
                            <w:r>
                              <w:rPr>
                                <w:rFonts w:ascii="宋体" w:hAnsi="宋体"/>
                                <w:b/>
                                <w:sz w:val="52"/>
                                <w:szCs w:val="52"/>
                              </w:rPr>
                              <w:t>v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sz w:val="52"/>
                                <w:szCs w:val="52"/>
                              </w:rPr>
                              <w:t>1</w:t>
                            </w:r>
                            <w:r>
                              <w:rPr>
                                <w:rFonts w:ascii="宋体" w:hAnsi="宋体"/>
                                <w:b/>
                                <w:sz w:val="52"/>
                                <w:szCs w:val="52"/>
                              </w:rPr>
                              <w:t>.1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sz w:val="52"/>
                                <w:szCs w:val="52"/>
                              </w:rPr>
                              <w:t>优化</w:t>
                            </w:r>
                          </w:p>
                          <w:p w14:paraId="3D4B94A6" w14:textId="77777777" w:rsidR="00DB46FA" w:rsidRDefault="00DB46FA">
                            <w:pPr>
                              <w:jc w:val="center"/>
                              <w:rPr>
                                <w:rFonts w:ascii="宋体" w:hAnsi="宋体"/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sz w:val="52"/>
                                <w:szCs w:val="52"/>
                              </w:rPr>
                              <w:t>产品概要设计说明书</w:t>
                            </w:r>
                          </w:p>
                          <w:p w14:paraId="17927BE6" w14:textId="77777777" w:rsidR="00DB46FA" w:rsidRPr="00D25C00" w:rsidRDefault="00DB46FA">
                            <w:pPr>
                              <w:jc w:val="center"/>
                              <w:rPr>
                                <w:rFonts w:ascii="宋体" w:hAnsi="宋体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9A7E6FE" w14:textId="77777777" w:rsidR="00DB46FA" w:rsidRDefault="00DB46FA">
                            <w:pPr>
                              <w:pStyle w:val="ab"/>
                              <w:rPr>
                                <w:rFonts w:ascii="宋体" w:eastAsia="宋体" w:hAnsi="宋体"/>
                                <w:sz w:val="52"/>
                                <w:szCs w:val="52"/>
                              </w:rPr>
                            </w:pPr>
                          </w:p>
                          <w:p w14:paraId="69558034" w14:textId="77777777" w:rsidR="00DB46FA" w:rsidRDefault="00DB46FA">
                            <w:pPr>
                              <w:pStyle w:val="ab"/>
                              <w:rPr>
                                <w:rFonts w:ascii="宋体" w:eastAsia="宋体" w:hAnsi="宋体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EB35E0" id="_x0000_t202" coordsize="21600,21600" o:spt="202" path="m,l,21600r21600,l21600,xe">
                <v:stroke joinstyle="miter"/>
                <v:path gradientshapeok="t" o:connecttype="rect"/>
              </v:shapetype>
              <v:shape id="Text Box 46" o:spid="_x0000_s1026" type="#_x0000_t202" style="position:absolute;left:0;text-align:left;margin-left:40.35pt;margin-top:26.25pt;width:337.3pt;height:154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" stroked="f" strokeweight="0">
                <v:textbox>
                  <w:txbxContent>
                    <w:p w14:paraId="1E7B415E" w14:textId="33FB8360" w:rsidR="002C6F3F" w:rsidRPr="00EE2C66" w:rsidRDefault="002C6F3F" w:rsidP="002C6F3F">
                      <w:pPr>
                        <w:jc w:val="center"/>
                        <w:rPr>
                          <w:rFonts w:ascii="宋体" w:hAnsi="宋体"/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Fonts w:ascii="宋体" w:hAnsi="宋体" w:hint="eastAsia"/>
                          <w:b/>
                          <w:sz w:val="52"/>
                          <w:szCs w:val="52"/>
                        </w:rPr>
                        <w:t>会员</w:t>
                      </w:r>
                      <w:r>
                        <w:rPr>
                          <w:rFonts w:ascii="宋体" w:hAnsi="宋体"/>
                          <w:b/>
                          <w:sz w:val="52"/>
                          <w:szCs w:val="52"/>
                        </w:rPr>
                        <w:t>v</w:t>
                      </w:r>
                      <w:r>
                        <w:rPr>
                          <w:rFonts w:ascii="宋体" w:hAnsi="宋体" w:hint="eastAsia"/>
                          <w:b/>
                          <w:sz w:val="52"/>
                          <w:szCs w:val="52"/>
                        </w:rPr>
                        <w:t>1</w:t>
                      </w:r>
                      <w:r>
                        <w:rPr>
                          <w:rFonts w:ascii="宋体" w:hAnsi="宋体"/>
                          <w:b/>
                          <w:sz w:val="52"/>
                          <w:szCs w:val="52"/>
                        </w:rPr>
                        <w:t>.1</w:t>
                      </w:r>
                      <w:r>
                        <w:rPr>
                          <w:rFonts w:ascii="宋体" w:hAnsi="宋体" w:hint="eastAsia"/>
                          <w:b/>
                          <w:sz w:val="52"/>
                          <w:szCs w:val="52"/>
                        </w:rPr>
                        <w:t>优化</w:t>
                      </w:r>
                    </w:p>
                    <w:p w14:paraId="3D4B94A6" w14:textId="77777777" w:rsidR="00DB46FA" w:rsidRDefault="00DB46FA">
                      <w:pPr>
                        <w:jc w:val="center"/>
                        <w:rPr>
                          <w:rFonts w:ascii="宋体" w:hAnsi="宋体"/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Fonts w:ascii="宋体" w:hAnsi="宋体" w:hint="eastAsia"/>
                          <w:b/>
                          <w:sz w:val="52"/>
                          <w:szCs w:val="52"/>
                        </w:rPr>
                        <w:t>产品概要设计说明书</w:t>
                      </w:r>
                    </w:p>
                    <w:p w14:paraId="17927BE6" w14:textId="77777777" w:rsidR="00DB46FA" w:rsidRPr="00D25C00" w:rsidRDefault="00DB46FA">
                      <w:pPr>
                        <w:jc w:val="center"/>
                        <w:rPr>
                          <w:rFonts w:ascii="宋体" w:hAnsi="宋体"/>
                          <w:b/>
                          <w:sz w:val="32"/>
                          <w:szCs w:val="32"/>
                        </w:rPr>
                      </w:pPr>
                    </w:p>
                    <w:p w14:paraId="69A7E6FE" w14:textId="77777777" w:rsidR="00DB46FA" w:rsidRDefault="00DB46FA">
                      <w:pPr>
                        <w:pStyle w:val="ab"/>
                        <w:rPr>
                          <w:rFonts w:ascii="宋体" w:eastAsia="宋体" w:hAnsi="宋体"/>
                          <w:sz w:val="52"/>
                          <w:szCs w:val="52"/>
                        </w:rPr>
                      </w:pPr>
                    </w:p>
                    <w:p w14:paraId="69558034" w14:textId="77777777" w:rsidR="00DB46FA" w:rsidRDefault="00DB46FA">
                      <w:pPr>
                        <w:pStyle w:val="ab"/>
                        <w:rPr>
                          <w:rFonts w:ascii="宋体" w:eastAsia="宋体" w:hAnsi="宋体"/>
                          <w:sz w:val="48"/>
                          <w:szCs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56A161A" w14:textId="77777777" w:rsidR="00E66ED4" w:rsidRDefault="00E66ED4">
      <w:pPr>
        <w:pStyle w:val="ab"/>
        <w:spacing w:line="240" w:lineRule="atLeast"/>
        <w:rPr>
          <w:rFonts w:ascii="宋体" w:eastAsia="宋体" w:hAnsi="宋体"/>
          <w:b w:val="0"/>
        </w:rPr>
      </w:pPr>
    </w:p>
    <w:p w14:paraId="41DEBD82" w14:textId="77777777" w:rsidR="00E66ED4" w:rsidRDefault="00E66ED4">
      <w:pPr>
        <w:pStyle w:val="ab"/>
        <w:spacing w:line="240" w:lineRule="atLeast"/>
        <w:rPr>
          <w:rFonts w:ascii="宋体" w:eastAsia="宋体" w:hAnsi="宋体"/>
          <w:b w:val="0"/>
        </w:rPr>
      </w:pPr>
    </w:p>
    <w:p w14:paraId="19190ACE" w14:textId="77777777" w:rsidR="00E66ED4" w:rsidRDefault="00E66ED4">
      <w:pPr>
        <w:pStyle w:val="ab"/>
        <w:spacing w:line="240" w:lineRule="atLeast"/>
        <w:rPr>
          <w:rFonts w:ascii="宋体" w:eastAsia="宋体" w:hAnsi="宋体"/>
          <w:b w:val="0"/>
        </w:rPr>
      </w:pPr>
    </w:p>
    <w:p w14:paraId="70C04DDC" w14:textId="77777777" w:rsidR="00E66ED4" w:rsidRDefault="00E66ED4">
      <w:pPr>
        <w:pStyle w:val="ab"/>
        <w:spacing w:line="240" w:lineRule="atLeast"/>
        <w:rPr>
          <w:rFonts w:ascii="宋体" w:eastAsia="宋体" w:hAnsi="宋体"/>
          <w:b w:val="0"/>
        </w:rPr>
      </w:pPr>
    </w:p>
    <w:p w14:paraId="1C77E6A3" w14:textId="6E0C7E5E" w:rsidR="00E66ED4" w:rsidRDefault="004006C8" w:rsidP="004006C8">
      <w:pPr>
        <w:pStyle w:val="ab"/>
        <w:spacing w:line="240" w:lineRule="atLeast"/>
        <w:jc w:val="left"/>
        <w:rPr>
          <w:rFonts w:ascii="宋体" w:eastAsia="宋体" w:hAnsi="宋体"/>
          <w:b w:val="0"/>
        </w:rPr>
      </w:pPr>
      <w:r>
        <w:rPr>
          <w:rFonts w:ascii="宋体" w:eastAsia="宋体" w:hAnsi="宋体" w:hint="eastAsia"/>
          <w:b w:val="0"/>
        </w:rPr>
        <w:t xml:space="preserve"> </w:t>
      </w:r>
      <w:r>
        <w:rPr>
          <w:rFonts w:ascii="宋体" w:eastAsia="宋体" w:hAnsi="宋体"/>
          <w:b w:val="0"/>
        </w:rPr>
        <w:t xml:space="preserve">                            </w:t>
      </w:r>
    </w:p>
    <w:p w14:paraId="3ED7BC7A" w14:textId="77777777" w:rsidR="00E66ED4" w:rsidRDefault="00E66ED4">
      <w:pPr>
        <w:pStyle w:val="ab"/>
        <w:spacing w:line="240" w:lineRule="atLeast"/>
        <w:rPr>
          <w:rFonts w:ascii="宋体" w:eastAsia="宋体" w:hAnsi="宋体"/>
          <w:b w:val="0"/>
        </w:rPr>
      </w:pPr>
    </w:p>
    <w:p w14:paraId="7566762C" w14:textId="77777777" w:rsidR="00C04444" w:rsidRDefault="00C04444" w:rsidP="00C04444">
      <w:pPr>
        <w:rPr>
          <w:rStyle w:val="afffc"/>
        </w:rPr>
      </w:pPr>
    </w:p>
    <w:p w14:paraId="76D07EBA" w14:textId="77777777" w:rsidR="00C04444" w:rsidRDefault="00C04444" w:rsidP="00C04444">
      <w:pPr>
        <w:spacing w:beforeLines="50" w:before="156" w:line="300" w:lineRule="auto"/>
        <w:jc w:val="center"/>
        <w:rPr>
          <w:rFonts w:hAnsi="宋体" w:cs="Arial"/>
          <w:szCs w:val="21"/>
        </w:rPr>
      </w:pPr>
    </w:p>
    <w:p w14:paraId="379A9271" w14:textId="77777777" w:rsidR="00E66ED4" w:rsidRDefault="00E66ED4">
      <w:pPr>
        <w:pStyle w:val="ab"/>
        <w:spacing w:line="240" w:lineRule="atLeast"/>
        <w:rPr>
          <w:rFonts w:ascii="宋体" w:eastAsia="宋体" w:hAnsi="宋体"/>
          <w:b w:val="0"/>
        </w:rPr>
      </w:pPr>
    </w:p>
    <w:p w14:paraId="3FF0D00B" w14:textId="77777777" w:rsidR="00E66ED4" w:rsidRDefault="00FF0048">
      <w:pPr>
        <w:spacing w:before="120"/>
        <w:rPr>
          <w:b/>
          <w:sz w:val="28"/>
        </w:rPr>
      </w:pPr>
      <w:bookmarkStart w:id="0" w:name="_Hlk10044409"/>
      <w:r>
        <w:rPr>
          <w:rFonts w:hint="eastAsia"/>
          <w:b/>
          <w:sz w:val="28"/>
        </w:rPr>
        <w:t>版本信息</w:t>
      </w:r>
    </w:p>
    <w:tbl>
      <w:tblPr>
        <w:tblW w:w="87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2"/>
        <w:gridCol w:w="1701"/>
        <w:gridCol w:w="709"/>
        <w:gridCol w:w="3827"/>
        <w:gridCol w:w="1493"/>
      </w:tblGrid>
      <w:tr w:rsidR="000358AC" w14:paraId="11105AA5" w14:textId="77777777" w:rsidTr="00806F4F">
        <w:trPr>
          <w:trHeight w:val="563"/>
          <w:jc w:val="center"/>
        </w:trPr>
        <w:tc>
          <w:tcPr>
            <w:tcW w:w="1042" w:type="dxa"/>
            <w:shd w:val="clear" w:color="auto" w:fill="C0C0C0"/>
            <w:vAlign w:val="bottom"/>
          </w:tcPr>
          <w:p w14:paraId="146A0B6B" w14:textId="77777777" w:rsidR="000358AC" w:rsidRDefault="000358AC">
            <w:pPr>
              <w:spacing w:before="120"/>
              <w:jc w:val="center"/>
              <w:rPr>
                <w:rFonts w:ascii="宋体" w:hAnsi="宋体" w:cs="Arial"/>
                <w:b/>
                <w:szCs w:val="21"/>
              </w:rPr>
            </w:pPr>
            <w:r>
              <w:rPr>
                <w:rFonts w:ascii="宋体" w:hAnsi="宋体" w:cs="Arial" w:hint="eastAsia"/>
                <w:b/>
                <w:szCs w:val="21"/>
              </w:rPr>
              <w:t>版本</w:t>
            </w:r>
          </w:p>
        </w:tc>
        <w:tc>
          <w:tcPr>
            <w:tcW w:w="1701" w:type="dxa"/>
            <w:shd w:val="clear" w:color="auto" w:fill="C0C0C0"/>
            <w:vAlign w:val="bottom"/>
          </w:tcPr>
          <w:p w14:paraId="4344BE0B" w14:textId="77777777" w:rsidR="000358AC" w:rsidRDefault="000358AC">
            <w:pPr>
              <w:spacing w:before="120"/>
              <w:jc w:val="center"/>
              <w:rPr>
                <w:rFonts w:ascii="宋体" w:hAnsi="宋体" w:cs="Arial"/>
                <w:b/>
                <w:szCs w:val="21"/>
              </w:rPr>
            </w:pPr>
            <w:r>
              <w:rPr>
                <w:rFonts w:ascii="宋体" w:hAnsi="宋体" w:cs="Arial"/>
                <w:b/>
                <w:szCs w:val="21"/>
              </w:rPr>
              <w:t>时间</w:t>
            </w:r>
          </w:p>
        </w:tc>
        <w:tc>
          <w:tcPr>
            <w:tcW w:w="709" w:type="dxa"/>
            <w:shd w:val="clear" w:color="auto" w:fill="C0C0C0"/>
            <w:vAlign w:val="bottom"/>
          </w:tcPr>
          <w:p w14:paraId="3F3B9259" w14:textId="77777777" w:rsidR="000358AC" w:rsidRDefault="000358AC">
            <w:pPr>
              <w:spacing w:before="120"/>
              <w:jc w:val="center"/>
              <w:rPr>
                <w:rFonts w:ascii="宋体" w:hAnsi="宋体" w:cs="Arial"/>
                <w:b/>
                <w:szCs w:val="21"/>
              </w:rPr>
            </w:pPr>
            <w:r>
              <w:rPr>
                <w:rFonts w:ascii="宋体" w:hAnsi="宋体" w:cs="Arial" w:hint="eastAsia"/>
                <w:b/>
                <w:szCs w:val="21"/>
              </w:rPr>
              <w:t>状态</w:t>
            </w:r>
          </w:p>
        </w:tc>
        <w:tc>
          <w:tcPr>
            <w:tcW w:w="3827" w:type="dxa"/>
            <w:shd w:val="clear" w:color="auto" w:fill="C0C0C0"/>
            <w:vAlign w:val="bottom"/>
          </w:tcPr>
          <w:p w14:paraId="6B6A3ED0" w14:textId="77777777" w:rsidR="000358AC" w:rsidRDefault="000358AC">
            <w:pPr>
              <w:spacing w:before="120"/>
              <w:jc w:val="center"/>
              <w:rPr>
                <w:rFonts w:ascii="宋体" w:hAnsi="宋体" w:cs="Arial"/>
                <w:b/>
                <w:szCs w:val="21"/>
              </w:rPr>
            </w:pPr>
            <w:r>
              <w:rPr>
                <w:rFonts w:ascii="宋体" w:hAnsi="宋体" w:cs="Arial"/>
                <w:b/>
                <w:szCs w:val="21"/>
              </w:rPr>
              <w:t>简要描述</w:t>
            </w:r>
          </w:p>
        </w:tc>
        <w:tc>
          <w:tcPr>
            <w:tcW w:w="1493" w:type="dxa"/>
            <w:shd w:val="clear" w:color="auto" w:fill="C0C0C0"/>
            <w:vAlign w:val="bottom"/>
          </w:tcPr>
          <w:p w14:paraId="65F8B3A3" w14:textId="77777777" w:rsidR="000358AC" w:rsidRDefault="000358AC">
            <w:pPr>
              <w:spacing w:before="120"/>
              <w:jc w:val="center"/>
              <w:rPr>
                <w:rFonts w:ascii="宋体" w:hAnsi="宋体" w:cs="Arial"/>
                <w:b/>
                <w:szCs w:val="21"/>
              </w:rPr>
            </w:pPr>
            <w:r>
              <w:rPr>
                <w:rFonts w:ascii="宋体" w:hAnsi="宋体" w:cs="Arial" w:hint="eastAsia"/>
                <w:b/>
                <w:szCs w:val="21"/>
              </w:rPr>
              <w:t>更改人</w:t>
            </w:r>
          </w:p>
        </w:tc>
      </w:tr>
      <w:tr w:rsidR="000358AC" w:rsidRPr="000358AC" w14:paraId="10BA2191" w14:textId="77777777" w:rsidTr="00806F4F">
        <w:trPr>
          <w:trHeight w:val="402"/>
          <w:jc w:val="center"/>
        </w:trPr>
        <w:tc>
          <w:tcPr>
            <w:tcW w:w="1042" w:type="dxa"/>
            <w:vAlign w:val="bottom"/>
          </w:tcPr>
          <w:p w14:paraId="3B722B08" w14:textId="33FAE994" w:rsidR="000358AC" w:rsidRPr="00806F4F" w:rsidRDefault="00FD1D15" w:rsidP="000358AC">
            <w:pPr>
              <w:pStyle w:val="CellText"/>
              <w:spacing w:before="0" w:after="0"/>
              <w:rPr>
                <w:rFonts w:ascii="宋体" w:eastAsia="宋体" w:hAnsi="宋体" w:cs="Arial"/>
                <w:iCs/>
                <w:color w:val="auto"/>
                <w:sz w:val="24"/>
                <w:szCs w:val="24"/>
              </w:rPr>
            </w:pPr>
            <w:r w:rsidRPr="00806F4F">
              <w:rPr>
                <w:rFonts w:ascii="宋体" w:eastAsia="宋体" w:hAnsi="宋体" w:cs="Arial" w:hint="eastAsia"/>
                <w:iCs/>
                <w:color w:val="auto"/>
                <w:sz w:val="24"/>
                <w:szCs w:val="24"/>
              </w:rPr>
              <w:t>V</w:t>
            </w:r>
            <w:r w:rsidRPr="00806F4F">
              <w:rPr>
                <w:rFonts w:ascii="宋体" w:eastAsia="宋体" w:hAnsi="宋体" w:cs="Arial"/>
                <w:iCs/>
                <w:color w:val="auto"/>
                <w:sz w:val="24"/>
                <w:szCs w:val="24"/>
              </w:rPr>
              <w:t>1.0</w:t>
            </w:r>
          </w:p>
        </w:tc>
        <w:tc>
          <w:tcPr>
            <w:tcW w:w="1701" w:type="dxa"/>
            <w:vAlign w:val="bottom"/>
          </w:tcPr>
          <w:p w14:paraId="25E9A980" w14:textId="76457FBC" w:rsidR="000358AC" w:rsidRPr="00806F4F" w:rsidRDefault="00FD1D15" w:rsidP="001F7684">
            <w:pPr>
              <w:pStyle w:val="CellText"/>
              <w:spacing w:before="0" w:after="0"/>
              <w:rPr>
                <w:rFonts w:ascii="宋体" w:eastAsia="宋体" w:hAnsi="宋体" w:cs="Arial"/>
                <w:iCs/>
                <w:color w:val="auto"/>
                <w:sz w:val="24"/>
                <w:szCs w:val="24"/>
              </w:rPr>
            </w:pPr>
            <w:r w:rsidRPr="00806F4F">
              <w:rPr>
                <w:rFonts w:ascii="宋体" w:eastAsia="宋体" w:hAnsi="宋体" w:cs="Arial" w:hint="eastAsia"/>
                <w:iCs/>
                <w:color w:val="auto"/>
                <w:sz w:val="24"/>
                <w:szCs w:val="24"/>
              </w:rPr>
              <w:t>2</w:t>
            </w:r>
            <w:r w:rsidRPr="00806F4F">
              <w:rPr>
                <w:rFonts w:ascii="宋体" w:eastAsia="宋体" w:hAnsi="宋体" w:cs="Arial"/>
                <w:iCs/>
                <w:color w:val="auto"/>
                <w:sz w:val="24"/>
                <w:szCs w:val="24"/>
              </w:rPr>
              <w:t>0</w:t>
            </w:r>
            <w:r w:rsidR="002A3097">
              <w:rPr>
                <w:rFonts w:ascii="宋体" w:eastAsia="宋体" w:hAnsi="宋体" w:cs="Arial"/>
                <w:iCs/>
                <w:color w:val="auto"/>
                <w:sz w:val="24"/>
                <w:szCs w:val="24"/>
              </w:rPr>
              <w:t>20</w:t>
            </w:r>
            <w:r w:rsidRPr="00806F4F">
              <w:rPr>
                <w:rFonts w:ascii="宋体" w:eastAsia="宋体" w:hAnsi="宋体" w:cs="Arial" w:hint="eastAsia"/>
                <w:iCs/>
                <w:color w:val="auto"/>
                <w:sz w:val="24"/>
                <w:szCs w:val="24"/>
              </w:rPr>
              <w:t>-</w:t>
            </w:r>
            <w:r w:rsidR="002A3097">
              <w:rPr>
                <w:rFonts w:ascii="宋体" w:eastAsia="宋体" w:hAnsi="宋体" w:cs="Arial"/>
                <w:iCs/>
                <w:color w:val="auto"/>
                <w:sz w:val="24"/>
                <w:szCs w:val="24"/>
              </w:rPr>
              <w:t>03</w:t>
            </w:r>
            <w:r w:rsidRPr="00806F4F">
              <w:rPr>
                <w:rFonts w:ascii="宋体" w:eastAsia="宋体" w:hAnsi="宋体" w:cs="Arial" w:hint="eastAsia"/>
                <w:iCs/>
                <w:color w:val="auto"/>
                <w:sz w:val="24"/>
                <w:szCs w:val="24"/>
              </w:rPr>
              <w:t>-</w:t>
            </w:r>
            <w:r w:rsidR="006E2357">
              <w:rPr>
                <w:rFonts w:ascii="宋体" w:eastAsia="宋体" w:hAnsi="宋体" w:cs="Arial"/>
                <w:iCs/>
                <w:color w:val="auto"/>
                <w:sz w:val="24"/>
                <w:szCs w:val="24"/>
              </w:rPr>
              <w:t>1</w:t>
            </w:r>
            <w:r w:rsidR="002A3097">
              <w:rPr>
                <w:rFonts w:ascii="宋体" w:eastAsia="宋体" w:hAnsi="宋体" w:cs="Arial"/>
                <w:iCs/>
                <w:color w:val="auto"/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bottom"/>
          </w:tcPr>
          <w:p w14:paraId="101853F1" w14:textId="7C52A879" w:rsidR="000358AC" w:rsidRPr="00806F4F" w:rsidRDefault="00FD1D15" w:rsidP="000358AC">
            <w:pPr>
              <w:pStyle w:val="CellText"/>
              <w:spacing w:before="0" w:after="0"/>
              <w:rPr>
                <w:rFonts w:ascii="宋体" w:eastAsia="宋体" w:hAnsi="宋体" w:cs="Arial"/>
                <w:iCs/>
                <w:color w:val="auto"/>
                <w:sz w:val="24"/>
                <w:szCs w:val="24"/>
              </w:rPr>
            </w:pPr>
            <w:r w:rsidRPr="00806F4F">
              <w:rPr>
                <w:rFonts w:ascii="宋体" w:eastAsia="宋体" w:hAnsi="宋体" w:cs="Arial" w:hint="eastAsia"/>
                <w:iCs/>
                <w:color w:val="auto"/>
                <w:sz w:val="24"/>
                <w:szCs w:val="24"/>
              </w:rPr>
              <w:t>N</w:t>
            </w:r>
          </w:p>
        </w:tc>
        <w:tc>
          <w:tcPr>
            <w:tcW w:w="3827" w:type="dxa"/>
            <w:vAlign w:val="bottom"/>
          </w:tcPr>
          <w:p w14:paraId="1059001F" w14:textId="4B7EEC64" w:rsidR="000358AC" w:rsidRPr="00806F4F" w:rsidRDefault="00FD1D15" w:rsidP="000358AC">
            <w:pPr>
              <w:pStyle w:val="CellText"/>
              <w:spacing w:before="0" w:after="0"/>
              <w:rPr>
                <w:rFonts w:ascii="宋体" w:eastAsia="宋体" w:hAnsi="宋体" w:cs="Arial"/>
                <w:iCs/>
                <w:color w:val="auto"/>
                <w:sz w:val="24"/>
                <w:szCs w:val="24"/>
              </w:rPr>
            </w:pPr>
            <w:r w:rsidRPr="00806F4F">
              <w:rPr>
                <w:rFonts w:ascii="宋体" w:eastAsia="宋体" w:hAnsi="宋体" w:cs="Arial" w:hint="eastAsia"/>
                <w:iCs/>
                <w:color w:val="auto"/>
                <w:sz w:val="24"/>
                <w:szCs w:val="24"/>
              </w:rPr>
              <w:t>新建初版</w:t>
            </w:r>
          </w:p>
        </w:tc>
        <w:tc>
          <w:tcPr>
            <w:tcW w:w="1493" w:type="dxa"/>
            <w:vAlign w:val="bottom"/>
          </w:tcPr>
          <w:p w14:paraId="4166683F" w14:textId="09EBF681" w:rsidR="000358AC" w:rsidRPr="00806F4F" w:rsidRDefault="004B550E" w:rsidP="000358AC">
            <w:pPr>
              <w:pStyle w:val="CellText"/>
              <w:spacing w:before="0" w:after="0"/>
              <w:rPr>
                <w:rFonts w:ascii="宋体" w:eastAsia="宋体" w:hAnsi="宋体" w:cs="Arial"/>
                <w:iCs/>
                <w:color w:val="auto"/>
                <w:sz w:val="24"/>
                <w:szCs w:val="24"/>
              </w:rPr>
            </w:pPr>
            <w:proofErr w:type="gramStart"/>
            <w:r w:rsidRPr="00806F4F">
              <w:rPr>
                <w:rFonts w:ascii="宋体" w:eastAsia="宋体" w:hAnsi="宋体" w:cs="Arial" w:hint="eastAsia"/>
                <w:iCs/>
                <w:color w:val="auto"/>
                <w:sz w:val="24"/>
                <w:szCs w:val="24"/>
              </w:rPr>
              <w:t>张显涛</w:t>
            </w:r>
            <w:proofErr w:type="gramEnd"/>
          </w:p>
        </w:tc>
      </w:tr>
      <w:tr w:rsidR="00EE5204" w:rsidRPr="000358AC" w14:paraId="3762F09A" w14:textId="77777777" w:rsidTr="00806F4F">
        <w:trPr>
          <w:trHeight w:val="402"/>
          <w:jc w:val="center"/>
        </w:trPr>
        <w:tc>
          <w:tcPr>
            <w:tcW w:w="1042" w:type="dxa"/>
            <w:vAlign w:val="bottom"/>
          </w:tcPr>
          <w:p w14:paraId="5A1ADB83" w14:textId="77777777" w:rsidR="00EE5204" w:rsidRPr="000358AC" w:rsidRDefault="00EE5204" w:rsidP="00EE5204">
            <w:pPr>
              <w:pStyle w:val="CellText"/>
              <w:spacing w:before="0" w:after="0"/>
              <w:rPr>
                <w:rFonts w:ascii="宋体" w:eastAsia="宋体" w:hAnsi="宋体" w:cs="Arial"/>
                <w:iCs/>
                <w:color w:val="auto"/>
                <w:sz w:val="18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5364173E" w14:textId="77777777" w:rsidR="00EE5204" w:rsidRPr="000358AC" w:rsidRDefault="00EE5204" w:rsidP="00EE5204">
            <w:pPr>
              <w:pStyle w:val="CellText"/>
              <w:spacing w:before="0" w:after="0"/>
              <w:rPr>
                <w:rFonts w:ascii="宋体" w:eastAsia="宋体" w:hAnsi="宋体" w:cs="Arial"/>
                <w:iCs/>
                <w:color w:val="auto"/>
                <w:sz w:val="18"/>
                <w:szCs w:val="18"/>
              </w:rPr>
            </w:pPr>
          </w:p>
        </w:tc>
        <w:tc>
          <w:tcPr>
            <w:tcW w:w="709" w:type="dxa"/>
            <w:vAlign w:val="bottom"/>
          </w:tcPr>
          <w:p w14:paraId="41DC7985" w14:textId="77777777" w:rsidR="00EE5204" w:rsidRPr="000358AC" w:rsidRDefault="00EE5204" w:rsidP="00EE5204">
            <w:pPr>
              <w:pStyle w:val="CellText"/>
              <w:spacing w:before="0" w:after="0"/>
              <w:rPr>
                <w:rFonts w:ascii="宋体" w:eastAsia="宋体" w:hAnsi="宋体" w:cs="Arial"/>
                <w:iCs/>
                <w:color w:val="auto"/>
                <w:sz w:val="18"/>
                <w:szCs w:val="18"/>
              </w:rPr>
            </w:pPr>
          </w:p>
        </w:tc>
        <w:tc>
          <w:tcPr>
            <w:tcW w:w="3827" w:type="dxa"/>
            <w:vAlign w:val="bottom"/>
          </w:tcPr>
          <w:p w14:paraId="422EAE8B" w14:textId="77777777" w:rsidR="00EE5204" w:rsidRPr="000358AC" w:rsidRDefault="00EE5204" w:rsidP="00EE5204">
            <w:pPr>
              <w:pStyle w:val="CellText"/>
              <w:spacing w:before="0" w:after="0"/>
              <w:rPr>
                <w:rFonts w:ascii="宋体" w:eastAsia="宋体" w:hAnsi="宋体" w:cs="Arial"/>
                <w:iCs/>
                <w:color w:val="auto"/>
                <w:sz w:val="18"/>
                <w:szCs w:val="18"/>
              </w:rPr>
            </w:pPr>
          </w:p>
        </w:tc>
        <w:tc>
          <w:tcPr>
            <w:tcW w:w="1493" w:type="dxa"/>
            <w:vAlign w:val="bottom"/>
          </w:tcPr>
          <w:p w14:paraId="13EAF26D" w14:textId="77777777" w:rsidR="00EE5204" w:rsidRPr="000358AC" w:rsidRDefault="00EE5204" w:rsidP="00EE5204">
            <w:pPr>
              <w:pStyle w:val="CellText"/>
              <w:spacing w:before="0" w:after="0"/>
              <w:rPr>
                <w:rFonts w:ascii="宋体" w:eastAsia="宋体" w:hAnsi="宋体" w:cs="Arial"/>
                <w:iCs/>
                <w:color w:val="auto"/>
                <w:sz w:val="18"/>
                <w:szCs w:val="18"/>
              </w:rPr>
            </w:pPr>
          </w:p>
        </w:tc>
      </w:tr>
      <w:tr w:rsidR="00EE5204" w:rsidRPr="000358AC" w14:paraId="092E7002" w14:textId="77777777" w:rsidTr="00806F4F">
        <w:trPr>
          <w:trHeight w:val="402"/>
          <w:jc w:val="center"/>
        </w:trPr>
        <w:tc>
          <w:tcPr>
            <w:tcW w:w="1042" w:type="dxa"/>
            <w:vAlign w:val="bottom"/>
          </w:tcPr>
          <w:p w14:paraId="69B515D7" w14:textId="77777777" w:rsidR="00EE5204" w:rsidRPr="000358AC" w:rsidRDefault="00EE5204" w:rsidP="00EE5204">
            <w:pPr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6313C766" w14:textId="77777777" w:rsidR="00EE5204" w:rsidRPr="000358AC" w:rsidRDefault="00EE5204" w:rsidP="00EE5204">
            <w:pPr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709" w:type="dxa"/>
            <w:vAlign w:val="bottom"/>
          </w:tcPr>
          <w:p w14:paraId="08D57C49" w14:textId="77777777" w:rsidR="00EE5204" w:rsidRPr="000358AC" w:rsidRDefault="00EE5204" w:rsidP="00EE5204">
            <w:pPr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3827" w:type="dxa"/>
            <w:vAlign w:val="bottom"/>
          </w:tcPr>
          <w:p w14:paraId="010DA309" w14:textId="77777777" w:rsidR="00EE5204" w:rsidRPr="000358AC" w:rsidRDefault="00EE5204" w:rsidP="00EE5204">
            <w:pPr>
              <w:pStyle w:val="CellText"/>
              <w:spacing w:before="0" w:after="0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493" w:type="dxa"/>
            <w:vAlign w:val="bottom"/>
          </w:tcPr>
          <w:p w14:paraId="033451B0" w14:textId="77777777" w:rsidR="00EE5204" w:rsidRPr="000358AC" w:rsidRDefault="00EE5204" w:rsidP="00EE5204">
            <w:pPr>
              <w:rPr>
                <w:rFonts w:ascii="宋体" w:hAnsi="宋体" w:cs="Arial"/>
                <w:sz w:val="18"/>
                <w:szCs w:val="18"/>
              </w:rPr>
            </w:pPr>
          </w:p>
        </w:tc>
      </w:tr>
    </w:tbl>
    <w:p w14:paraId="558BBC00" w14:textId="77777777" w:rsidR="00E66ED4" w:rsidRDefault="00FF0048" w:rsidP="00014676">
      <w:pPr>
        <w:spacing w:beforeLines="100" w:before="312" w:afterLines="100" w:after="312"/>
        <w:rPr>
          <w:rFonts w:cs="Arial"/>
        </w:rPr>
      </w:pPr>
      <w:r>
        <w:rPr>
          <w:rFonts w:cs="Arial"/>
        </w:rPr>
        <w:t>注：</w:t>
      </w:r>
      <w:r>
        <w:rPr>
          <w:rFonts w:cs="Arial" w:hint="eastAsia"/>
        </w:rPr>
        <w:t>状态可以为</w:t>
      </w:r>
      <w:r>
        <w:rPr>
          <w:rFonts w:cs="Arial" w:hint="eastAsia"/>
        </w:rPr>
        <w:t>N-</w:t>
      </w:r>
      <w:r>
        <w:rPr>
          <w:rFonts w:cs="Arial" w:hint="eastAsia"/>
        </w:rPr>
        <w:t>新建、</w:t>
      </w:r>
      <w:r>
        <w:rPr>
          <w:rFonts w:cs="Arial"/>
        </w:rPr>
        <w:t>A-</w:t>
      </w:r>
      <w:r>
        <w:rPr>
          <w:rFonts w:cs="Arial"/>
        </w:rPr>
        <w:t>增加</w:t>
      </w:r>
      <w:r>
        <w:rPr>
          <w:rFonts w:cs="Arial" w:hint="eastAsia"/>
        </w:rPr>
        <w:t>、</w:t>
      </w:r>
      <w:r>
        <w:rPr>
          <w:rFonts w:cs="Arial"/>
        </w:rPr>
        <w:t>M-</w:t>
      </w:r>
      <w:r>
        <w:rPr>
          <w:rFonts w:cs="Arial"/>
        </w:rPr>
        <w:t>更改</w:t>
      </w:r>
      <w:r>
        <w:rPr>
          <w:rFonts w:cs="Arial" w:hint="eastAsia"/>
        </w:rPr>
        <w:t>、</w:t>
      </w:r>
      <w:r>
        <w:rPr>
          <w:rFonts w:cs="Arial"/>
        </w:rPr>
        <w:t>D-</w:t>
      </w:r>
      <w:r>
        <w:rPr>
          <w:rFonts w:cs="Arial"/>
        </w:rPr>
        <w:t>删除</w:t>
      </w:r>
      <w:r>
        <w:rPr>
          <w:rFonts w:cs="Arial" w:hint="eastAsia"/>
        </w:rPr>
        <w:t>。</w:t>
      </w:r>
    </w:p>
    <w:bookmarkEnd w:id="0"/>
    <w:p w14:paraId="6CB83133" w14:textId="77777777" w:rsidR="001047F2" w:rsidRDefault="001047F2" w:rsidP="001047F2">
      <w:pPr>
        <w:spacing w:beforeLines="50" w:before="156" w:line="300" w:lineRule="auto"/>
        <w:jc w:val="center"/>
        <w:rPr>
          <w:rFonts w:hAnsi="宋体" w:cs="Arial"/>
          <w:szCs w:val="21"/>
        </w:rPr>
      </w:pPr>
    </w:p>
    <w:p w14:paraId="71445328" w14:textId="77777777" w:rsidR="001047F2" w:rsidRDefault="001047F2" w:rsidP="001047F2">
      <w:pPr>
        <w:spacing w:beforeLines="50" w:before="156" w:line="300" w:lineRule="auto"/>
        <w:jc w:val="center"/>
        <w:rPr>
          <w:rFonts w:hAnsi="宋体" w:cs="Arial"/>
          <w:szCs w:val="21"/>
        </w:rPr>
      </w:pPr>
      <w:r>
        <w:rPr>
          <w:rFonts w:hAnsi="宋体" w:cs="Arial" w:hint="eastAsia"/>
          <w:szCs w:val="21"/>
        </w:rPr>
        <w:t>南京领</w:t>
      </w:r>
      <w:proofErr w:type="gramStart"/>
      <w:r>
        <w:rPr>
          <w:rFonts w:hAnsi="宋体" w:cs="Arial" w:hint="eastAsia"/>
          <w:szCs w:val="21"/>
        </w:rPr>
        <w:t>行科技</w:t>
      </w:r>
      <w:proofErr w:type="gramEnd"/>
      <w:r>
        <w:rPr>
          <w:rFonts w:hAnsi="宋体" w:cs="Arial"/>
          <w:szCs w:val="21"/>
        </w:rPr>
        <w:t xml:space="preserve">  </w:t>
      </w:r>
      <w:r>
        <w:rPr>
          <w:rFonts w:hAnsi="宋体" w:cs="Arial"/>
          <w:szCs w:val="21"/>
        </w:rPr>
        <w:t>版权所有</w:t>
      </w:r>
    </w:p>
    <w:p w14:paraId="65371972" w14:textId="77777777" w:rsidR="00E66ED4" w:rsidRDefault="001047F2">
      <w:pPr>
        <w:jc w:val="center"/>
        <w:rPr>
          <w:rFonts w:ascii="宋体" w:hAnsi="宋体"/>
          <w:b/>
          <w:sz w:val="28"/>
          <w:szCs w:val="28"/>
        </w:rPr>
      </w:pPr>
      <w:r>
        <w:rPr>
          <w:rFonts w:hAnsi="宋体" w:cs="Arial"/>
          <w:szCs w:val="21"/>
        </w:rPr>
        <w:t>www.</w:t>
      </w:r>
      <w:r>
        <w:rPr>
          <w:rFonts w:hAnsi="宋体" w:cs="Arial" w:hint="eastAsia"/>
          <w:szCs w:val="21"/>
        </w:rPr>
        <w:t>t</w:t>
      </w:r>
      <w:r>
        <w:rPr>
          <w:rFonts w:hAnsi="宋体" w:cs="Arial"/>
          <w:szCs w:val="21"/>
        </w:rPr>
        <w:t>3go.cn</w:t>
      </w:r>
      <w:r w:rsidR="00FF0048">
        <w:rPr>
          <w:rFonts w:ascii="宋体" w:hAnsi="宋体"/>
          <w:b/>
          <w:sz w:val="28"/>
          <w:szCs w:val="28"/>
        </w:rPr>
        <w:br w:type="page"/>
      </w:r>
      <w:r w:rsidR="00FF0048">
        <w:rPr>
          <w:rFonts w:ascii="宋体" w:hAnsi="宋体" w:hint="eastAsia"/>
          <w:b/>
          <w:sz w:val="28"/>
          <w:szCs w:val="28"/>
        </w:rPr>
        <w:lastRenderedPageBreak/>
        <w:t>目</w:t>
      </w:r>
      <w:r w:rsidR="00FF0048">
        <w:rPr>
          <w:rFonts w:ascii="宋体" w:hAnsi="宋体"/>
          <w:b/>
          <w:sz w:val="28"/>
          <w:szCs w:val="28"/>
        </w:rPr>
        <w:t xml:space="preserve">  </w:t>
      </w:r>
      <w:r w:rsidR="00FF0048">
        <w:rPr>
          <w:rFonts w:ascii="宋体" w:hAnsi="宋体" w:hint="eastAsia"/>
          <w:b/>
          <w:sz w:val="28"/>
          <w:szCs w:val="28"/>
        </w:rPr>
        <w:t>录</w:t>
      </w:r>
    </w:p>
    <w:p w14:paraId="2A7E6EDB" w14:textId="4C6AC711" w:rsidR="00977B7B" w:rsidRDefault="007E39FE">
      <w:pPr>
        <w:pStyle w:val="TOC1"/>
        <w:tabs>
          <w:tab w:val="left" w:pos="420"/>
          <w:tab w:val="right" w:leader="dot" w:pos="8380"/>
        </w:tabs>
        <w:rPr>
          <w:noProof/>
          <w:kern w:val="2"/>
          <w:sz w:val="21"/>
          <w:szCs w:val="22"/>
        </w:rPr>
      </w:pPr>
      <w:r>
        <w:rPr>
          <w:rFonts w:ascii="宋体" w:hAnsi="宋体" w:cs="MS Shell Dlg 2"/>
          <w:color w:val="000000"/>
          <w:sz w:val="18"/>
          <w:szCs w:val="18"/>
        </w:rPr>
        <w:fldChar w:fldCharType="begin"/>
      </w:r>
      <w:r w:rsidR="00FF0048">
        <w:rPr>
          <w:rFonts w:ascii="宋体" w:hAnsi="宋体" w:cs="MS Shell Dlg 2"/>
          <w:color w:val="000000"/>
          <w:sz w:val="18"/>
          <w:szCs w:val="18"/>
        </w:rPr>
        <w:instrText xml:space="preserve"> </w:instrText>
      </w:r>
      <w:r w:rsidR="00FF0048">
        <w:rPr>
          <w:rFonts w:ascii="宋体" w:hAnsi="宋体" w:cs="MS Shell Dlg 2" w:hint="eastAsia"/>
          <w:color w:val="000000"/>
          <w:sz w:val="18"/>
          <w:szCs w:val="18"/>
        </w:rPr>
        <w:instrText>TOC \o "1-3" \h \z \u</w:instrText>
      </w:r>
      <w:r w:rsidR="00FF0048">
        <w:rPr>
          <w:rFonts w:ascii="宋体" w:hAnsi="宋体" w:cs="MS Shell Dlg 2"/>
          <w:color w:val="000000"/>
          <w:sz w:val="18"/>
          <w:szCs w:val="18"/>
        </w:rPr>
        <w:instrText xml:space="preserve"> </w:instrText>
      </w:r>
      <w:r>
        <w:rPr>
          <w:rFonts w:ascii="宋体" w:hAnsi="宋体" w:cs="MS Shell Dlg 2"/>
          <w:color w:val="000000"/>
          <w:sz w:val="18"/>
          <w:szCs w:val="18"/>
        </w:rPr>
        <w:fldChar w:fldCharType="separate"/>
      </w:r>
      <w:hyperlink w:anchor="_Toc34831737" w:history="1">
        <w:r w:rsidR="00977B7B" w:rsidRPr="00356179">
          <w:rPr>
            <w:rStyle w:val="a8"/>
            <w:noProof/>
          </w:rPr>
          <w:t>1</w:t>
        </w:r>
        <w:r w:rsidR="00977B7B">
          <w:rPr>
            <w:noProof/>
            <w:kern w:val="2"/>
            <w:sz w:val="21"/>
            <w:szCs w:val="22"/>
          </w:rPr>
          <w:tab/>
        </w:r>
        <w:r w:rsidR="00977B7B" w:rsidRPr="00356179">
          <w:rPr>
            <w:rStyle w:val="a8"/>
            <w:noProof/>
          </w:rPr>
          <w:t>关于本文档</w:t>
        </w:r>
        <w:r w:rsidR="00977B7B">
          <w:rPr>
            <w:noProof/>
            <w:webHidden/>
          </w:rPr>
          <w:tab/>
        </w:r>
        <w:r w:rsidR="00977B7B">
          <w:rPr>
            <w:noProof/>
            <w:webHidden/>
          </w:rPr>
          <w:fldChar w:fldCharType="begin"/>
        </w:r>
        <w:r w:rsidR="00977B7B">
          <w:rPr>
            <w:noProof/>
            <w:webHidden/>
          </w:rPr>
          <w:instrText xml:space="preserve"> PAGEREF _Toc34831737 \h </w:instrText>
        </w:r>
        <w:r w:rsidR="00977B7B">
          <w:rPr>
            <w:noProof/>
            <w:webHidden/>
          </w:rPr>
        </w:r>
        <w:r w:rsidR="00977B7B">
          <w:rPr>
            <w:noProof/>
            <w:webHidden/>
          </w:rPr>
          <w:fldChar w:fldCharType="separate"/>
        </w:r>
        <w:r w:rsidR="00977B7B">
          <w:rPr>
            <w:noProof/>
            <w:webHidden/>
          </w:rPr>
          <w:t>3</w:t>
        </w:r>
        <w:r w:rsidR="00977B7B">
          <w:rPr>
            <w:noProof/>
            <w:webHidden/>
          </w:rPr>
          <w:fldChar w:fldCharType="end"/>
        </w:r>
      </w:hyperlink>
    </w:p>
    <w:p w14:paraId="4F6F9B67" w14:textId="442CE19E" w:rsidR="00977B7B" w:rsidRDefault="007F586E">
      <w:pPr>
        <w:pStyle w:val="TOC2"/>
        <w:tabs>
          <w:tab w:val="left" w:pos="1260"/>
          <w:tab w:val="right" w:leader="dot" w:pos="8380"/>
        </w:tabs>
        <w:ind w:left="400"/>
        <w:rPr>
          <w:noProof/>
          <w:kern w:val="2"/>
          <w:sz w:val="21"/>
          <w:szCs w:val="22"/>
        </w:rPr>
      </w:pPr>
      <w:hyperlink w:anchor="_Toc34831738" w:history="1">
        <w:r w:rsidR="00977B7B" w:rsidRPr="00356179">
          <w:rPr>
            <w:rStyle w:val="a8"/>
            <w:b/>
            <w:noProof/>
          </w:rPr>
          <w:t>1.1</w:t>
        </w:r>
        <w:r w:rsidR="00977B7B">
          <w:rPr>
            <w:noProof/>
            <w:kern w:val="2"/>
            <w:sz w:val="21"/>
            <w:szCs w:val="22"/>
          </w:rPr>
          <w:tab/>
        </w:r>
        <w:r w:rsidR="00977B7B" w:rsidRPr="00356179">
          <w:rPr>
            <w:rStyle w:val="a8"/>
            <w:b/>
            <w:noProof/>
          </w:rPr>
          <w:t>内容说明</w:t>
        </w:r>
        <w:r w:rsidR="00977B7B">
          <w:rPr>
            <w:noProof/>
            <w:webHidden/>
          </w:rPr>
          <w:tab/>
        </w:r>
        <w:r w:rsidR="00977B7B">
          <w:rPr>
            <w:noProof/>
            <w:webHidden/>
          </w:rPr>
          <w:fldChar w:fldCharType="begin"/>
        </w:r>
        <w:r w:rsidR="00977B7B">
          <w:rPr>
            <w:noProof/>
            <w:webHidden/>
          </w:rPr>
          <w:instrText xml:space="preserve"> PAGEREF _Toc34831738 \h </w:instrText>
        </w:r>
        <w:r w:rsidR="00977B7B">
          <w:rPr>
            <w:noProof/>
            <w:webHidden/>
          </w:rPr>
        </w:r>
        <w:r w:rsidR="00977B7B">
          <w:rPr>
            <w:noProof/>
            <w:webHidden/>
          </w:rPr>
          <w:fldChar w:fldCharType="separate"/>
        </w:r>
        <w:r w:rsidR="00977B7B">
          <w:rPr>
            <w:noProof/>
            <w:webHidden/>
          </w:rPr>
          <w:t>3</w:t>
        </w:r>
        <w:r w:rsidR="00977B7B">
          <w:rPr>
            <w:noProof/>
            <w:webHidden/>
          </w:rPr>
          <w:fldChar w:fldCharType="end"/>
        </w:r>
      </w:hyperlink>
    </w:p>
    <w:p w14:paraId="07A9A214" w14:textId="0D650E33" w:rsidR="00977B7B" w:rsidRDefault="007F586E">
      <w:pPr>
        <w:pStyle w:val="TOC2"/>
        <w:tabs>
          <w:tab w:val="left" w:pos="1260"/>
          <w:tab w:val="right" w:leader="dot" w:pos="8380"/>
        </w:tabs>
        <w:ind w:left="400"/>
        <w:rPr>
          <w:noProof/>
          <w:kern w:val="2"/>
          <w:sz w:val="21"/>
          <w:szCs w:val="22"/>
        </w:rPr>
      </w:pPr>
      <w:hyperlink w:anchor="_Toc34831739" w:history="1">
        <w:r w:rsidR="00977B7B" w:rsidRPr="00356179">
          <w:rPr>
            <w:rStyle w:val="a8"/>
            <w:b/>
            <w:noProof/>
          </w:rPr>
          <w:t>1.2</w:t>
        </w:r>
        <w:r w:rsidR="00977B7B">
          <w:rPr>
            <w:noProof/>
            <w:kern w:val="2"/>
            <w:sz w:val="21"/>
            <w:szCs w:val="22"/>
          </w:rPr>
          <w:tab/>
        </w:r>
        <w:r w:rsidR="00977B7B" w:rsidRPr="00356179">
          <w:rPr>
            <w:rStyle w:val="a8"/>
            <w:b/>
            <w:noProof/>
          </w:rPr>
          <w:t>适用范围</w:t>
        </w:r>
        <w:r w:rsidR="00977B7B">
          <w:rPr>
            <w:noProof/>
            <w:webHidden/>
          </w:rPr>
          <w:tab/>
        </w:r>
        <w:r w:rsidR="00977B7B">
          <w:rPr>
            <w:noProof/>
            <w:webHidden/>
          </w:rPr>
          <w:fldChar w:fldCharType="begin"/>
        </w:r>
        <w:r w:rsidR="00977B7B">
          <w:rPr>
            <w:noProof/>
            <w:webHidden/>
          </w:rPr>
          <w:instrText xml:space="preserve"> PAGEREF _Toc34831739 \h </w:instrText>
        </w:r>
        <w:r w:rsidR="00977B7B">
          <w:rPr>
            <w:noProof/>
            <w:webHidden/>
          </w:rPr>
        </w:r>
        <w:r w:rsidR="00977B7B">
          <w:rPr>
            <w:noProof/>
            <w:webHidden/>
          </w:rPr>
          <w:fldChar w:fldCharType="separate"/>
        </w:r>
        <w:r w:rsidR="00977B7B">
          <w:rPr>
            <w:noProof/>
            <w:webHidden/>
          </w:rPr>
          <w:t>3</w:t>
        </w:r>
        <w:r w:rsidR="00977B7B">
          <w:rPr>
            <w:noProof/>
            <w:webHidden/>
          </w:rPr>
          <w:fldChar w:fldCharType="end"/>
        </w:r>
      </w:hyperlink>
    </w:p>
    <w:p w14:paraId="11BB7CB6" w14:textId="34A9EEA7" w:rsidR="00977B7B" w:rsidRDefault="007F586E">
      <w:pPr>
        <w:pStyle w:val="TOC2"/>
        <w:tabs>
          <w:tab w:val="left" w:pos="1260"/>
          <w:tab w:val="right" w:leader="dot" w:pos="8380"/>
        </w:tabs>
        <w:ind w:left="400"/>
        <w:rPr>
          <w:noProof/>
          <w:kern w:val="2"/>
          <w:sz w:val="21"/>
          <w:szCs w:val="22"/>
        </w:rPr>
      </w:pPr>
      <w:hyperlink w:anchor="_Toc34831740" w:history="1">
        <w:r w:rsidR="00977B7B" w:rsidRPr="00356179">
          <w:rPr>
            <w:rStyle w:val="a8"/>
            <w:b/>
            <w:noProof/>
          </w:rPr>
          <w:t>1.3</w:t>
        </w:r>
        <w:r w:rsidR="00977B7B">
          <w:rPr>
            <w:noProof/>
            <w:kern w:val="2"/>
            <w:sz w:val="21"/>
            <w:szCs w:val="22"/>
          </w:rPr>
          <w:tab/>
        </w:r>
        <w:r w:rsidR="00977B7B" w:rsidRPr="00356179">
          <w:rPr>
            <w:rStyle w:val="a8"/>
            <w:b/>
            <w:noProof/>
          </w:rPr>
          <w:t>术语</w:t>
        </w:r>
        <w:r w:rsidR="00977B7B">
          <w:rPr>
            <w:noProof/>
            <w:webHidden/>
          </w:rPr>
          <w:tab/>
        </w:r>
        <w:r w:rsidR="00977B7B">
          <w:rPr>
            <w:noProof/>
            <w:webHidden/>
          </w:rPr>
          <w:fldChar w:fldCharType="begin"/>
        </w:r>
        <w:r w:rsidR="00977B7B">
          <w:rPr>
            <w:noProof/>
            <w:webHidden/>
          </w:rPr>
          <w:instrText xml:space="preserve"> PAGEREF _Toc34831740 \h </w:instrText>
        </w:r>
        <w:r w:rsidR="00977B7B">
          <w:rPr>
            <w:noProof/>
            <w:webHidden/>
          </w:rPr>
        </w:r>
        <w:r w:rsidR="00977B7B">
          <w:rPr>
            <w:noProof/>
            <w:webHidden/>
          </w:rPr>
          <w:fldChar w:fldCharType="separate"/>
        </w:r>
        <w:r w:rsidR="00977B7B">
          <w:rPr>
            <w:noProof/>
            <w:webHidden/>
          </w:rPr>
          <w:t>3</w:t>
        </w:r>
        <w:r w:rsidR="00977B7B">
          <w:rPr>
            <w:noProof/>
            <w:webHidden/>
          </w:rPr>
          <w:fldChar w:fldCharType="end"/>
        </w:r>
      </w:hyperlink>
    </w:p>
    <w:p w14:paraId="60AC025F" w14:textId="392D2D0F" w:rsidR="00977B7B" w:rsidRDefault="007F586E">
      <w:pPr>
        <w:pStyle w:val="TOC2"/>
        <w:tabs>
          <w:tab w:val="left" w:pos="1260"/>
          <w:tab w:val="right" w:leader="dot" w:pos="8380"/>
        </w:tabs>
        <w:ind w:left="400"/>
        <w:rPr>
          <w:noProof/>
          <w:kern w:val="2"/>
          <w:sz w:val="21"/>
          <w:szCs w:val="22"/>
        </w:rPr>
      </w:pPr>
      <w:hyperlink w:anchor="_Toc34831741" w:history="1">
        <w:r w:rsidR="00977B7B" w:rsidRPr="00356179">
          <w:rPr>
            <w:rStyle w:val="a8"/>
            <w:b/>
            <w:noProof/>
          </w:rPr>
          <w:t>1.4</w:t>
        </w:r>
        <w:r w:rsidR="00977B7B">
          <w:rPr>
            <w:noProof/>
            <w:kern w:val="2"/>
            <w:sz w:val="21"/>
            <w:szCs w:val="22"/>
          </w:rPr>
          <w:tab/>
        </w:r>
        <w:r w:rsidR="00977B7B" w:rsidRPr="00356179">
          <w:rPr>
            <w:rStyle w:val="a8"/>
            <w:b/>
            <w:noProof/>
          </w:rPr>
          <w:t>参考文档</w:t>
        </w:r>
        <w:r w:rsidR="00977B7B">
          <w:rPr>
            <w:noProof/>
            <w:webHidden/>
          </w:rPr>
          <w:tab/>
        </w:r>
        <w:r w:rsidR="00977B7B">
          <w:rPr>
            <w:noProof/>
            <w:webHidden/>
          </w:rPr>
          <w:fldChar w:fldCharType="begin"/>
        </w:r>
        <w:r w:rsidR="00977B7B">
          <w:rPr>
            <w:noProof/>
            <w:webHidden/>
          </w:rPr>
          <w:instrText xml:space="preserve"> PAGEREF _Toc34831741 \h </w:instrText>
        </w:r>
        <w:r w:rsidR="00977B7B">
          <w:rPr>
            <w:noProof/>
            <w:webHidden/>
          </w:rPr>
        </w:r>
        <w:r w:rsidR="00977B7B">
          <w:rPr>
            <w:noProof/>
            <w:webHidden/>
          </w:rPr>
          <w:fldChar w:fldCharType="separate"/>
        </w:r>
        <w:r w:rsidR="00977B7B">
          <w:rPr>
            <w:noProof/>
            <w:webHidden/>
          </w:rPr>
          <w:t>3</w:t>
        </w:r>
        <w:r w:rsidR="00977B7B">
          <w:rPr>
            <w:noProof/>
            <w:webHidden/>
          </w:rPr>
          <w:fldChar w:fldCharType="end"/>
        </w:r>
      </w:hyperlink>
    </w:p>
    <w:p w14:paraId="41E3CF74" w14:textId="48A8BD1F" w:rsidR="00977B7B" w:rsidRDefault="007F586E">
      <w:pPr>
        <w:pStyle w:val="TOC1"/>
        <w:tabs>
          <w:tab w:val="left" w:pos="420"/>
          <w:tab w:val="right" w:leader="dot" w:pos="8380"/>
        </w:tabs>
        <w:rPr>
          <w:noProof/>
          <w:kern w:val="2"/>
          <w:sz w:val="21"/>
          <w:szCs w:val="22"/>
        </w:rPr>
      </w:pPr>
      <w:hyperlink w:anchor="_Toc34831742" w:history="1">
        <w:r w:rsidR="00977B7B" w:rsidRPr="00356179">
          <w:rPr>
            <w:rStyle w:val="a8"/>
            <w:noProof/>
          </w:rPr>
          <w:t>2</w:t>
        </w:r>
        <w:r w:rsidR="00977B7B">
          <w:rPr>
            <w:noProof/>
            <w:kern w:val="2"/>
            <w:sz w:val="21"/>
            <w:szCs w:val="22"/>
          </w:rPr>
          <w:tab/>
        </w:r>
        <w:r w:rsidR="00977B7B" w:rsidRPr="00356179">
          <w:rPr>
            <w:rStyle w:val="a8"/>
            <w:noProof/>
          </w:rPr>
          <w:t>产品概述</w:t>
        </w:r>
        <w:r w:rsidR="00977B7B">
          <w:rPr>
            <w:noProof/>
            <w:webHidden/>
          </w:rPr>
          <w:tab/>
        </w:r>
        <w:r w:rsidR="00977B7B">
          <w:rPr>
            <w:noProof/>
            <w:webHidden/>
          </w:rPr>
          <w:fldChar w:fldCharType="begin"/>
        </w:r>
        <w:r w:rsidR="00977B7B">
          <w:rPr>
            <w:noProof/>
            <w:webHidden/>
          </w:rPr>
          <w:instrText xml:space="preserve"> PAGEREF _Toc34831742 \h </w:instrText>
        </w:r>
        <w:r w:rsidR="00977B7B">
          <w:rPr>
            <w:noProof/>
            <w:webHidden/>
          </w:rPr>
        </w:r>
        <w:r w:rsidR="00977B7B">
          <w:rPr>
            <w:noProof/>
            <w:webHidden/>
          </w:rPr>
          <w:fldChar w:fldCharType="separate"/>
        </w:r>
        <w:r w:rsidR="00977B7B">
          <w:rPr>
            <w:noProof/>
            <w:webHidden/>
          </w:rPr>
          <w:t>3</w:t>
        </w:r>
        <w:r w:rsidR="00977B7B">
          <w:rPr>
            <w:noProof/>
            <w:webHidden/>
          </w:rPr>
          <w:fldChar w:fldCharType="end"/>
        </w:r>
      </w:hyperlink>
    </w:p>
    <w:p w14:paraId="5B9A5FEB" w14:textId="5306BF7D" w:rsidR="00977B7B" w:rsidRDefault="007F586E">
      <w:pPr>
        <w:pStyle w:val="TOC2"/>
        <w:tabs>
          <w:tab w:val="left" w:pos="1260"/>
          <w:tab w:val="right" w:leader="dot" w:pos="8380"/>
        </w:tabs>
        <w:ind w:left="400"/>
        <w:rPr>
          <w:noProof/>
          <w:kern w:val="2"/>
          <w:sz w:val="21"/>
          <w:szCs w:val="22"/>
        </w:rPr>
      </w:pPr>
      <w:hyperlink w:anchor="_Toc34831743" w:history="1">
        <w:r w:rsidR="00977B7B" w:rsidRPr="00356179">
          <w:rPr>
            <w:rStyle w:val="a8"/>
            <w:b/>
            <w:noProof/>
          </w:rPr>
          <w:t>2.1</w:t>
        </w:r>
        <w:r w:rsidR="00977B7B">
          <w:rPr>
            <w:noProof/>
            <w:kern w:val="2"/>
            <w:sz w:val="21"/>
            <w:szCs w:val="22"/>
          </w:rPr>
          <w:tab/>
        </w:r>
        <w:r w:rsidR="00977B7B" w:rsidRPr="00356179">
          <w:rPr>
            <w:rStyle w:val="a8"/>
            <w:b/>
            <w:noProof/>
          </w:rPr>
          <w:t>场景故事</w:t>
        </w:r>
        <w:r w:rsidR="00977B7B">
          <w:rPr>
            <w:noProof/>
            <w:webHidden/>
          </w:rPr>
          <w:tab/>
        </w:r>
        <w:r w:rsidR="00977B7B">
          <w:rPr>
            <w:noProof/>
            <w:webHidden/>
          </w:rPr>
          <w:fldChar w:fldCharType="begin"/>
        </w:r>
        <w:r w:rsidR="00977B7B">
          <w:rPr>
            <w:noProof/>
            <w:webHidden/>
          </w:rPr>
          <w:instrText xml:space="preserve"> PAGEREF _Toc34831743 \h </w:instrText>
        </w:r>
        <w:r w:rsidR="00977B7B">
          <w:rPr>
            <w:noProof/>
            <w:webHidden/>
          </w:rPr>
        </w:r>
        <w:r w:rsidR="00977B7B">
          <w:rPr>
            <w:noProof/>
            <w:webHidden/>
          </w:rPr>
          <w:fldChar w:fldCharType="separate"/>
        </w:r>
        <w:r w:rsidR="00977B7B">
          <w:rPr>
            <w:noProof/>
            <w:webHidden/>
          </w:rPr>
          <w:t>3</w:t>
        </w:r>
        <w:r w:rsidR="00977B7B">
          <w:rPr>
            <w:noProof/>
            <w:webHidden/>
          </w:rPr>
          <w:fldChar w:fldCharType="end"/>
        </w:r>
      </w:hyperlink>
    </w:p>
    <w:p w14:paraId="4C5E9ED9" w14:textId="674BF388" w:rsidR="00977B7B" w:rsidRDefault="007F586E">
      <w:pPr>
        <w:pStyle w:val="TOC2"/>
        <w:tabs>
          <w:tab w:val="left" w:pos="1260"/>
          <w:tab w:val="right" w:leader="dot" w:pos="8380"/>
        </w:tabs>
        <w:ind w:left="400"/>
        <w:rPr>
          <w:noProof/>
          <w:kern w:val="2"/>
          <w:sz w:val="21"/>
          <w:szCs w:val="22"/>
        </w:rPr>
      </w:pPr>
      <w:hyperlink w:anchor="_Toc34831744" w:history="1">
        <w:r w:rsidR="00977B7B" w:rsidRPr="00356179">
          <w:rPr>
            <w:rStyle w:val="a8"/>
            <w:noProof/>
          </w:rPr>
          <w:t>2.2</w:t>
        </w:r>
        <w:r w:rsidR="00977B7B">
          <w:rPr>
            <w:noProof/>
            <w:kern w:val="2"/>
            <w:sz w:val="21"/>
            <w:szCs w:val="22"/>
          </w:rPr>
          <w:tab/>
        </w:r>
        <w:r w:rsidR="00977B7B" w:rsidRPr="00356179">
          <w:rPr>
            <w:rStyle w:val="a8"/>
            <w:b/>
            <w:noProof/>
          </w:rPr>
          <w:t>业务流程图</w:t>
        </w:r>
        <w:r w:rsidR="00977B7B">
          <w:rPr>
            <w:noProof/>
            <w:webHidden/>
          </w:rPr>
          <w:tab/>
        </w:r>
        <w:r w:rsidR="00977B7B">
          <w:rPr>
            <w:noProof/>
            <w:webHidden/>
          </w:rPr>
          <w:fldChar w:fldCharType="begin"/>
        </w:r>
        <w:r w:rsidR="00977B7B">
          <w:rPr>
            <w:noProof/>
            <w:webHidden/>
          </w:rPr>
          <w:instrText xml:space="preserve"> PAGEREF _Toc34831744 \h </w:instrText>
        </w:r>
        <w:r w:rsidR="00977B7B">
          <w:rPr>
            <w:noProof/>
            <w:webHidden/>
          </w:rPr>
        </w:r>
        <w:r w:rsidR="00977B7B">
          <w:rPr>
            <w:noProof/>
            <w:webHidden/>
          </w:rPr>
          <w:fldChar w:fldCharType="separate"/>
        </w:r>
        <w:r w:rsidR="00977B7B">
          <w:rPr>
            <w:noProof/>
            <w:webHidden/>
          </w:rPr>
          <w:t>4</w:t>
        </w:r>
        <w:r w:rsidR="00977B7B">
          <w:rPr>
            <w:noProof/>
            <w:webHidden/>
          </w:rPr>
          <w:fldChar w:fldCharType="end"/>
        </w:r>
      </w:hyperlink>
    </w:p>
    <w:p w14:paraId="6500DAEC" w14:textId="681EBA0E" w:rsidR="00977B7B" w:rsidRDefault="007F586E">
      <w:pPr>
        <w:pStyle w:val="TOC2"/>
        <w:tabs>
          <w:tab w:val="left" w:pos="1260"/>
          <w:tab w:val="right" w:leader="dot" w:pos="8380"/>
        </w:tabs>
        <w:ind w:left="400"/>
        <w:rPr>
          <w:noProof/>
          <w:kern w:val="2"/>
          <w:sz w:val="21"/>
          <w:szCs w:val="22"/>
        </w:rPr>
      </w:pPr>
      <w:hyperlink w:anchor="_Toc34831745" w:history="1">
        <w:r w:rsidR="00977B7B" w:rsidRPr="00356179">
          <w:rPr>
            <w:rStyle w:val="a8"/>
            <w:b/>
            <w:noProof/>
          </w:rPr>
          <w:t>2.3</w:t>
        </w:r>
        <w:r w:rsidR="00977B7B">
          <w:rPr>
            <w:noProof/>
            <w:kern w:val="2"/>
            <w:sz w:val="21"/>
            <w:szCs w:val="22"/>
          </w:rPr>
          <w:tab/>
        </w:r>
        <w:r w:rsidR="00977B7B" w:rsidRPr="00356179">
          <w:rPr>
            <w:rStyle w:val="a8"/>
            <w:b/>
            <w:noProof/>
          </w:rPr>
          <w:t>产品范围</w:t>
        </w:r>
        <w:r w:rsidR="00977B7B">
          <w:rPr>
            <w:noProof/>
            <w:webHidden/>
          </w:rPr>
          <w:tab/>
        </w:r>
        <w:r w:rsidR="00977B7B">
          <w:rPr>
            <w:noProof/>
            <w:webHidden/>
          </w:rPr>
          <w:fldChar w:fldCharType="begin"/>
        </w:r>
        <w:r w:rsidR="00977B7B">
          <w:rPr>
            <w:noProof/>
            <w:webHidden/>
          </w:rPr>
          <w:instrText xml:space="preserve"> PAGEREF _Toc34831745 \h </w:instrText>
        </w:r>
        <w:r w:rsidR="00977B7B">
          <w:rPr>
            <w:noProof/>
            <w:webHidden/>
          </w:rPr>
        </w:r>
        <w:r w:rsidR="00977B7B">
          <w:rPr>
            <w:noProof/>
            <w:webHidden/>
          </w:rPr>
          <w:fldChar w:fldCharType="separate"/>
        </w:r>
        <w:r w:rsidR="00977B7B">
          <w:rPr>
            <w:noProof/>
            <w:webHidden/>
          </w:rPr>
          <w:t>4</w:t>
        </w:r>
        <w:r w:rsidR="00977B7B">
          <w:rPr>
            <w:noProof/>
            <w:webHidden/>
          </w:rPr>
          <w:fldChar w:fldCharType="end"/>
        </w:r>
      </w:hyperlink>
    </w:p>
    <w:p w14:paraId="6CDB85BE" w14:textId="0310F401" w:rsidR="00977B7B" w:rsidRDefault="007F586E">
      <w:pPr>
        <w:pStyle w:val="TOC1"/>
        <w:tabs>
          <w:tab w:val="left" w:pos="420"/>
          <w:tab w:val="right" w:leader="dot" w:pos="8380"/>
        </w:tabs>
        <w:rPr>
          <w:noProof/>
          <w:kern w:val="2"/>
          <w:sz w:val="21"/>
          <w:szCs w:val="22"/>
        </w:rPr>
      </w:pPr>
      <w:hyperlink w:anchor="_Toc34831746" w:history="1">
        <w:r w:rsidR="00977B7B" w:rsidRPr="00356179">
          <w:rPr>
            <w:rStyle w:val="a8"/>
            <w:noProof/>
          </w:rPr>
          <w:t>3</w:t>
        </w:r>
        <w:r w:rsidR="00977B7B">
          <w:rPr>
            <w:noProof/>
            <w:kern w:val="2"/>
            <w:sz w:val="21"/>
            <w:szCs w:val="22"/>
          </w:rPr>
          <w:tab/>
        </w:r>
        <w:r w:rsidR="00977B7B" w:rsidRPr="00356179">
          <w:rPr>
            <w:rStyle w:val="a8"/>
            <w:noProof/>
          </w:rPr>
          <w:t>功能描述</w:t>
        </w:r>
        <w:r w:rsidR="00977B7B">
          <w:rPr>
            <w:noProof/>
            <w:webHidden/>
          </w:rPr>
          <w:tab/>
        </w:r>
        <w:r w:rsidR="00977B7B">
          <w:rPr>
            <w:noProof/>
            <w:webHidden/>
          </w:rPr>
          <w:fldChar w:fldCharType="begin"/>
        </w:r>
        <w:r w:rsidR="00977B7B">
          <w:rPr>
            <w:noProof/>
            <w:webHidden/>
          </w:rPr>
          <w:instrText xml:space="preserve"> PAGEREF _Toc34831746 \h </w:instrText>
        </w:r>
        <w:r w:rsidR="00977B7B">
          <w:rPr>
            <w:noProof/>
            <w:webHidden/>
          </w:rPr>
        </w:r>
        <w:r w:rsidR="00977B7B">
          <w:rPr>
            <w:noProof/>
            <w:webHidden/>
          </w:rPr>
          <w:fldChar w:fldCharType="separate"/>
        </w:r>
        <w:r w:rsidR="00977B7B">
          <w:rPr>
            <w:noProof/>
            <w:webHidden/>
          </w:rPr>
          <w:t>4</w:t>
        </w:r>
        <w:r w:rsidR="00977B7B">
          <w:rPr>
            <w:noProof/>
            <w:webHidden/>
          </w:rPr>
          <w:fldChar w:fldCharType="end"/>
        </w:r>
      </w:hyperlink>
    </w:p>
    <w:p w14:paraId="3CA6CD73" w14:textId="40ED469D" w:rsidR="00977B7B" w:rsidRDefault="007F586E">
      <w:pPr>
        <w:pStyle w:val="TOC2"/>
        <w:tabs>
          <w:tab w:val="left" w:pos="1260"/>
          <w:tab w:val="right" w:leader="dot" w:pos="8380"/>
        </w:tabs>
        <w:ind w:left="400"/>
        <w:rPr>
          <w:noProof/>
          <w:kern w:val="2"/>
          <w:sz w:val="21"/>
          <w:szCs w:val="22"/>
        </w:rPr>
      </w:pPr>
      <w:hyperlink w:anchor="_Toc34831747" w:history="1">
        <w:r w:rsidR="00977B7B" w:rsidRPr="00356179">
          <w:rPr>
            <w:rStyle w:val="a8"/>
            <w:b/>
            <w:noProof/>
          </w:rPr>
          <w:t>3.1</w:t>
        </w:r>
        <w:r w:rsidR="00977B7B">
          <w:rPr>
            <w:noProof/>
            <w:kern w:val="2"/>
            <w:sz w:val="21"/>
            <w:szCs w:val="22"/>
          </w:rPr>
          <w:tab/>
        </w:r>
        <w:r w:rsidR="00977B7B" w:rsidRPr="00356179">
          <w:rPr>
            <w:rStyle w:val="a8"/>
            <w:b/>
            <w:noProof/>
          </w:rPr>
          <w:t>权益展示自定义</w:t>
        </w:r>
        <w:r w:rsidR="00977B7B" w:rsidRPr="00356179">
          <w:rPr>
            <w:rStyle w:val="a8"/>
            <w:b/>
            <w:noProof/>
          </w:rPr>
          <w:t>-</w:t>
        </w:r>
        <w:r w:rsidR="00977B7B" w:rsidRPr="00356179">
          <w:rPr>
            <w:rStyle w:val="a8"/>
            <w:b/>
            <w:noProof/>
          </w:rPr>
          <w:t>会员中心</w:t>
        </w:r>
        <w:r w:rsidR="00977B7B">
          <w:rPr>
            <w:noProof/>
            <w:webHidden/>
          </w:rPr>
          <w:tab/>
        </w:r>
        <w:r w:rsidR="00977B7B">
          <w:rPr>
            <w:noProof/>
            <w:webHidden/>
          </w:rPr>
          <w:fldChar w:fldCharType="begin"/>
        </w:r>
        <w:r w:rsidR="00977B7B">
          <w:rPr>
            <w:noProof/>
            <w:webHidden/>
          </w:rPr>
          <w:instrText xml:space="preserve"> PAGEREF _Toc34831747 \h </w:instrText>
        </w:r>
        <w:r w:rsidR="00977B7B">
          <w:rPr>
            <w:noProof/>
            <w:webHidden/>
          </w:rPr>
        </w:r>
        <w:r w:rsidR="00977B7B">
          <w:rPr>
            <w:noProof/>
            <w:webHidden/>
          </w:rPr>
          <w:fldChar w:fldCharType="separate"/>
        </w:r>
        <w:r w:rsidR="00977B7B">
          <w:rPr>
            <w:noProof/>
            <w:webHidden/>
          </w:rPr>
          <w:t>4</w:t>
        </w:r>
        <w:r w:rsidR="00977B7B">
          <w:rPr>
            <w:noProof/>
            <w:webHidden/>
          </w:rPr>
          <w:fldChar w:fldCharType="end"/>
        </w:r>
      </w:hyperlink>
    </w:p>
    <w:p w14:paraId="66247F54" w14:textId="0E679463" w:rsidR="00977B7B" w:rsidRDefault="007F586E">
      <w:pPr>
        <w:pStyle w:val="TOC3"/>
        <w:tabs>
          <w:tab w:val="left" w:pos="1680"/>
          <w:tab w:val="right" w:leader="dot" w:pos="8380"/>
        </w:tabs>
        <w:ind w:left="800"/>
        <w:rPr>
          <w:noProof/>
          <w:kern w:val="2"/>
          <w:sz w:val="21"/>
          <w:szCs w:val="22"/>
        </w:rPr>
      </w:pPr>
      <w:hyperlink w:anchor="_Toc34831748" w:history="1">
        <w:r w:rsidR="00977B7B" w:rsidRPr="00356179">
          <w:rPr>
            <w:rStyle w:val="a8"/>
            <w:b/>
            <w:bCs/>
            <w:noProof/>
          </w:rPr>
          <w:t>3.1.1</w:t>
        </w:r>
        <w:r w:rsidR="00977B7B">
          <w:rPr>
            <w:noProof/>
            <w:kern w:val="2"/>
            <w:sz w:val="21"/>
            <w:szCs w:val="22"/>
          </w:rPr>
          <w:tab/>
        </w:r>
        <w:r w:rsidR="00977B7B" w:rsidRPr="00356179">
          <w:rPr>
            <w:rStyle w:val="a8"/>
            <w:b/>
            <w:bCs/>
            <w:noProof/>
          </w:rPr>
          <w:t>功能描述</w:t>
        </w:r>
        <w:r w:rsidR="00977B7B">
          <w:rPr>
            <w:noProof/>
            <w:webHidden/>
          </w:rPr>
          <w:tab/>
        </w:r>
        <w:r w:rsidR="00977B7B">
          <w:rPr>
            <w:noProof/>
            <w:webHidden/>
          </w:rPr>
          <w:fldChar w:fldCharType="begin"/>
        </w:r>
        <w:r w:rsidR="00977B7B">
          <w:rPr>
            <w:noProof/>
            <w:webHidden/>
          </w:rPr>
          <w:instrText xml:space="preserve"> PAGEREF _Toc34831748 \h </w:instrText>
        </w:r>
        <w:r w:rsidR="00977B7B">
          <w:rPr>
            <w:noProof/>
            <w:webHidden/>
          </w:rPr>
        </w:r>
        <w:r w:rsidR="00977B7B">
          <w:rPr>
            <w:noProof/>
            <w:webHidden/>
          </w:rPr>
          <w:fldChar w:fldCharType="separate"/>
        </w:r>
        <w:r w:rsidR="00977B7B">
          <w:rPr>
            <w:noProof/>
            <w:webHidden/>
          </w:rPr>
          <w:t>4</w:t>
        </w:r>
        <w:r w:rsidR="00977B7B">
          <w:rPr>
            <w:noProof/>
            <w:webHidden/>
          </w:rPr>
          <w:fldChar w:fldCharType="end"/>
        </w:r>
      </w:hyperlink>
    </w:p>
    <w:p w14:paraId="2135AF74" w14:textId="5C24CF54" w:rsidR="00977B7B" w:rsidRDefault="007F586E">
      <w:pPr>
        <w:pStyle w:val="TOC3"/>
        <w:tabs>
          <w:tab w:val="left" w:pos="1680"/>
          <w:tab w:val="right" w:leader="dot" w:pos="8380"/>
        </w:tabs>
        <w:ind w:left="800"/>
        <w:rPr>
          <w:noProof/>
          <w:kern w:val="2"/>
          <w:sz w:val="21"/>
          <w:szCs w:val="22"/>
        </w:rPr>
      </w:pPr>
      <w:hyperlink w:anchor="_Toc34831749" w:history="1">
        <w:r w:rsidR="00977B7B" w:rsidRPr="00356179">
          <w:rPr>
            <w:rStyle w:val="a8"/>
            <w:b/>
            <w:bCs/>
            <w:noProof/>
          </w:rPr>
          <w:t>3.1.2</w:t>
        </w:r>
        <w:r w:rsidR="00977B7B">
          <w:rPr>
            <w:noProof/>
            <w:kern w:val="2"/>
            <w:sz w:val="21"/>
            <w:szCs w:val="22"/>
          </w:rPr>
          <w:tab/>
        </w:r>
        <w:r w:rsidR="00977B7B" w:rsidRPr="00356179">
          <w:rPr>
            <w:rStyle w:val="a8"/>
            <w:b/>
            <w:bCs/>
            <w:noProof/>
          </w:rPr>
          <w:t>规则描述</w:t>
        </w:r>
        <w:r w:rsidR="00977B7B">
          <w:rPr>
            <w:noProof/>
            <w:webHidden/>
          </w:rPr>
          <w:tab/>
        </w:r>
        <w:r w:rsidR="00977B7B">
          <w:rPr>
            <w:noProof/>
            <w:webHidden/>
          </w:rPr>
          <w:fldChar w:fldCharType="begin"/>
        </w:r>
        <w:r w:rsidR="00977B7B">
          <w:rPr>
            <w:noProof/>
            <w:webHidden/>
          </w:rPr>
          <w:instrText xml:space="preserve"> PAGEREF _Toc34831749 \h </w:instrText>
        </w:r>
        <w:r w:rsidR="00977B7B">
          <w:rPr>
            <w:noProof/>
            <w:webHidden/>
          </w:rPr>
        </w:r>
        <w:r w:rsidR="00977B7B">
          <w:rPr>
            <w:noProof/>
            <w:webHidden/>
          </w:rPr>
          <w:fldChar w:fldCharType="separate"/>
        </w:r>
        <w:r w:rsidR="00977B7B">
          <w:rPr>
            <w:noProof/>
            <w:webHidden/>
          </w:rPr>
          <w:t>4</w:t>
        </w:r>
        <w:r w:rsidR="00977B7B">
          <w:rPr>
            <w:noProof/>
            <w:webHidden/>
          </w:rPr>
          <w:fldChar w:fldCharType="end"/>
        </w:r>
      </w:hyperlink>
    </w:p>
    <w:p w14:paraId="2398CB3C" w14:textId="4697AB32" w:rsidR="00977B7B" w:rsidRDefault="007F586E">
      <w:pPr>
        <w:pStyle w:val="TOC2"/>
        <w:tabs>
          <w:tab w:val="left" w:pos="1260"/>
          <w:tab w:val="right" w:leader="dot" w:pos="8380"/>
        </w:tabs>
        <w:ind w:left="400"/>
        <w:rPr>
          <w:noProof/>
          <w:kern w:val="2"/>
          <w:sz w:val="21"/>
          <w:szCs w:val="22"/>
        </w:rPr>
      </w:pPr>
      <w:hyperlink w:anchor="_Toc34831750" w:history="1">
        <w:r w:rsidR="00977B7B" w:rsidRPr="00356179">
          <w:rPr>
            <w:rStyle w:val="a8"/>
            <w:b/>
            <w:noProof/>
          </w:rPr>
          <w:t>3.2</w:t>
        </w:r>
        <w:r w:rsidR="00977B7B">
          <w:rPr>
            <w:noProof/>
            <w:kern w:val="2"/>
            <w:sz w:val="21"/>
            <w:szCs w:val="22"/>
          </w:rPr>
          <w:tab/>
        </w:r>
        <w:r w:rsidR="00977B7B" w:rsidRPr="00356179">
          <w:rPr>
            <w:rStyle w:val="a8"/>
            <w:b/>
            <w:noProof/>
          </w:rPr>
          <w:t>权益展示</w:t>
        </w:r>
        <w:r w:rsidR="00977B7B" w:rsidRPr="00356179">
          <w:rPr>
            <w:rStyle w:val="a8"/>
            <w:b/>
            <w:noProof/>
          </w:rPr>
          <w:t>-</w:t>
        </w:r>
        <w:r w:rsidR="00977B7B" w:rsidRPr="00356179">
          <w:rPr>
            <w:rStyle w:val="a8"/>
            <w:b/>
            <w:noProof/>
          </w:rPr>
          <w:t>客户体验中心</w:t>
        </w:r>
        <w:r w:rsidR="00977B7B">
          <w:rPr>
            <w:noProof/>
            <w:webHidden/>
          </w:rPr>
          <w:tab/>
        </w:r>
        <w:r w:rsidR="00977B7B">
          <w:rPr>
            <w:noProof/>
            <w:webHidden/>
          </w:rPr>
          <w:fldChar w:fldCharType="begin"/>
        </w:r>
        <w:r w:rsidR="00977B7B">
          <w:rPr>
            <w:noProof/>
            <w:webHidden/>
          </w:rPr>
          <w:instrText xml:space="preserve"> PAGEREF _Toc34831750 \h </w:instrText>
        </w:r>
        <w:r w:rsidR="00977B7B">
          <w:rPr>
            <w:noProof/>
            <w:webHidden/>
          </w:rPr>
        </w:r>
        <w:r w:rsidR="00977B7B">
          <w:rPr>
            <w:noProof/>
            <w:webHidden/>
          </w:rPr>
          <w:fldChar w:fldCharType="separate"/>
        </w:r>
        <w:r w:rsidR="00977B7B">
          <w:rPr>
            <w:noProof/>
            <w:webHidden/>
          </w:rPr>
          <w:t>5</w:t>
        </w:r>
        <w:r w:rsidR="00977B7B">
          <w:rPr>
            <w:noProof/>
            <w:webHidden/>
          </w:rPr>
          <w:fldChar w:fldCharType="end"/>
        </w:r>
      </w:hyperlink>
    </w:p>
    <w:p w14:paraId="37B98B53" w14:textId="6269DA92" w:rsidR="00977B7B" w:rsidRDefault="007F586E">
      <w:pPr>
        <w:pStyle w:val="TOC3"/>
        <w:tabs>
          <w:tab w:val="left" w:pos="1680"/>
          <w:tab w:val="right" w:leader="dot" w:pos="8380"/>
        </w:tabs>
        <w:ind w:left="800"/>
        <w:rPr>
          <w:noProof/>
          <w:kern w:val="2"/>
          <w:sz w:val="21"/>
          <w:szCs w:val="22"/>
        </w:rPr>
      </w:pPr>
      <w:hyperlink w:anchor="_Toc34831751" w:history="1">
        <w:r w:rsidR="00977B7B" w:rsidRPr="00356179">
          <w:rPr>
            <w:rStyle w:val="a8"/>
            <w:b/>
            <w:bCs/>
            <w:noProof/>
          </w:rPr>
          <w:t>3.2.1</w:t>
        </w:r>
        <w:r w:rsidR="00977B7B">
          <w:rPr>
            <w:noProof/>
            <w:kern w:val="2"/>
            <w:sz w:val="21"/>
            <w:szCs w:val="22"/>
          </w:rPr>
          <w:tab/>
        </w:r>
        <w:r w:rsidR="00977B7B" w:rsidRPr="00356179">
          <w:rPr>
            <w:rStyle w:val="a8"/>
            <w:b/>
            <w:bCs/>
            <w:noProof/>
          </w:rPr>
          <w:t>功能描述</w:t>
        </w:r>
        <w:r w:rsidR="00977B7B">
          <w:rPr>
            <w:noProof/>
            <w:webHidden/>
          </w:rPr>
          <w:tab/>
        </w:r>
        <w:r w:rsidR="00977B7B">
          <w:rPr>
            <w:noProof/>
            <w:webHidden/>
          </w:rPr>
          <w:fldChar w:fldCharType="begin"/>
        </w:r>
        <w:r w:rsidR="00977B7B">
          <w:rPr>
            <w:noProof/>
            <w:webHidden/>
          </w:rPr>
          <w:instrText xml:space="preserve"> PAGEREF _Toc34831751 \h </w:instrText>
        </w:r>
        <w:r w:rsidR="00977B7B">
          <w:rPr>
            <w:noProof/>
            <w:webHidden/>
          </w:rPr>
        </w:r>
        <w:r w:rsidR="00977B7B">
          <w:rPr>
            <w:noProof/>
            <w:webHidden/>
          </w:rPr>
          <w:fldChar w:fldCharType="separate"/>
        </w:r>
        <w:r w:rsidR="00977B7B">
          <w:rPr>
            <w:noProof/>
            <w:webHidden/>
          </w:rPr>
          <w:t>5</w:t>
        </w:r>
        <w:r w:rsidR="00977B7B">
          <w:rPr>
            <w:noProof/>
            <w:webHidden/>
          </w:rPr>
          <w:fldChar w:fldCharType="end"/>
        </w:r>
      </w:hyperlink>
    </w:p>
    <w:p w14:paraId="6422B06A" w14:textId="6DA1D0AF" w:rsidR="00977B7B" w:rsidRDefault="007F586E">
      <w:pPr>
        <w:pStyle w:val="TOC3"/>
        <w:tabs>
          <w:tab w:val="left" w:pos="1680"/>
          <w:tab w:val="right" w:leader="dot" w:pos="8380"/>
        </w:tabs>
        <w:ind w:left="800"/>
        <w:rPr>
          <w:noProof/>
          <w:kern w:val="2"/>
          <w:sz w:val="21"/>
          <w:szCs w:val="22"/>
        </w:rPr>
      </w:pPr>
      <w:hyperlink w:anchor="_Toc34831752" w:history="1">
        <w:r w:rsidR="00977B7B" w:rsidRPr="00356179">
          <w:rPr>
            <w:rStyle w:val="a8"/>
            <w:b/>
            <w:bCs/>
            <w:noProof/>
          </w:rPr>
          <w:t>3.2.2</w:t>
        </w:r>
        <w:r w:rsidR="00977B7B">
          <w:rPr>
            <w:noProof/>
            <w:kern w:val="2"/>
            <w:sz w:val="21"/>
            <w:szCs w:val="22"/>
          </w:rPr>
          <w:tab/>
        </w:r>
        <w:r w:rsidR="00977B7B" w:rsidRPr="00356179">
          <w:rPr>
            <w:rStyle w:val="a8"/>
            <w:b/>
            <w:bCs/>
            <w:noProof/>
          </w:rPr>
          <w:t>规则描述</w:t>
        </w:r>
        <w:r w:rsidR="00977B7B">
          <w:rPr>
            <w:noProof/>
            <w:webHidden/>
          </w:rPr>
          <w:tab/>
        </w:r>
        <w:r w:rsidR="00977B7B">
          <w:rPr>
            <w:noProof/>
            <w:webHidden/>
          </w:rPr>
          <w:fldChar w:fldCharType="begin"/>
        </w:r>
        <w:r w:rsidR="00977B7B">
          <w:rPr>
            <w:noProof/>
            <w:webHidden/>
          </w:rPr>
          <w:instrText xml:space="preserve"> PAGEREF _Toc34831752 \h </w:instrText>
        </w:r>
        <w:r w:rsidR="00977B7B">
          <w:rPr>
            <w:noProof/>
            <w:webHidden/>
          </w:rPr>
        </w:r>
        <w:r w:rsidR="00977B7B">
          <w:rPr>
            <w:noProof/>
            <w:webHidden/>
          </w:rPr>
          <w:fldChar w:fldCharType="separate"/>
        </w:r>
        <w:r w:rsidR="00977B7B">
          <w:rPr>
            <w:noProof/>
            <w:webHidden/>
          </w:rPr>
          <w:t>5</w:t>
        </w:r>
        <w:r w:rsidR="00977B7B">
          <w:rPr>
            <w:noProof/>
            <w:webHidden/>
          </w:rPr>
          <w:fldChar w:fldCharType="end"/>
        </w:r>
      </w:hyperlink>
    </w:p>
    <w:p w14:paraId="21D6B45E" w14:textId="71DA4B7A" w:rsidR="00977B7B" w:rsidRDefault="007F586E">
      <w:pPr>
        <w:pStyle w:val="TOC2"/>
        <w:tabs>
          <w:tab w:val="left" w:pos="1260"/>
          <w:tab w:val="right" w:leader="dot" w:pos="8380"/>
        </w:tabs>
        <w:ind w:left="400"/>
        <w:rPr>
          <w:noProof/>
          <w:kern w:val="2"/>
          <w:sz w:val="21"/>
          <w:szCs w:val="22"/>
        </w:rPr>
      </w:pPr>
      <w:hyperlink w:anchor="_Toc34831753" w:history="1">
        <w:r w:rsidR="00977B7B" w:rsidRPr="00356179">
          <w:rPr>
            <w:rStyle w:val="a8"/>
            <w:b/>
            <w:noProof/>
          </w:rPr>
          <w:t>3.3</w:t>
        </w:r>
        <w:r w:rsidR="00977B7B">
          <w:rPr>
            <w:noProof/>
            <w:kern w:val="2"/>
            <w:sz w:val="21"/>
            <w:szCs w:val="22"/>
          </w:rPr>
          <w:tab/>
        </w:r>
        <w:r w:rsidR="00977B7B" w:rsidRPr="00356179">
          <w:rPr>
            <w:rStyle w:val="a8"/>
            <w:b/>
            <w:noProof/>
          </w:rPr>
          <w:t>商城区分城市</w:t>
        </w:r>
        <w:r w:rsidR="00977B7B" w:rsidRPr="00356179">
          <w:rPr>
            <w:rStyle w:val="a8"/>
            <w:b/>
            <w:noProof/>
          </w:rPr>
          <w:t>-</w:t>
        </w:r>
        <w:r w:rsidR="00977B7B" w:rsidRPr="00356179">
          <w:rPr>
            <w:rStyle w:val="a8"/>
            <w:b/>
            <w:noProof/>
          </w:rPr>
          <w:t>客户体验中心</w:t>
        </w:r>
        <w:r w:rsidR="00977B7B">
          <w:rPr>
            <w:noProof/>
            <w:webHidden/>
          </w:rPr>
          <w:tab/>
        </w:r>
        <w:r w:rsidR="00977B7B">
          <w:rPr>
            <w:noProof/>
            <w:webHidden/>
          </w:rPr>
          <w:fldChar w:fldCharType="begin"/>
        </w:r>
        <w:r w:rsidR="00977B7B">
          <w:rPr>
            <w:noProof/>
            <w:webHidden/>
          </w:rPr>
          <w:instrText xml:space="preserve"> PAGEREF _Toc34831753 \h </w:instrText>
        </w:r>
        <w:r w:rsidR="00977B7B">
          <w:rPr>
            <w:noProof/>
            <w:webHidden/>
          </w:rPr>
        </w:r>
        <w:r w:rsidR="00977B7B">
          <w:rPr>
            <w:noProof/>
            <w:webHidden/>
          </w:rPr>
          <w:fldChar w:fldCharType="separate"/>
        </w:r>
        <w:r w:rsidR="00977B7B">
          <w:rPr>
            <w:noProof/>
            <w:webHidden/>
          </w:rPr>
          <w:t>5</w:t>
        </w:r>
        <w:r w:rsidR="00977B7B">
          <w:rPr>
            <w:noProof/>
            <w:webHidden/>
          </w:rPr>
          <w:fldChar w:fldCharType="end"/>
        </w:r>
      </w:hyperlink>
    </w:p>
    <w:p w14:paraId="44D2362B" w14:textId="31FDE892" w:rsidR="00977B7B" w:rsidRDefault="007F586E">
      <w:pPr>
        <w:pStyle w:val="TOC3"/>
        <w:tabs>
          <w:tab w:val="left" w:pos="1680"/>
          <w:tab w:val="right" w:leader="dot" w:pos="8380"/>
        </w:tabs>
        <w:ind w:left="800"/>
        <w:rPr>
          <w:noProof/>
          <w:kern w:val="2"/>
          <w:sz w:val="21"/>
          <w:szCs w:val="22"/>
        </w:rPr>
      </w:pPr>
      <w:hyperlink w:anchor="_Toc34831754" w:history="1">
        <w:r w:rsidR="00977B7B" w:rsidRPr="00356179">
          <w:rPr>
            <w:rStyle w:val="a8"/>
            <w:b/>
            <w:bCs/>
            <w:noProof/>
          </w:rPr>
          <w:t>3.3.1</w:t>
        </w:r>
        <w:r w:rsidR="00977B7B">
          <w:rPr>
            <w:noProof/>
            <w:kern w:val="2"/>
            <w:sz w:val="21"/>
            <w:szCs w:val="22"/>
          </w:rPr>
          <w:tab/>
        </w:r>
        <w:r w:rsidR="00977B7B" w:rsidRPr="00356179">
          <w:rPr>
            <w:rStyle w:val="a8"/>
            <w:b/>
            <w:bCs/>
            <w:noProof/>
          </w:rPr>
          <w:t>功能描述</w:t>
        </w:r>
        <w:r w:rsidR="00977B7B">
          <w:rPr>
            <w:noProof/>
            <w:webHidden/>
          </w:rPr>
          <w:tab/>
        </w:r>
        <w:r w:rsidR="00977B7B">
          <w:rPr>
            <w:noProof/>
            <w:webHidden/>
          </w:rPr>
          <w:fldChar w:fldCharType="begin"/>
        </w:r>
        <w:r w:rsidR="00977B7B">
          <w:rPr>
            <w:noProof/>
            <w:webHidden/>
          </w:rPr>
          <w:instrText xml:space="preserve"> PAGEREF _Toc34831754 \h </w:instrText>
        </w:r>
        <w:r w:rsidR="00977B7B">
          <w:rPr>
            <w:noProof/>
            <w:webHidden/>
          </w:rPr>
        </w:r>
        <w:r w:rsidR="00977B7B">
          <w:rPr>
            <w:noProof/>
            <w:webHidden/>
          </w:rPr>
          <w:fldChar w:fldCharType="separate"/>
        </w:r>
        <w:r w:rsidR="00977B7B">
          <w:rPr>
            <w:noProof/>
            <w:webHidden/>
          </w:rPr>
          <w:t>5</w:t>
        </w:r>
        <w:r w:rsidR="00977B7B">
          <w:rPr>
            <w:noProof/>
            <w:webHidden/>
          </w:rPr>
          <w:fldChar w:fldCharType="end"/>
        </w:r>
      </w:hyperlink>
    </w:p>
    <w:p w14:paraId="4F74D60E" w14:textId="01DDB9E4" w:rsidR="00977B7B" w:rsidRDefault="007F586E">
      <w:pPr>
        <w:pStyle w:val="TOC3"/>
        <w:tabs>
          <w:tab w:val="left" w:pos="1680"/>
          <w:tab w:val="right" w:leader="dot" w:pos="8380"/>
        </w:tabs>
        <w:ind w:left="800"/>
        <w:rPr>
          <w:noProof/>
          <w:kern w:val="2"/>
          <w:sz w:val="21"/>
          <w:szCs w:val="22"/>
        </w:rPr>
      </w:pPr>
      <w:hyperlink w:anchor="_Toc34831755" w:history="1">
        <w:r w:rsidR="00977B7B" w:rsidRPr="00356179">
          <w:rPr>
            <w:rStyle w:val="a8"/>
            <w:b/>
            <w:bCs/>
            <w:noProof/>
          </w:rPr>
          <w:t>3.3.2</w:t>
        </w:r>
        <w:r w:rsidR="00977B7B">
          <w:rPr>
            <w:noProof/>
            <w:kern w:val="2"/>
            <w:sz w:val="21"/>
            <w:szCs w:val="22"/>
          </w:rPr>
          <w:tab/>
        </w:r>
        <w:r w:rsidR="00977B7B" w:rsidRPr="00356179">
          <w:rPr>
            <w:rStyle w:val="a8"/>
            <w:b/>
            <w:bCs/>
            <w:noProof/>
          </w:rPr>
          <w:t>规则描述</w:t>
        </w:r>
        <w:r w:rsidR="00977B7B">
          <w:rPr>
            <w:noProof/>
            <w:webHidden/>
          </w:rPr>
          <w:tab/>
        </w:r>
        <w:r w:rsidR="00977B7B">
          <w:rPr>
            <w:noProof/>
            <w:webHidden/>
          </w:rPr>
          <w:fldChar w:fldCharType="begin"/>
        </w:r>
        <w:r w:rsidR="00977B7B">
          <w:rPr>
            <w:noProof/>
            <w:webHidden/>
          </w:rPr>
          <w:instrText xml:space="preserve"> PAGEREF _Toc34831755 \h </w:instrText>
        </w:r>
        <w:r w:rsidR="00977B7B">
          <w:rPr>
            <w:noProof/>
            <w:webHidden/>
          </w:rPr>
        </w:r>
        <w:r w:rsidR="00977B7B">
          <w:rPr>
            <w:noProof/>
            <w:webHidden/>
          </w:rPr>
          <w:fldChar w:fldCharType="separate"/>
        </w:r>
        <w:r w:rsidR="00977B7B">
          <w:rPr>
            <w:noProof/>
            <w:webHidden/>
          </w:rPr>
          <w:t>5</w:t>
        </w:r>
        <w:r w:rsidR="00977B7B">
          <w:rPr>
            <w:noProof/>
            <w:webHidden/>
          </w:rPr>
          <w:fldChar w:fldCharType="end"/>
        </w:r>
      </w:hyperlink>
    </w:p>
    <w:p w14:paraId="5044A709" w14:textId="6477E9B4" w:rsidR="00977B7B" w:rsidRDefault="007F586E">
      <w:pPr>
        <w:pStyle w:val="TOC2"/>
        <w:tabs>
          <w:tab w:val="left" w:pos="1260"/>
          <w:tab w:val="right" w:leader="dot" w:pos="8380"/>
        </w:tabs>
        <w:ind w:left="400"/>
        <w:rPr>
          <w:noProof/>
          <w:kern w:val="2"/>
          <w:sz w:val="21"/>
          <w:szCs w:val="22"/>
        </w:rPr>
      </w:pPr>
      <w:hyperlink w:anchor="_Toc34831756" w:history="1">
        <w:r w:rsidR="00977B7B" w:rsidRPr="00356179">
          <w:rPr>
            <w:rStyle w:val="a8"/>
            <w:b/>
            <w:noProof/>
          </w:rPr>
          <w:t>3.4</w:t>
        </w:r>
        <w:r w:rsidR="00977B7B">
          <w:rPr>
            <w:noProof/>
            <w:kern w:val="2"/>
            <w:sz w:val="21"/>
            <w:szCs w:val="22"/>
          </w:rPr>
          <w:tab/>
        </w:r>
        <w:r w:rsidR="00977B7B" w:rsidRPr="00356179">
          <w:rPr>
            <w:rStyle w:val="a8"/>
            <w:b/>
            <w:noProof/>
          </w:rPr>
          <w:t>界面优化</w:t>
        </w:r>
        <w:r w:rsidR="00977B7B" w:rsidRPr="00356179">
          <w:rPr>
            <w:rStyle w:val="a8"/>
            <w:b/>
            <w:noProof/>
          </w:rPr>
          <w:t>-</w:t>
        </w:r>
        <w:r w:rsidR="00977B7B" w:rsidRPr="00356179">
          <w:rPr>
            <w:rStyle w:val="a8"/>
            <w:b/>
            <w:noProof/>
          </w:rPr>
          <w:t>客户体验中心</w:t>
        </w:r>
        <w:r w:rsidR="00977B7B">
          <w:rPr>
            <w:noProof/>
            <w:webHidden/>
          </w:rPr>
          <w:tab/>
        </w:r>
        <w:r w:rsidR="00977B7B">
          <w:rPr>
            <w:noProof/>
            <w:webHidden/>
          </w:rPr>
          <w:fldChar w:fldCharType="begin"/>
        </w:r>
        <w:r w:rsidR="00977B7B">
          <w:rPr>
            <w:noProof/>
            <w:webHidden/>
          </w:rPr>
          <w:instrText xml:space="preserve"> PAGEREF _Toc34831756 \h </w:instrText>
        </w:r>
        <w:r w:rsidR="00977B7B">
          <w:rPr>
            <w:noProof/>
            <w:webHidden/>
          </w:rPr>
        </w:r>
        <w:r w:rsidR="00977B7B">
          <w:rPr>
            <w:noProof/>
            <w:webHidden/>
          </w:rPr>
          <w:fldChar w:fldCharType="separate"/>
        </w:r>
        <w:r w:rsidR="00977B7B">
          <w:rPr>
            <w:noProof/>
            <w:webHidden/>
          </w:rPr>
          <w:t>5</w:t>
        </w:r>
        <w:r w:rsidR="00977B7B">
          <w:rPr>
            <w:noProof/>
            <w:webHidden/>
          </w:rPr>
          <w:fldChar w:fldCharType="end"/>
        </w:r>
      </w:hyperlink>
    </w:p>
    <w:p w14:paraId="74C8D6D6" w14:textId="189E0BBB" w:rsidR="00977B7B" w:rsidRDefault="007F586E">
      <w:pPr>
        <w:pStyle w:val="TOC3"/>
        <w:tabs>
          <w:tab w:val="left" w:pos="1680"/>
          <w:tab w:val="right" w:leader="dot" w:pos="8380"/>
        </w:tabs>
        <w:ind w:left="800"/>
        <w:rPr>
          <w:noProof/>
          <w:kern w:val="2"/>
          <w:sz w:val="21"/>
          <w:szCs w:val="22"/>
        </w:rPr>
      </w:pPr>
      <w:hyperlink w:anchor="_Toc34831757" w:history="1">
        <w:r w:rsidR="00977B7B" w:rsidRPr="00356179">
          <w:rPr>
            <w:rStyle w:val="a8"/>
            <w:b/>
            <w:bCs/>
            <w:noProof/>
          </w:rPr>
          <w:t>3.4.1</w:t>
        </w:r>
        <w:r w:rsidR="00977B7B">
          <w:rPr>
            <w:noProof/>
            <w:kern w:val="2"/>
            <w:sz w:val="21"/>
            <w:szCs w:val="22"/>
          </w:rPr>
          <w:tab/>
        </w:r>
        <w:r w:rsidR="00977B7B" w:rsidRPr="00356179">
          <w:rPr>
            <w:rStyle w:val="a8"/>
            <w:b/>
            <w:bCs/>
            <w:noProof/>
          </w:rPr>
          <w:t>功能描述</w:t>
        </w:r>
        <w:r w:rsidR="00977B7B">
          <w:rPr>
            <w:noProof/>
            <w:webHidden/>
          </w:rPr>
          <w:tab/>
        </w:r>
        <w:r w:rsidR="00977B7B">
          <w:rPr>
            <w:noProof/>
            <w:webHidden/>
          </w:rPr>
          <w:fldChar w:fldCharType="begin"/>
        </w:r>
        <w:r w:rsidR="00977B7B">
          <w:rPr>
            <w:noProof/>
            <w:webHidden/>
          </w:rPr>
          <w:instrText xml:space="preserve"> PAGEREF _Toc34831757 \h </w:instrText>
        </w:r>
        <w:r w:rsidR="00977B7B">
          <w:rPr>
            <w:noProof/>
            <w:webHidden/>
          </w:rPr>
        </w:r>
        <w:r w:rsidR="00977B7B">
          <w:rPr>
            <w:noProof/>
            <w:webHidden/>
          </w:rPr>
          <w:fldChar w:fldCharType="separate"/>
        </w:r>
        <w:r w:rsidR="00977B7B">
          <w:rPr>
            <w:noProof/>
            <w:webHidden/>
          </w:rPr>
          <w:t>5</w:t>
        </w:r>
        <w:r w:rsidR="00977B7B">
          <w:rPr>
            <w:noProof/>
            <w:webHidden/>
          </w:rPr>
          <w:fldChar w:fldCharType="end"/>
        </w:r>
      </w:hyperlink>
    </w:p>
    <w:p w14:paraId="57E6D663" w14:textId="659AFA28" w:rsidR="00977B7B" w:rsidRDefault="007F586E">
      <w:pPr>
        <w:pStyle w:val="TOC3"/>
        <w:tabs>
          <w:tab w:val="left" w:pos="1680"/>
          <w:tab w:val="right" w:leader="dot" w:pos="8380"/>
        </w:tabs>
        <w:ind w:left="800"/>
        <w:rPr>
          <w:noProof/>
          <w:kern w:val="2"/>
          <w:sz w:val="21"/>
          <w:szCs w:val="22"/>
        </w:rPr>
      </w:pPr>
      <w:hyperlink w:anchor="_Toc34831758" w:history="1">
        <w:r w:rsidR="00977B7B" w:rsidRPr="00356179">
          <w:rPr>
            <w:rStyle w:val="a8"/>
            <w:b/>
            <w:bCs/>
            <w:noProof/>
          </w:rPr>
          <w:t>3.4.2</w:t>
        </w:r>
        <w:r w:rsidR="00977B7B">
          <w:rPr>
            <w:noProof/>
            <w:kern w:val="2"/>
            <w:sz w:val="21"/>
            <w:szCs w:val="22"/>
          </w:rPr>
          <w:tab/>
        </w:r>
        <w:r w:rsidR="00977B7B" w:rsidRPr="00356179">
          <w:rPr>
            <w:rStyle w:val="a8"/>
            <w:b/>
            <w:bCs/>
            <w:noProof/>
          </w:rPr>
          <w:t>规则描述</w:t>
        </w:r>
        <w:r w:rsidR="00977B7B">
          <w:rPr>
            <w:noProof/>
            <w:webHidden/>
          </w:rPr>
          <w:tab/>
        </w:r>
        <w:r w:rsidR="00977B7B">
          <w:rPr>
            <w:noProof/>
            <w:webHidden/>
          </w:rPr>
          <w:fldChar w:fldCharType="begin"/>
        </w:r>
        <w:r w:rsidR="00977B7B">
          <w:rPr>
            <w:noProof/>
            <w:webHidden/>
          </w:rPr>
          <w:instrText xml:space="preserve"> PAGEREF _Toc34831758 \h </w:instrText>
        </w:r>
        <w:r w:rsidR="00977B7B">
          <w:rPr>
            <w:noProof/>
            <w:webHidden/>
          </w:rPr>
        </w:r>
        <w:r w:rsidR="00977B7B">
          <w:rPr>
            <w:noProof/>
            <w:webHidden/>
          </w:rPr>
          <w:fldChar w:fldCharType="separate"/>
        </w:r>
        <w:r w:rsidR="00977B7B">
          <w:rPr>
            <w:noProof/>
            <w:webHidden/>
          </w:rPr>
          <w:t>5</w:t>
        </w:r>
        <w:r w:rsidR="00977B7B">
          <w:rPr>
            <w:noProof/>
            <w:webHidden/>
          </w:rPr>
          <w:fldChar w:fldCharType="end"/>
        </w:r>
      </w:hyperlink>
    </w:p>
    <w:p w14:paraId="4BC7A475" w14:textId="4DBB7D8A" w:rsidR="00E66ED4" w:rsidRDefault="007E39FE">
      <w:pPr>
        <w:rPr>
          <w:rFonts w:ascii="宋体" w:hAnsi="宋体" w:cs="MS Shell Dlg 2"/>
          <w:color w:val="000000"/>
          <w:sz w:val="18"/>
          <w:szCs w:val="18"/>
        </w:rPr>
        <w:sectPr w:rsidR="00E66ED4">
          <w:headerReference w:type="default" r:id="rId8"/>
          <w:footerReference w:type="default" r:id="rId9"/>
          <w:headerReference w:type="first" r:id="rId10"/>
          <w:pgSz w:w="11906" w:h="16838" w:code="9"/>
          <w:pgMar w:top="1134" w:right="1758" w:bottom="1134" w:left="1758" w:header="851" w:footer="851" w:gutter="0"/>
          <w:cols w:space="425"/>
          <w:titlePg/>
          <w:docGrid w:type="lines" w:linePitch="312"/>
        </w:sectPr>
      </w:pPr>
      <w:r>
        <w:rPr>
          <w:rFonts w:ascii="宋体" w:hAnsi="宋体" w:cs="MS Shell Dlg 2"/>
          <w:color w:val="000000"/>
          <w:sz w:val="18"/>
          <w:szCs w:val="18"/>
        </w:rPr>
        <w:fldChar w:fldCharType="end"/>
      </w:r>
    </w:p>
    <w:p w14:paraId="44FCF78B" w14:textId="77777777" w:rsidR="00E66ED4" w:rsidRDefault="00FF0048" w:rsidP="008478D3">
      <w:pPr>
        <w:pStyle w:val="10"/>
      </w:pPr>
      <w:bookmarkStart w:id="1" w:name="_Toc351456270"/>
      <w:bookmarkStart w:id="2" w:name="_Toc356565106"/>
      <w:bookmarkStart w:id="3" w:name="_Toc34831737"/>
      <w:r>
        <w:rPr>
          <w:rFonts w:hint="eastAsia"/>
        </w:rPr>
        <w:lastRenderedPageBreak/>
        <w:t>关于本文档</w:t>
      </w:r>
      <w:bookmarkEnd w:id="1"/>
      <w:bookmarkEnd w:id="2"/>
      <w:bookmarkEnd w:id="3"/>
    </w:p>
    <w:p w14:paraId="37B15D92" w14:textId="77777777" w:rsidR="00E66ED4" w:rsidRPr="008478D3" w:rsidRDefault="00FF0048" w:rsidP="008478D3">
      <w:pPr>
        <w:pStyle w:val="2"/>
        <w:rPr>
          <w:b/>
          <w:color w:val="auto"/>
        </w:rPr>
      </w:pPr>
      <w:bookmarkStart w:id="4" w:name="_Toc181442278"/>
      <w:bookmarkStart w:id="5" w:name="_Toc119727641"/>
      <w:bookmarkStart w:id="6" w:name="_Toc351456271"/>
      <w:bookmarkStart w:id="7" w:name="_Toc356565107"/>
      <w:bookmarkStart w:id="8" w:name="_Toc34831738"/>
      <w:r w:rsidRPr="008478D3">
        <w:rPr>
          <w:rFonts w:hint="eastAsia"/>
          <w:b/>
          <w:color w:val="auto"/>
        </w:rPr>
        <w:t>内容</w:t>
      </w:r>
      <w:bookmarkEnd w:id="4"/>
      <w:bookmarkEnd w:id="5"/>
      <w:r w:rsidRPr="008478D3">
        <w:rPr>
          <w:rFonts w:hint="eastAsia"/>
          <w:b/>
          <w:color w:val="auto"/>
        </w:rPr>
        <w:t>说明</w:t>
      </w:r>
      <w:bookmarkEnd w:id="6"/>
      <w:bookmarkEnd w:id="7"/>
      <w:bookmarkEnd w:id="8"/>
    </w:p>
    <w:p w14:paraId="2A5F8E38" w14:textId="77777777" w:rsidR="00E66ED4" w:rsidRPr="00806F4F" w:rsidRDefault="00FF0048" w:rsidP="00DD1FF1">
      <w:pPr>
        <w:pStyle w:val="aff6"/>
        <w:spacing w:before="120" w:line="480" w:lineRule="auto"/>
        <w:ind w:leftChars="0" w:left="0" w:firstLineChars="0" w:firstLine="359"/>
        <w:rPr>
          <w:rFonts w:asciiTheme="minorEastAsia" w:hAnsiTheme="minorEastAsia"/>
          <w:sz w:val="24"/>
          <w:szCs w:val="24"/>
        </w:rPr>
      </w:pPr>
      <w:r w:rsidRPr="00806F4F">
        <w:rPr>
          <w:rFonts w:asciiTheme="minorEastAsia" w:hAnsiTheme="minorEastAsia" w:hint="eastAsia"/>
          <w:sz w:val="24"/>
          <w:szCs w:val="24"/>
        </w:rPr>
        <w:t>本文档用于描述产品需求</w:t>
      </w:r>
      <w:r w:rsidR="00935147" w:rsidRPr="00806F4F">
        <w:rPr>
          <w:rFonts w:asciiTheme="minorEastAsia" w:hAnsiTheme="minorEastAsia" w:hint="eastAsia"/>
          <w:sz w:val="24"/>
          <w:szCs w:val="24"/>
        </w:rPr>
        <w:t>阶段的概要设计</w:t>
      </w:r>
      <w:r w:rsidRPr="00806F4F">
        <w:rPr>
          <w:rFonts w:asciiTheme="minorEastAsia" w:hAnsiTheme="minorEastAsia" w:hint="eastAsia"/>
          <w:sz w:val="24"/>
          <w:szCs w:val="24"/>
        </w:rPr>
        <w:t>。包括各个需求的</w:t>
      </w:r>
      <w:r w:rsidR="001047F2" w:rsidRPr="00806F4F">
        <w:rPr>
          <w:rFonts w:asciiTheme="minorEastAsia" w:hAnsiTheme="minorEastAsia" w:hint="eastAsia"/>
          <w:sz w:val="24"/>
          <w:szCs w:val="24"/>
        </w:rPr>
        <w:t>场景故事，</w:t>
      </w:r>
      <w:r w:rsidRPr="00806F4F">
        <w:rPr>
          <w:rFonts w:asciiTheme="minorEastAsia" w:hAnsiTheme="minorEastAsia" w:hint="eastAsia"/>
          <w:sz w:val="24"/>
          <w:szCs w:val="24"/>
        </w:rPr>
        <w:t>功能描述，</w:t>
      </w:r>
      <w:r w:rsidR="00935147" w:rsidRPr="00806F4F">
        <w:rPr>
          <w:rFonts w:asciiTheme="minorEastAsia" w:hAnsiTheme="minorEastAsia" w:hint="eastAsia"/>
          <w:sz w:val="24"/>
          <w:szCs w:val="24"/>
        </w:rPr>
        <w:t>业务流程</w:t>
      </w:r>
      <w:r w:rsidRPr="00806F4F">
        <w:rPr>
          <w:rFonts w:asciiTheme="minorEastAsia" w:hAnsiTheme="minorEastAsia" w:hint="eastAsia"/>
          <w:sz w:val="24"/>
          <w:szCs w:val="24"/>
        </w:rPr>
        <w:t>，与其它</w:t>
      </w:r>
      <w:r w:rsidR="001047F2" w:rsidRPr="00806F4F">
        <w:rPr>
          <w:rFonts w:asciiTheme="minorEastAsia" w:hAnsiTheme="minorEastAsia" w:hint="eastAsia"/>
          <w:sz w:val="24"/>
          <w:szCs w:val="24"/>
        </w:rPr>
        <w:t>产品</w:t>
      </w:r>
      <w:r w:rsidRPr="00806F4F">
        <w:rPr>
          <w:rFonts w:asciiTheme="minorEastAsia" w:hAnsiTheme="minorEastAsia" w:hint="eastAsia"/>
          <w:sz w:val="24"/>
          <w:szCs w:val="24"/>
        </w:rPr>
        <w:t>功能的关系，与其它系统的接口等各个方面的定义。</w:t>
      </w:r>
    </w:p>
    <w:p w14:paraId="2EDFCE91" w14:textId="77777777" w:rsidR="00E66ED4" w:rsidRPr="008478D3" w:rsidRDefault="00FF0048" w:rsidP="008478D3">
      <w:pPr>
        <w:pStyle w:val="2"/>
        <w:rPr>
          <w:b/>
          <w:color w:val="auto"/>
        </w:rPr>
      </w:pPr>
      <w:bookmarkStart w:id="9" w:name="_Toc181442279"/>
      <w:bookmarkStart w:id="10" w:name="_Toc119727642"/>
      <w:bookmarkStart w:id="11" w:name="_Toc351456272"/>
      <w:bookmarkStart w:id="12" w:name="_Toc356565108"/>
      <w:bookmarkStart w:id="13" w:name="_Toc34831739"/>
      <w:r w:rsidRPr="008478D3">
        <w:rPr>
          <w:rFonts w:hint="eastAsia"/>
          <w:b/>
          <w:color w:val="auto"/>
        </w:rPr>
        <w:t>适用</w:t>
      </w:r>
      <w:bookmarkEnd w:id="9"/>
      <w:bookmarkEnd w:id="10"/>
      <w:bookmarkEnd w:id="11"/>
      <w:r w:rsidRPr="008478D3">
        <w:rPr>
          <w:rFonts w:hint="eastAsia"/>
          <w:b/>
          <w:color w:val="auto"/>
        </w:rPr>
        <w:t>范围</w:t>
      </w:r>
      <w:bookmarkEnd w:id="12"/>
      <w:bookmarkEnd w:id="13"/>
    </w:p>
    <w:p w14:paraId="5B044A72" w14:textId="77777777" w:rsidR="00E66ED4" w:rsidRPr="00806F4F" w:rsidRDefault="00FF0048" w:rsidP="0043624B">
      <w:pPr>
        <w:pStyle w:val="aff6"/>
        <w:numPr>
          <w:ilvl w:val="0"/>
          <w:numId w:val="4"/>
        </w:numPr>
        <w:spacing w:before="120" w:line="480" w:lineRule="auto"/>
        <w:ind w:leftChars="32" w:left="421" w:firstLineChars="0" w:hanging="357"/>
        <w:rPr>
          <w:rFonts w:asciiTheme="minorEastAsia" w:hAnsiTheme="minorEastAsia"/>
          <w:sz w:val="24"/>
          <w:szCs w:val="24"/>
        </w:rPr>
      </w:pPr>
      <w:r w:rsidRPr="00806F4F">
        <w:rPr>
          <w:rFonts w:asciiTheme="minorEastAsia" w:hAnsiTheme="minorEastAsia" w:hint="eastAsia"/>
          <w:sz w:val="24"/>
          <w:szCs w:val="24"/>
        </w:rPr>
        <w:t>本文档</w:t>
      </w:r>
      <w:r w:rsidR="003963E3" w:rsidRPr="00806F4F">
        <w:rPr>
          <w:rFonts w:asciiTheme="minorEastAsia" w:hAnsiTheme="minorEastAsia" w:hint="eastAsia"/>
          <w:sz w:val="24"/>
          <w:szCs w:val="24"/>
        </w:rPr>
        <w:t>遵从</w:t>
      </w:r>
      <w:r w:rsidR="00DA0AEC" w:rsidRPr="00806F4F">
        <w:rPr>
          <w:rFonts w:asciiTheme="minorEastAsia" w:hAnsiTheme="minorEastAsia"/>
          <w:sz w:val="24"/>
          <w:szCs w:val="24"/>
        </w:rPr>
        <w:t>T3</w:t>
      </w:r>
      <w:r w:rsidR="00DA0AEC" w:rsidRPr="00806F4F">
        <w:rPr>
          <w:rFonts w:asciiTheme="minorEastAsia" w:hAnsiTheme="minorEastAsia" w:hint="eastAsia"/>
          <w:sz w:val="24"/>
          <w:szCs w:val="24"/>
        </w:rPr>
        <w:t>出行</w:t>
      </w:r>
      <w:r w:rsidR="00AF09D7" w:rsidRPr="00806F4F">
        <w:rPr>
          <w:rFonts w:asciiTheme="minorEastAsia" w:hAnsiTheme="minorEastAsia" w:hint="eastAsia"/>
          <w:sz w:val="24"/>
          <w:szCs w:val="24"/>
        </w:rPr>
        <w:t>产品设计管理办法</w:t>
      </w:r>
      <w:r w:rsidRPr="00806F4F">
        <w:rPr>
          <w:rFonts w:asciiTheme="minorEastAsia" w:hAnsiTheme="minorEastAsia" w:hint="eastAsia"/>
          <w:sz w:val="24"/>
          <w:szCs w:val="24"/>
        </w:rPr>
        <w:t>，由产品</w:t>
      </w:r>
      <w:r w:rsidR="00935147" w:rsidRPr="00806F4F">
        <w:rPr>
          <w:rFonts w:asciiTheme="minorEastAsia" w:hAnsiTheme="minorEastAsia" w:hint="eastAsia"/>
          <w:sz w:val="24"/>
          <w:szCs w:val="24"/>
        </w:rPr>
        <w:t>规划经理牵头</w:t>
      </w:r>
      <w:r w:rsidRPr="00806F4F">
        <w:rPr>
          <w:rFonts w:asciiTheme="minorEastAsia" w:hAnsiTheme="minorEastAsia" w:hint="eastAsia"/>
          <w:sz w:val="24"/>
          <w:szCs w:val="24"/>
        </w:rPr>
        <w:t>。</w:t>
      </w:r>
    </w:p>
    <w:p w14:paraId="4EA8D2FA" w14:textId="77777777" w:rsidR="00E66ED4" w:rsidRPr="00806F4F" w:rsidRDefault="00FF0048" w:rsidP="0043624B">
      <w:pPr>
        <w:pStyle w:val="aff6"/>
        <w:numPr>
          <w:ilvl w:val="0"/>
          <w:numId w:val="4"/>
        </w:numPr>
        <w:spacing w:before="120" w:line="480" w:lineRule="auto"/>
        <w:ind w:leftChars="32" w:left="421" w:firstLineChars="0" w:hanging="357"/>
        <w:rPr>
          <w:rFonts w:asciiTheme="minorEastAsia" w:hAnsiTheme="minorEastAsia"/>
          <w:sz w:val="24"/>
          <w:szCs w:val="24"/>
        </w:rPr>
      </w:pPr>
      <w:r w:rsidRPr="00806F4F">
        <w:rPr>
          <w:rFonts w:asciiTheme="minorEastAsia" w:hAnsiTheme="minorEastAsia" w:hint="eastAsia"/>
          <w:sz w:val="24"/>
          <w:szCs w:val="24"/>
        </w:rPr>
        <w:t>本文档在产品</w:t>
      </w:r>
      <w:r w:rsidR="00935147" w:rsidRPr="00806F4F">
        <w:rPr>
          <w:rFonts w:asciiTheme="minorEastAsia" w:hAnsiTheme="minorEastAsia" w:hint="eastAsia"/>
          <w:sz w:val="24"/>
          <w:szCs w:val="24"/>
        </w:rPr>
        <w:t>规划</w:t>
      </w:r>
      <w:r w:rsidRPr="00806F4F">
        <w:rPr>
          <w:rFonts w:asciiTheme="minorEastAsia" w:hAnsiTheme="minorEastAsia" w:hint="eastAsia"/>
          <w:sz w:val="24"/>
          <w:szCs w:val="24"/>
        </w:rPr>
        <w:t>团队编写完成后，由产品</w:t>
      </w:r>
      <w:r w:rsidR="00935147" w:rsidRPr="00806F4F">
        <w:rPr>
          <w:rFonts w:asciiTheme="minorEastAsia" w:hAnsiTheme="minorEastAsia" w:hint="eastAsia"/>
          <w:sz w:val="24"/>
          <w:szCs w:val="24"/>
        </w:rPr>
        <w:t>规划经理</w:t>
      </w:r>
      <w:r w:rsidRPr="00806F4F">
        <w:rPr>
          <w:rFonts w:asciiTheme="minorEastAsia" w:hAnsiTheme="minorEastAsia" w:hint="eastAsia"/>
          <w:sz w:val="24"/>
          <w:szCs w:val="24"/>
        </w:rPr>
        <w:t>组织评审。评审团队包括：业务代表（运营方</w:t>
      </w:r>
      <w:r w:rsidR="00AF09D7" w:rsidRPr="00806F4F">
        <w:rPr>
          <w:rFonts w:asciiTheme="minorEastAsia" w:hAnsiTheme="minorEastAsia" w:hint="eastAsia"/>
          <w:sz w:val="24"/>
          <w:szCs w:val="24"/>
        </w:rPr>
        <w:t>，需求方</w:t>
      </w:r>
      <w:r w:rsidRPr="00806F4F">
        <w:rPr>
          <w:rFonts w:asciiTheme="minorEastAsia" w:hAnsiTheme="minorEastAsia" w:hint="eastAsia"/>
          <w:sz w:val="24"/>
          <w:szCs w:val="24"/>
        </w:rPr>
        <w:t>）、产品经理上级领导、用户体验设计团</w:t>
      </w:r>
      <w:r w:rsidR="00AF09D7" w:rsidRPr="00806F4F">
        <w:rPr>
          <w:rFonts w:asciiTheme="minorEastAsia" w:hAnsiTheme="minorEastAsia" w:hint="eastAsia"/>
          <w:sz w:val="24"/>
          <w:szCs w:val="24"/>
        </w:rPr>
        <w:t>队、</w:t>
      </w:r>
      <w:r w:rsidR="001047F2" w:rsidRPr="00806F4F">
        <w:rPr>
          <w:rFonts w:asciiTheme="minorEastAsia" w:hAnsiTheme="minorEastAsia" w:hint="eastAsia"/>
          <w:sz w:val="24"/>
          <w:szCs w:val="24"/>
        </w:rPr>
        <w:t>技术</w:t>
      </w:r>
      <w:r w:rsidR="00AF09D7" w:rsidRPr="00806F4F">
        <w:rPr>
          <w:rFonts w:asciiTheme="minorEastAsia" w:hAnsiTheme="minorEastAsia" w:hint="eastAsia"/>
          <w:sz w:val="24"/>
          <w:szCs w:val="24"/>
        </w:rPr>
        <w:t>架构师、核心开发人员、测试经理</w:t>
      </w:r>
      <w:r w:rsidRPr="00806F4F">
        <w:rPr>
          <w:rFonts w:asciiTheme="minorEastAsia" w:hAnsiTheme="minorEastAsia" w:hint="eastAsia"/>
          <w:sz w:val="24"/>
          <w:szCs w:val="24"/>
        </w:rPr>
        <w:t>。</w:t>
      </w:r>
    </w:p>
    <w:p w14:paraId="3DB29950" w14:textId="77777777" w:rsidR="00E66ED4" w:rsidRPr="00806F4F" w:rsidRDefault="00FF0048" w:rsidP="0043624B">
      <w:pPr>
        <w:pStyle w:val="aff6"/>
        <w:numPr>
          <w:ilvl w:val="0"/>
          <w:numId w:val="4"/>
        </w:numPr>
        <w:spacing w:before="120" w:line="480" w:lineRule="auto"/>
        <w:ind w:leftChars="32" w:left="421" w:firstLineChars="0" w:hanging="357"/>
        <w:rPr>
          <w:rFonts w:asciiTheme="minorEastAsia" w:hAnsiTheme="minorEastAsia"/>
          <w:sz w:val="24"/>
          <w:szCs w:val="24"/>
        </w:rPr>
      </w:pPr>
      <w:r w:rsidRPr="00806F4F">
        <w:rPr>
          <w:rFonts w:asciiTheme="minorEastAsia" w:hAnsiTheme="minorEastAsia" w:hint="eastAsia"/>
          <w:sz w:val="24"/>
          <w:szCs w:val="24"/>
        </w:rPr>
        <w:t>本文档在评审后，作为需求基线，</w:t>
      </w:r>
      <w:r w:rsidR="001047F2" w:rsidRPr="00806F4F">
        <w:rPr>
          <w:rFonts w:asciiTheme="minorEastAsia" w:hAnsiTheme="minorEastAsia" w:hint="eastAsia"/>
          <w:sz w:val="24"/>
          <w:szCs w:val="24"/>
        </w:rPr>
        <w:t>由技术</w:t>
      </w:r>
      <w:proofErr w:type="gramStart"/>
      <w:r w:rsidR="001047F2" w:rsidRPr="00806F4F">
        <w:rPr>
          <w:rFonts w:asciiTheme="minorEastAsia" w:hAnsiTheme="minorEastAsia" w:hint="eastAsia"/>
          <w:sz w:val="24"/>
          <w:szCs w:val="24"/>
        </w:rPr>
        <w:t>架构师</w:t>
      </w:r>
      <w:proofErr w:type="gramEnd"/>
      <w:r w:rsidR="001047F2" w:rsidRPr="00806F4F">
        <w:rPr>
          <w:rFonts w:asciiTheme="minorEastAsia" w:hAnsiTheme="minorEastAsia" w:hint="eastAsia"/>
          <w:sz w:val="24"/>
          <w:szCs w:val="24"/>
        </w:rPr>
        <w:t>评估工作量，</w:t>
      </w:r>
      <w:r w:rsidRPr="00806F4F">
        <w:rPr>
          <w:rFonts w:asciiTheme="minorEastAsia" w:hAnsiTheme="minorEastAsia" w:hint="eastAsia"/>
          <w:sz w:val="24"/>
          <w:szCs w:val="24"/>
        </w:rPr>
        <w:t>由</w:t>
      </w:r>
      <w:r w:rsidR="00935147" w:rsidRPr="00806F4F">
        <w:rPr>
          <w:rFonts w:asciiTheme="minorEastAsia" w:hAnsiTheme="minorEastAsia" w:hint="eastAsia"/>
          <w:sz w:val="24"/>
          <w:szCs w:val="24"/>
        </w:rPr>
        <w:t>产品设计经理进行详细设计，包括</w:t>
      </w:r>
      <w:proofErr w:type="gramStart"/>
      <w:r w:rsidRPr="00806F4F">
        <w:rPr>
          <w:rFonts w:asciiTheme="minorEastAsia" w:hAnsiTheme="minorEastAsia" w:hint="eastAsia"/>
          <w:sz w:val="24"/>
          <w:szCs w:val="24"/>
        </w:rPr>
        <w:t>交互和</w:t>
      </w:r>
      <w:proofErr w:type="gramEnd"/>
      <w:r w:rsidRPr="00806F4F">
        <w:rPr>
          <w:rFonts w:asciiTheme="minorEastAsia" w:hAnsiTheme="minorEastAsia" w:hint="eastAsia"/>
          <w:sz w:val="24"/>
          <w:szCs w:val="24"/>
        </w:rPr>
        <w:t>视觉设计，测试团队准备测试方案。</w:t>
      </w:r>
    </w:p>
    <w:p w14:paraId="07B05966" w14:textId="77777777" w:rsidR="00E66ED4" w:rsidRPr="008478D3" w:rsidRDefault="00FF0048" w:rsidP="008478D3">
      <w:pPr>
        <w:pStyle w:val="2"/>
        <w:rPr>
          <w:b/>
          <w:color w:val="auto"/>
        </w:rPr>
      </w:pPr>
      <w:bookmarkStart w:id="14" w:name="_Toc351456273"/>
      <w:bookmarkStart w:id="15" w:name="_Toc356565109"/>
      <w:bookmarkStart w:id="16" w:name="_Toc34831740"/>
      <w:bookmarkStart w:id="17" w:name="_Toc119727643"/>
      <w:r w:rsidRPr="008478D3">
        <w:rPr>
          <w:rFonts w:hint="eastAsia"/>
          <w:b/>
          <w:color w:val="auto"/>
        </w:rPr>
        <w:t>术语</w:t>
      </w:r>
      <w:bookmarkStart w:id="18" w:name="_Toc181442281"/>
      <w:bookmarkEnd w:id="14"/>
      <w:bookmarkEnd w:id="15"/>
      <w:bookmarkEnd w:id="16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9"/>
        <w:gridCol w:w="5386"/>
        <w:gridCol w:w="1231"/>
      </w:tblGrid>
      <w:tr w:rsidR="00E66ED4" w:rsidRPr="008907AD" w14:paraId="15F68B26" w14:textId="77777777" w:rsidTr="00BB6E99">
        <w:trPr>
          <w:trHeight w:val="413"/>
          <w:jc w:val="center"/>
        </w:trPr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EEECE1"/>
          </w:tcPr>
          <w:p w14:paraId="13624E89" w14:textId="77777777" w:rsidR="00E66ED4" w:rsidRPr="008907AD" w:rsidRDefault="00FF0048">
            <w:pPr>
              <w:rPr>
                <w:rFonts w:hAnsi="宋体"/>
                <w:b/>
                <w:szCs w:val="21"/>
              </w:rPr>
            </w:pPr>
            <w:r w:rsidRPr="008907AD">
              <w:rPr>
                <w:rFonts w:hAnsi="宋体" w:hint="eastAsia"/>
                <w:b/>
                <w:szCs w:val="21"/>
              </w:rPr>
              <w:t>词汇名称</w:t>
            </w:r>
          </w:p>
        </w:tc>
        <w:tc>
          <w:tcPr>
            <w:tcW w:w="538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EECE1"/>
          </w:tcPr>
          <w:p w14:paraId="3D6BA540" w14:textId="77777777" w:rsidR="00E66ED4" w:rsidRPr="008907AD" w:rsidRDefault="00FF0048" w:rsidP="008907AD">
            <w:pPr>
              <w:ind w:firstLineChars="200" w:firstLine="402"/>
              <w:rPr>
                <w:rFonts w:hAnsi="宋体"/>
                <w:b/>
                <w:szCs w:val="21"/>
              </w:rPr>
            </w:pPr>
            <w:r w:rsidRPr="008907AD">
              <w:rPr>
                <w:rFonts w:hAnsi="宋体" w:hint="eastAsia"/>
                <w:b/>
                <w:szCs w:val="21"/>
              </w:rPr>
              <w:t>词汇含义</w:t>
            </w:r>
          </w:p>
        </w:tc>
        <w:tc>
          <w:tcPr>
            <w:tcW w:w="123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EECE1"/>
          </w:tcPr>
          <w:p w14:paraId="65AF6D07" w14:textId="77777777" w:rsidR="00E66ED4" w:rsidRPr="008907AD" w:rsidRDefault="00FF0048" w:rsidP="008907AD">
            <w:pPr>
              <w:ind w:firstLineChars="200" w:firstLine="402"/>
              <w:rPr>
                <w:rFonts w:hAnsi="宋体"/>
                <w:b/>
                <w:szCs w:val="21"/>
              </w:rPr>
            </w:pPr>
            <w:r w:rsidRPr="008907AD">
              <w:rPr>
                <w:rFonts w:hAnsi="宋体" w:hint="eastAsia"/>
                <w:b/>
                <w:szCs w:val="21"/>
              </w:rPr>
              <w:t>备注</w:t>
            </w:r>
          </w:p>
        </w:tc>
      </w:tr>
      <w:tr w:rsidR="0019046D" w14:paraId="7F31373F" w14:textId="77777777" w:rsidTr="00BB6E99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159F1E2B" w14:textId="449AE419" w:rsidR="0019046D" w:rsidRPr="008B66B0" w:rsidRDefault="0019046D" w:rsidP="0019046D">
            <w:pPr>
              <w:rPr>
                <w:rFonts w:asciiTheme="majorEastAsia" w:eastAsiaTheme="majorEastAsia" w:hAnsiTheme="majorEastAsia"/>
                <w:sz w:val="21"/>
                <w:szCs w:val="22"/>
              </w:rPr>
            </w:pPr>
          </w:p>
        </w:tc>
        <w:tc>
          <w:tcPr>
            <w:tcW w:w="5386" w:type="dxa"/>
            <w:tcBorders>
              <w:top w:val="single" w:sz="4" w:space="0" w:color="auto"/>
              <w:bottom w:val="single" w:sz="4" w:space="0" w:color="auto"/>
            </w:tcBorders>
          </w:tcPr>
          <w:p w14:paraId="14552600" w14:textId="264BCA41" w:rsidR="0019046D" w:rsidRPr="008B66B0" w:rsidRDefault="0019046D" w:rsidP="0019046D">
            <w:pPr>
              <w:rPr>
                <w:rFonts w:asciiTheme="majorEastAsia" w:eastAsiaTheme="majorEastAsia" w:hAnsiTheme="majorEastAsia"/>
                <w:sz w:val="21"/>
                <w:szCs w:val="22"/>
              </w:rPr>
            </w:pPr>
          </w:p>
        </w:tc>
        <w:tc>
          <w:tcPr>
            <w:tcW w:w="123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19F8154" w14:textId="77777777" w:rsidR="0019046D" w:rsidRPr="008B66B0" w:rsidRDefault="0019046D" w:rsidP="0019046D">
            <w:pPr>
              <w:rPr>
                <w:rFonts w:asciiTheme="majorEastAsia" w:eastAsiaTheme="majorEastAsia" w:hAnsiTheme="majorEastAsia"/>
                <w:sz w:val="21"/>
                <w:szCs w:val="22"/>
              </w:rPr>
            </w:pPr>
          </w:p>
        </w:tc>
      </w:tr>
      <w:tr w:rsidR="0019046D" w14:paraId="79824F06" w14:textId="77777777" w:rsidTr="00BB6E99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1E2173E2" w14:textId="3AD52A1D" w:rsidR="0019046D" w:rsidRPr="008B66B0" w:rsidRDefault="0019046D" w:rsidP="0019046D">
            <w:pPr>
              <w:rPr>
                <w:rFonts w:asciiTheme="majorEastAsia" w:eastAsiaTheme="majorEastAsia" w:hAnsiTheme="majorEastAsia"/>
                <w:sz w:val="21"/>
                <w:szCs w:val="22"/>
              </w:rPr>
            </w:pPr>
          </w:p>
        </w:tc>
        <w:tc>
          <w:tcPr>
            <w:tcW w:w="5386" w:type="dxa"/>
            <w:tcBorders>
              <w:top w:val="single" w:sz="4" w:space="0" w:color="auto"/>
              <w:bottom w:val="single" w:sz="4" w:space="0" w:color="auto"/>
            </w:tcBorders>
          </w:tcPr>
          <w:p w14:paraId="046772A8" w14:textId="052D6DAD" w:rsidR="0019046D" w:rsidRPr="008B66B0" w:rsidRDefault="0019046D" w:rsidP="0019046D">
            <w:pPr>
              <w:rPr>
                <w:rFonts w:asciiTheme="majorEastAsia" w:eastAsiaTheme="majorEastAsia" w:hAnsiTheme="majorEastAsia"/>
                <w:sz w:val="21"/>
                <w:szCs w:val="22"/>
              </w:rPr>
            </w:pPr>
          </w:p>
        </w:tc>
        <w:tc>
          <w:tcPr>
            <w:tcW w:w="123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FA64A6F" w14:textId="77777777" w:rsidR="0019046D" w:rsidRPr="008B66B0" w:rsidRDefault="0019046D" w:rsidP="0019046D">
            <w:pPr>
              <w:rPr>
                <w:rFonts w:asciiTheme="majorEastAsia" w:eastAsiaTheme="majorEastAsia" w:hAnsiTheme="majorEastAsia"/>
                <w:sz w:val="21"/>
                <w:szCs w:val="22"/>
              </w:rPr>
            </w:pPr>
          </w:p>
        </w:tc>
      </w:tr>
    </w:tbl>
    <w:p w14:paraId="7932433B" w14:textId="7B06F346" w:rsidR="008B66B0" w:rsidRPr="008B66B0" w:rsidRDefault="00FF0048" w:rsidP="008B66B0">
      <w:pPr>
        <w:pStyle w:val="2"/>
        <w:spacing w:line="360" w:lineRule="auto"/>
        <w:rPr>
          <w:b/>
          <w:color w:val="auto"/>
        </w:rPr>
      </w:pPr>
      <w:bookmarkStart w:id="19" w:name="_Toc351456274"/>
      <w:bookmarkStart w:id="20" w:name="_Toc356565110"/>
      <w:bookmarkStart w:id="21" w:name="_Toc34831741"/>
      <w:r w:rsidRPr="008478D3">
        <w:rPr>
          <w:rFonts w:hint="eastAsia"/>
          <w:b/>
          <w:color w:val="auto"/>
        </w:rPr>
        <w:t>参考文档</w:t>
      </w:r>
      <w:bookmarkEnd w:id="17"/>
      <w:bookmarkEnd w:id="18"/>
      <w:bookmarkEnd w:id="19"/>
      <w:bookmarkEnd w:id="20"/>
      <w:bookmarkEnd w:id="21"/>
    </w:p>
    <w:p w14:paraId="21526A63" w14:textId="77777777" w:rsidR="00EC7748" w:rsidRPr="00406A17" w:rsidRDefault="00FF0048" w:rsidP="008B66B0">
      <w:pPr>
        <w:pStyle w:val="10"/>
        <w:spacing w:line="360" w:lineRule="auto"/>
      </w:pPr>
      <w:bookmarkStart w:id="22" w:name="_Toc356565112"/>
      <w:bookmarkStart w:id="23" w:name="_Toc34831742"/>
      <w:r>
        <w:rPr>
          <w:rFonts w:hint="eastAsia"/>
        </w:rPr>
        <w:t>产品概述</w:t>
      </w:r>
      <w:bookmarkEnd w:id="22"/>
      <w:bookmarkEnd w:id="23"/>
    </w:p>
    <w:p w14:paraId="71C819AD" w14:textId="77777777" w:rsidR="00E66ED4" w:rsidRDefault="00935147" w:rsidP="008478D3">
      <w:pPr>
        <w:pStyle w:val="2"/>
        <w:rPr>
          <w:b/>
          <w:color w:val="auto"/>
        </w:rPr>
      </w:pPr>
      <w:bookmarkStart w:id="24" w:name="_Toc34831743"/>
      <w:r>
        <w:rPr>
          <w:rFonts w:hint="eastAsia"/>
          <w:b/>
          <w:color w:val="auto"/>
        </w:rPr>
        <w:t>场景故事</w:t>
      </w:r>
      <w:bookmarkEnd w:id="24"/>
    </w:p>
    <w:p w14:paraId="68D919FD" w14:textId="30703DD8" w:rsidR="007B2822" w:rsidRPr="000C43FD" w:rsidRDefault="00185772" w:rsidP="000C43FD">
      <w:pPr>
        <w:spacing w:line="480" w:lineRule="auto"/>
        <w:ind w:leftChars="200" w:left="400"/>
        <w:rPr>
          <w:rFonts w:asciiTheme="minorEastAsia" w:hAnsiTheme="minorEastAsia" w:cs="Arial"/>
          <w:sz w:val="24"/>
          <w:szCs w:val="24"/>
        </w:rPr>
      </w:pPr>
      <w:r>
        <w:rPr>
          <w:rFonts w:asciiTheme="minorEastAsia" w:hAnsiTheme="minorEastAsia" w:cs="Arial" w:hint="eastAsia"/>
          <w:sz w:val="24"/>
          <w:szCs w:val="24"/>
        </w:rPr>
        <w:t>鉴于会员上线后，根据实际使用情况，对于一些已知问题进行修复和优化</w:t>
      </w:r>
    </w:p>
    <w:p w14:paraId="11FE8AD2" w14:textId="7EF928FC" w:rsidR="001047F2" w:rsidRDefault="001047F2" w:rsidP="004A61EB">
      <w:pPr>
        <w:pStyle w:val="2"/>
        <w:rPr>
          <w:noProof/>
        </w:rPr>
      </w:pPr>
      <w:bookmarkStart w:id="25" w:name="_Toc34831744"/>
      <w:bookmarkStart w:id="26" w:name="_Toc356565117"/>
      <w:r w:rsidRPr="00582F4C">
        <w:rPr>
          <w:rFonts w:hint="eastAsia"/>
          <w:b/>
          <w:color w:val="auto"/>
        </w:rPr>
        <w:lastRenderedPageBreak/>
        <w:t>业务流程图</w:t>
      </w:r>
      <w:bookmarkEnd w:id="25"/>
    </w:p>
    <w:p w14:paraId="5BDBBC23" w14:textId="77777777" w:rsidR="006232A9" w:rsidRPr="006232A9" w:rsidRDefault="006232A9" w:rsidP="00891596"/>
    <w:p w14:paraId="0AECAE89" w14:textId="5D9757A9" w:rsidR="00582F4C" w:rsidRPr="008478D3" w:rsidRDefault="00582F4C" w:rsidP="00582F4C">
      <w:pPr>
        <w:pStyle w:val="2"/>
        <w:rPr>
          <w:b/>
          <w:color w:val="auto"/>
        </w:rPr>
      </w:pPr>
      <w:bookmarkStart w:id="27" w:name="_Toc356565114"/>
      <w:bookmarkStart w:id="28" w:name="_Toc34831745"/>
      <w:r w:rsidRPr="008478D3">
        <w:rPr>
          <w:rFonts w:hint="eastAsia"/>
          <w:b/>
          <w:color w:val="auto"/>
        </w:rPr>
        <w:t>产品范围</w:t>
      </w:r>
      <w:bookmarkEnd w:id="27"/>
      <w:bookmarkEnd w:id="28"/>
    </w:p>
    <w:p w14:paraId="68548990" w14:textId="47FFF016" w:rsidR="001047F2" w:rsidRPr="0064763E" w:rsidRDefault="007A5BFF" w:rsidP="00DD1FF1">
      <w:pPr>
        <w:pStyle w:val="aff6"/>
        <w:spacing w:before="120" w:line="480" w:lineRule="auto"/>
        <w:ind w:leftChars="0" w:left="0" w:firstLineChars="200" w:firstLine="480"/>
        <w:rPr>
          <w:color w:val="000000" w:themeColor="text1"/>
          <w:sz w:val="24"/>
          <w:szCs w:val="24"/>
        </w:rPr>
      </w:pPr>
      <w:r w:rsidRPr="006A536F">
        <w:rPr>
          <w:rFonts w:ascii="宋体" w:eastAsia="宋体" w:hAnsi="宋体" w:cs="宋体" w:hint="eastAsia"/>
          <w:color w:val="000000" w:themeColor="text1"/>
          <w:sz w:val="24"/>
          <w:szCs w:val="24"/>
        </w:rPr>
        <w:t>本产品</w:t>
      </w:r>
      <w:r w:rsidR="00854B98" w:rsidRPr="006A536F">
        <w:rPr>
          <w:rFonts w:ascii="宋体" w:eastAsia="宋体" w:hAnsi="宋体" w:cs="宋体" w:hint="eastAsia"/>
          <w:color w:val="000000" w:themeColor="text1"/>
          <w:sz w:val="24"/>
          <w:szCs w:val="24"/>
        </w:rPr>
        <w:t>涉及</w:t>
      </w:r>
      <w:r w:rsidR="007B2822">
        <w:rPr>
          <w:rFonts w:ascii="宋体" w:eastAsia="宋体" w:hAnsi="宋体" w:cs="宋体" w:hint="eastAsia"/>
          <w:color w:val="000000" w:themeColor="text1"/>
          <w:sz w:val="24"/>
          <w:szCs w:val="24"/>
        </w:rPr>
        <w:t>会员中心</w:t>
      </w:r>
      <w:r w:rsidR="00E55916">
        <w:rPr>
          <w:rFonts w:ascii="宋体" w:eastAsia="宋体" w:hAnsi="宋体" w:cs="宋体" w:hint="eastAsia"/>
          <w:color w:val="000000" w:themeColor="text1"/>
          <w:sz w:val="24"/>
          <w:szCs w:val="24"/>
        </w:rPr>
        <w:t>，</w:t>
      </w:r>
      <w:r w:rsidR="0074225D">
        <w:rPr>
          <w:rFonts w:ascii="宋体" w:eastAsia="宋体" w:hAnsi="宋体" w:cs="宋体" w:hint="eastAsia"/>
          <w:color w:val="000000" w:themeColor="text1"/>
          <w:sz w:val="24"/>
          <w:szCs w:val="24"/>
        </w:rPr>
        <w:t>用户体验中心（乘客端</w:t>
      </w:r>
      <w:r w:rsidR="00DC5D05">
        <w:rPr>
          <w:rFonts w:ascii="宋体" w:eastAsia="宋体" w:hAnsi="宋体" w:cs="宋体" w:hint="eastAsia"/>
          <w:color w:val="000000" w:themeColor="text1"/>
          <w:sz w:val="24"/>
          <w:szCs w:val="24"/>
        </w:rPr>
        <w:t>）</w:t>
      </w:r>
    </w:p>
    <w:p w14:paraId="0E2E3F12" w14:textId="77777777" w:rsidR="00477D54" w:rsidRDefault="00582F4C" w:rsidP="008478D3">
      <w:pPr>
        <w:pStyle w:val="10"/>
      </w:pPr>
      <w:bookmarkStart w:id="29" w:name="_Toc34831746"/>
      <w:bookmarkEnd w:id="26"/>
      <w:r>
        <w:rPr>
          <w:rFonts w:hint="eastAsia"/>
        </w:rPr>
        <w:t>功能描述</w:t>
      </w:r>
      <w:bookmarkEnd w:id="29"/>
    </w:p>
    <w:p w14:paraId="1F363C48" w14:textId="10D69A68" w:rsidR="00E834D1" w:rsidRDefault="002C6F3F" w:rsidP="00DD1FF1">
      <w:pPr>
        <w:pStyle w:val="2"/>
        <w:spacing w:line="480" w:lineRule="auto"/>
        <w:rPr>
          <w:b/>
          <w:color w:val="auto"/>
        </w:rPr>
      </w:pPr>
      <w:bookmarkStart w:id="30" w:name="_Toc34831747"/>
      <w:r>
        <w:rPr>
          <w:rFonts w:hint="eastAsia"/>
          <w:b/>
          <w:color w:val="auto"/>
        </w:rPr>
        <w:t>权益展示自定义</w:t>
      </w:r>
      <w:r>
        <w:rPr>
          <w:rFonts w:hint="eastAsia"/>
          <w:b/>
          <w:color w:val="auto"/>
        </w:rPr>
        <w:t>-</w:t>
      </w:r>
      <w:r>
        <w:rPr>
          <w:rFonts w:hint="eastAsia"/>
          <w:b/>
          <w:color w:val="auto"/>
        </w:rPr>
        <w:t>会员中心</w:t>
      </w:r>
      <w:bookmarkEnd w:id="30"/>
    </w:p>
    <w:p w14:paraId="0A387E0C" w14:textId="56EC2E8E" w:rsidR="00B1205C" w:rsidRDefault="008E08F1" w:rsidP="00DD1FF1">
      <w:pPr>
        <w:pStyle w:val="3"/>
        <w:spacing w:line="480" w:lineRule="auto"/>
        <w:ind w:left="720"/>
        <w:rPr>
          <w:b/>
          <w:bCs/>
          <w:color w:val="000000" w:themeColor="text1"/>
        </w:rPr>
      </w:pPr>
      <w:bookmarkStart w:id="31" w:name="_Toc34831748"/>
      <w:r w:rsidRPr="007D79D1">
        <w:rPr>
          <w:rFonts w:hint="eastAsia"/>
          <w:b/>
          <w:bCs/>
          <w:color w:val="000000" w:themeColor="text1"/>
        </w:rPr>
        <w:t>功能描述</w:t>
      </w:r>
      <w:bookmarkEnd w:id="31"/>
    </w:p>
    <w:p w14:paraId="18CE8D1F" w14:textId="4354647B" w:rsidR="000E5606" w:rsidRPr="00FB0D86" w:rsidRDefault="00086067" w:rsidP="00FB0D86">
      <w:pPr>
        <w:pStyle w:val="aff8"/>
        <w:numPr>
          <w:ilvl w:val="0"/>
          <w:numId w:val="6"/>
        </w:numPr>
        <w:spacing w:line="480" w:lineRule="auto"/>
        <w:ind w:firstLineChars="0"/>
        <w:rPr>
          <w:rFonts w:asciiTheme="minorEastAsia" w:hAnsiTheme="minorEastAsia" w:cs="Arial"/>
          <w:sz w:val="24"/>
          <w:szCs w:val="24"/>
        </w:rPr>
      </w:pPr>
      <w:r w:rsidRPr="00FB0D86">
        <w:rPr>
          <w:rFonts w:asciiTheme="minorEastAsia" w:hAnsiTheme="minorEastAsia" w:cs="Arial" w:hint="eastAsia"/>
          <w:sz w:val="24"/>
          <w:szCs w:val="24"/>
        </w:rPr>
        <w:t>在一级目录“会员中心”二级目录“</w:t>
      </w:r>
      <w:r w:rsidR="002C6F3F">
        <w:rPr>
          <w:rFonts w:asciiTheme="minorEastAsia" w:hAnsiTheme="minorEastAsia" w:cs="Arial" w:hint="eastAsia"/>
          <w:sz w:val="24"/>
          <w:szCs w:val="24"/>
        </w:rPr>
        <w:t>规则文本管理</w:t>
      </w:r>
      <w:r w:rsidRPr="00FB0D86">
        <w:rPr>
          <w:rFonts w:asciiTheme="minorEastAsia" w:hAnsiTheme="minorEastAsia" w:cs="Arial" w:hint="eastAsia"/>
          <w:sz w:val="24"/>
          <w:szCs w:val="24"/>
        </w:rPr>
        <w:t>”</w:t>
      </w:r>
      <w:r w:rsidR="002C6F3F">
        <w:rPr>
          <w:rFonts w:asciiTheme="minorEastAsia" w:hAnsiTheme="minorEastAsia" w:cs="Arial" w:hint="eastAsia"/>
          <w:sz w:val="24"/>
          <w:szCs w:val="24"/>
        </w:rPr>
        <w:t>。“等级权益规则文本管理”更名为“权益展示管理”；用以管理</w:t>
      </w:r>
      <w:r w:rsidR="002C6F3F" w:rsidRPr="002C6F3F">
        <w:rPr>
          <w:rFonts w:asciiTheme="minorEastAsia" w:hAnsiTheme="minorEastAsia" w:cs="Arial" w:hint="eastAsia"/>
          <w:sz w:val="24"/>
          <w:szCs w:val="24"/>
        </w:rPr>
        <w:t>会员中心等级权益文本介绍</w:t>
      </w:r>
      <w:r w:rsidR="002C6F3F">
        <w:rPr>
          <w:rFonts w:asciiTheme="minorEastAsia" w:hAnsiTheme="minorEastAsia" w:cs="Arial" w:hint="eastAsia"/>
          <w:sz w:val="24"/>
          <w:szCs w:val="24"/>
        </w:rPr>
        <w:t>（此次版本更改后，无需数据库配置权益名称的数据字典）</w:t>
      </w:r>
    </w:p>
    <w:p w14:paraId="42A6E88E" w14:textId="4E16A4C9" w:rsidR="000E5606" w:rsidRDefault="002C6F3F" w:rsidP="0043624B">
      <w:pPr>
        <w:pStyle w:val="aff8"/>
        <w:numPr>
          <w:ilvl w:val="1"/>
          <w:numId w:val="6"/>
        </w:numPr>
        <w:spacing w:line="48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新建</w:t>
      </w:r>
      <w:r w:rsidR="000E5606">
        <w:rPr>
          <w:rFonts w:asciiTheme="minorEastAsia" w:hAnsiTheme="minorEastAsia" w:hint="eastAsia"/>
          <w:sz w:val="24"/>
          <w:szCs w:val="24"/>
        </w:rPr>
        <w:t>字段包含</w:t>
      </w:r>
      <w:r w:rsidR="004E4B4E">
        <w:rPr>
          <w:rFonts w:asciiTheme="minorEastAsia" w:hAnsiTheme="minorEastAsia" w:hint="eastAsia"/>
          <w:sz w:val="24"/>
          <w:szCs w:val="24"/>
        </w:rPr>
        <w:t xml:space="preserve"> </w:t>
      </w:r>
    </w:p>
    <w:tbl>
      <w:tblPr>
        <w:tblStyle w:val="aa"/>
        <w:tblW w:w="7371" w:type="dxa"/>
        <w:tblInd w:w="1101" w:type="dxa"/>
        <w:tblLook w:val="04A0" w:firstRow="1" w:lastRow="0" w:firstColumn="1" w:lastColumn="0" w:noHBand="0" w:noVBand="1"/>
      </w:tblPr>
      <w:tblGrid>
        <w:gridCol w:w="2271"/>
        <w:gridCol w:w="5100"/>
      </w:tblGrid>
      <w:tr w:rsidR="000E5606" w:rsidRPr="00332D64" w14:paraId="75F44FFE" w14:textId="77777777" w:rsidTr="005123BA">
        <w:tc>
          <w:tcPr>
            <w:tcW w:w="2271" w:type="dxa"/>
            <w:shd w:val="clear" w:color="auto" w:fill="D9D9D9" w:themeFill="background1" w:themeFillShade="D9"/>
          </w:tcPr>
          <w:p w14:paraId="18345AAB" w14:textId="77777777" w:rsidR="000E5606" w:rsidRPr="00332D64" w:rsidRDefault="000E5606" w:rsidP="00EE4793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字段</w:t>
            </w:r>
          </w:p>
        </w:tc>
        <w:tc>
          <w:tcPr>
            <w:tcW w:w="5100" w:type="dxa"/>
            <w:shd w:val="clear" w:color="auto" w:fill="D9D9D9" w:themeFill="background1" w:themeFillShade="D9"/>
          </w:tcPr>
          <w:p w14:paraId="2B8705C0" w14:textId="77777777" w:rsidR="000E5606" w:rsidRPr="00332D64" w:rsidRDefault="000E5606" w:rsidP="00EE4793">
            <w:pPr>
              <w:rPr>
                <w:b/>
                <w:bCs/>
                <w:sz w:val="24"/>
                <w:szCs w:val="24"/>
              </w:rPr>
            </w:pPr>
            <w:r w:rsidRPr="00332D64">
              <w:rPr>
                <w:rFonts w:hint="eastAsia"/>
                <w:b/>
                <w:bCs/>
                <w:sz w:val="24"/>
                <w:szCs w:val="24"/>
              </w:rPr>
              <w:t>说明</w:t>
            </w:r>
          </w:p>
        </w:tc>
      </w:tr>
      <w:tr w:rsidR="00535AB3" w:rsidRPr="00BA6325" w14:paraId="0123E108" w14:textId="77777777" w:rsidTr="005123BA">
        <w:tc>
          <w:tcPr>
            <w:tcW w:w="2271" w:type="dxa"/>
          </w:tcPr>
          <w:p w14:paraId="2A244B25" w14:textId="38A433DF" w:rsidR="00535AB3" w:rsidRPr="00FB0D86" w:rsidRDefault="002C6F3F" w:rsidP="00FB0D86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权益名称</w:t>
            </w:r>
          </w:p>
        </w:tc>
        <w:tc>
          <w:tcPr>
            <w:tcW w:w="5100" w:type="dxa"/>
          </w:tcPr>
          <w:p w14:paraId="4D639A51" w14:textId="795DC848" w:rsidR="00535AB3" w:rsidRPr="00FB0D86" w:rsidRDefault="00535AB3" w:rsidP="00FB0D86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FB0D86" w:rsidRPr="00BA6325" w14:paraId="624C5725" w14:textId="77777777" w:rsidTr="005123BA">
        <w:tc>
          <w:tcPr>
            <w:tcW w:w="2271" w:type="dxa"/>
          </w:tcPr>
          <w:p w14:paraId="1CCFDA0F" w14:textId="46884003" w:rsidR="00FB0D86" w:rsidRPr="00FB0D86" w:rsidRDefault="002C6F3F" w:rsidP="00FB0D86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展示名称</w:t>
            </w:r>
            <w:r w:rsidR="00894359" w:rsidRPr="00894359"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（新增）</w:t>
            </w:r>
          </w:p>
        </w:tc>
        <w:tc>
          <w:tcPr>
            <w:tcW w:w="5100" w:type="dxa"/>
          </w:tcPr>
          <w:p w14:paraId="6CED2FB6" w14:textId="18972471" w:rsidR="00FB0D86" w:rsidRPr="00FB0D86" w:rsidRDefault="00FB0D86" w:rsidP="00FB0D86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FB0D86" w:rsidRPr="00894359" w14:paraId="5D315252" w14:textId="77777777" w:rsidTr="005123BA">
        <w:tc>
          <w:tcPr>
            <w:tcW w:w="2271" w:type="dxa"/>
          </w:tcPr>
          <w:p w14:paraId="112A1C04" w14:textId="64D34E92" w:rsidR="00FB0D86" w:rsidRPr="00FB0D86" w:rsidRDefault="00894359" w:rsidP="00FB0D86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展示优先级</w:t>
            </w:r>
            <w:r w:rsidRPr="00894359"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（新增）</w:t>
            </w:r>
          </w:p>
        </w:tc>
        <w:tc>
          <w:tcPr>
            <w:tcW w:w="5100" w:type="dxa"/>
          </w:tcPr>
          <w:p w14:paraId="178179FB" w14:textId="6FB707E4" w:rsidR="00FB0D86" w:rsidRPr="00FB0D86" w:rsidRDefault="00894359" w:rsidP="00FB0D86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权益展示的优先级顺序（含1-</w:t>
            </w:r>
            <w:r w:rsidR="00A4613F">
              <w:rPr>
                <w:rFonts w:asciiTheme="majorEastAsia" w:eastAsiaTheme="majorEastAsia" w:hAnsiTheme="majorEastAsia"/>
                <w:sz w:val="24"/>
                <w:szCs w:val="24"/>
              </w:rPr>
              <w:t>49</w:t>
            </w:r>
            <w:r w:rsidR="00A05E82">
              <w:rPr>
                <w:rFonts w:asciiTheme="majorEastAsia" w:eastAsiaTheme="majorEastAsia" w:hAnsiTheme="majorEastAsia"/>
                <w:sz w:val="24"/>
                <w:szCs w:val="24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）</w:t>
            </w:r>
          </w:p>
        </w:tc>
      </w:tr>
      <w:tr w:rsidR="00947FB8" w:rsidRPr="00BA6325" w14:paraId="46618C42" w14:textId="77777777" w:rsidTr="005123BA">
        <w:tc>
          <w:tcPr>
            <w:tcW w:w="2271" w:type="dxa"/>
          </w:tcPr>
          <w:p w14:paraId="6594D5AC" w14:textId="2DD134AC" w:rsidR="00947FB8" w:rsidRPr="00FB0D86" w:rsidRDefault="00894359" w:rsidP="00FB0D86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权益图标</w:t>
            </w:r>
            <w:r w:rsidRPr="00894359"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（新增）</w:t>
            </w:r>
          </w:p>
        </w:tc>
        <w:tc>
          <w:tcPr>
            <w:tcW w:w="5100" w:type="dxa"/>
          </w:tcPr>
          <w:p w14:paraId="19D61E9F" w14:textId="245BCE17" w:rsidR="00947FB8" w:rsidRPr="00FB0D86" w:rsidRDefault="00894359" w:rsidP="00FB0D86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包含享有和未享有</w:t>
            </w:r>
          </w:p>
        </w:tc>
      </w:tr>
      <w:tr w:rsidR="00894359" w:rsidRPr="00BA6325" w14:paraId="3660A8B0" w14:textId="77777777" w:rsidTr="005123BA">
        <w:tc>
          <w:tcPr>
            <w:tcW w:w="2271" w:type="dxa"/>
          </w:tcPr>
          <w:p w14:paraId="69351876" w14:textId="5935DA93" w:rsidR="00894359" w:rsidRDefault="00894359" w:rsidP="00FB0D86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适用等级</w:t>
            </w:r>
          </w:p>
        </w:tc>
        <w:tc>
          <w:tcPr>
            <w:tcW w:w="5100" w:type="dxa"/>
          </w:tcPr>
          <w:p w14:paraId="34F8584F" w14:textId="5FEDA8C4" w:rsidR="00894359" w:rsidRDefault="00894359" w:rsidP="00FB0D86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含大众会员-黑金会员</w:t>
            </w:r>
          </w:p>
        </w:tc>
      </w:tr>
      <w:tr w:rsidR="00894359" w:rsidRPr="00BA6325" w14:paraId="7C870CFF" w14:textId="77777777" w:rsidTr="005123BA">
        <w:tc>
          <w:tcPr>
            <w:tcW w:w="2271" w:type="dxa"/>
          </w:tcPr>
          <w:p w14:paraId="0A75241B" w14:textId="640A825A" w:rsidR="00894359" w:rsidRDefault="00894359" w:rsidP="00FB0D86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详情</w:t>
            </w:r>
          </w:p>
        </w:tc>
        <w:tc>
          <w:tcPr>
            <w:tcW w:w="5100" w:type="dxa"/>
          </w:tcPr>
          <w:p w14:paraId="4AF6E39E" w14:textId="2D73729C" w:rsidR="00894359" w:rsidRDefault="00894359" w:rsidP="00FB0D86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富文本编辑器</w:t>
            </w:r>
          </w:p>
        </w:tc>
      </w:tr>
    </w:tbl>
    <w:p w14:paraId="14C7842C" w14:textId="35FB434D" w:rsidR="00FB0D86" w:rsidRPr="00535AB3" w:rsidRDefault="00FB0D86" w:rsidP="00535AB3">
      <w:pPr>
        <w:pStyle w:val="aff8"/>
        <w:numPr>
          <w:ilvl w:val="1"/>
          <w:numId w:val="6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 w:rsidRPr="00535AB3">
        <w:rPr>
          <w:rFonts w:ascii="宋体" w:eastAsia="宋体" w:hAnsi="宋体" w:hint="eastAsia"/>
          <w:sz w:val="24"/>
          <w:szCs w:val="24"/>
        </w:rPr>
        <w:t>支持</w:t>
      </w:r>
      <w:r w:rsidR="00535AB3" w:rsidRPr="00535AB3">
        <w:rPr>
          <w:rFonts w:ascii="宋体" w:eastAsia="宋体" w:hAnsi="宋体" w:hint="eastAsia"/>
          <w:sz w:val="24"/>
          <w:szCs w:val="24"/>
        </w:rPr>
        <w:t>新增</w:t>
      </w:r>
      <w:r w:rsidRPr="00535AB3">
        <w:rPr>
          <w:rFonts w:ascii="宋体" w:eastAsia="宋体" w:hAnsi="宋体" w:hint="eastAsia"/>
          <w:sz w:val="24"/>
          <w:szCs w:val="24"/>
        </w:rPr>
        <w:t>、</w:t>
      </w:r>
      <w:r w:rsidR="00535AB3" w:rsidRPr="00535AB3">
        <w:rPr>
          <w:rFonts w:ascii="宋体" w:eastAsia="宋体" w:hAnsi="宋体" w:hint="eastAsia"/>
          <w:sz w:val="24"/>
          <w:szCs w:val="24"/>
        </w:rPr>
        <w:t>编辑、启用和停用</w:t>
      </w:r>
    </w:p>
    <w:p w14:paraId="58C16C9F" w14:textId="267FED83" w:rsidR="00635C4A" w:rsidRPr="00635C4A" w:rsidRDefault="00933FFB" w:rsidP="00DD1FF1">
      <w:pPr>
        <w:pStyle w:val="3"/>
        <w:spacing w:line="480" w:lineRule="auto"/>
        <w:ind w:left="720"/>
        <w:rPr>
          <w:b/>
          <w:bCs/>
          <w:color w:val="000000" w:themeColor="text1"/>
        </w:rPr>
      </w:pPr>
      <w:bookmarkStart w:id="32" w:name="_Toc34831749"/>
      <w:r w:rsidRPr="00F171B8">
        <w:rPr>
          <w:rFonts w:hint="eastAsia"/>
          <w:b/>
          <w:bCs/>
          <w:color w:val="000000" w:themeColor="text1"/>
        </w:rPr>
        <w:lastRenderedPageBreak/>
        <w:t>规则描述</w:t>
      </w:r>
      <w:bookmarkEnd w:id="32"/>
      <w:r w:rsidR="00635C4A">
        <w:t xml:space="preserve"> </w:t>
      </w:r>
    </w:p>
    <w:p w14:paraId="2CC8264D" w14:textId="56BBF214" w:rsidR="00894359" w:rsidRPr="00894359" w:rsidRDefault="003E6946" w:rsidP="00894359">
      <w:pPr>
        <w:pStyle w:val="aff8"/>
        <w:numPr>
          <w:ilvl w:val="0"/>
          <w:numId w:val="19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hint="eastAsia"/>
          <w:sz w:val="24"/>
          <w:szCs w:val="24"/>
        </w:rPr>
        <w:t>每个策略只可存在一个优先级序号，已存在的优先级序号</w:t>
      </w:r>
      <w:proofErr w:type="gramStart"/>
      <w:r>
        <w:rPr>
          <w:rFonts w:hint="eastAsia"/>
          <w:sz w:val="24"/>
          <w:szCs w:val="24"/>
        </w:rPr>
        <w:t>不</w:t>
      </w:r>
      <w:proofErr w:type="gramEnd"/>
      <w:r>
        <w:rPr>
          <w:rFonts w:hint="eastAsia"/>
          <w:sz w:val="24"/>
          <w:szCs w:val="24"/>
        </w:rPr>
        <w:t>可选；权益优先级</w:t>
      </w:r>
      <w:r w:rsidR="00894359">
        <w:rPr>
          <w:rFonts w:hint="eastAsia"/>
          <w:sz w:val="24"/>
          <w:szCs w:val="24"/>
        </w:rPr>
        <w:t>展示</w:t>
      </w:r>
      <w:r>
        <w:rPr>
          <w:rFonts w:hint="eastAsia"/>
          <w:sz w:val="24"/>
          <w:szCs w:val="24"/>
        </w:rPr>
        <w:t>规则根据</w:t>
      </w:r>
      <w:r w:rsidR="00894359">
        <w:rPr>
          <w:rFonts w:hint="eastAsia"/>
          <w:sz w:val="24"/>
          <w:szCs w:val="24"/>
        </w:rPr>
        <w:t>升序</w:t>
      </w:r>
      <w:r>
        <w:rPr>
          <w:rFonts w:hint="eastAsia"/>
          <w:sz w:val="24"/>
          <w:szCs w:val="24"/>
        </w:rPr>
        <w:t>序号</w:t>
      </w:r>
      <w:r w:rsidR="00894359">
        <w:rPr>
          <w:rFonts w:hint="eastAsia"/>
          <w:sz w:val="24"/>
          <w:szCs w:val="24"/>
        </w:rPr>
        <w:t>{1-</w:t>
      </w:r>
      <w:r w:rsidR="00A4613F">
        <w:rPr>
          <w:sz w:val="24"/>
          <w:szCs w:val="24"/>
        </w:rPr>
        <w:t>49</w:t>
      </w:r>
      <w:r w:rsidR="00894359">
        <w:rPr>
          <w:rFonts w:hint="eastAsia"/>
          <w:sz w:val="24"/>
          <w:szCs w:val="24"/>
        </w:rPr>
        <w:t>}</w:t>
      </w:r>
      <w:r w:rsidR="00894359">
        <w:rPr>
          <w:rFonts w:hint="eastAsia"/>
          <w:sz w:val="24"/>
          <w:szCs w:val="24"/>
        </w:rPr>
        <w:t>从左往右展示</w:t>
      </w:r>
    </w:p>
    <w:p w14:paraId="45C9A9DA" w14:textId="2CC2C1E9" w:rsidR="00AA2353" w:rsidRDefault="00894359" w:rsidP="00AA2353">
      <w:pPr>
        <w:pStyle w:val="2"/>
        <w:spacing w:line="480" w:lineRule="auto"/>
        <w:rPr>
          <w:b/>
          <w:color w:val="auto"/>
        </w:rPr>
      </w:pPr>
      <w:bookmarkStart w:id="33" w:name="_Toc34831750"/>
      <w:r>
        <w:rPr>
          <w:rFonts w:hint="eastAsia"/>
          <w:b/>
          <w:color w:val="auto"/>
        </w:rPr>
        <w:t>权益展示</w:t>
      </w:r>
      <w:r w:rsidR="00AA2353">
        <w:rPr>
          <w:rFonts w:hint="eastAsia"/>
          <w:b/>
          <w:color w:val="auto"/>
        </w:rPr>
        <w:t>-</w:t>
      </w:r>
      <w:r w:rsidR="00CE13FA">
        <w:rPr>
          <w:rFonts w:hint="eastAsia"/>
          <w:b/>
          <w:color w:val="auto"/>
        </w:rPr>
        <w:t>客户体验中心</w:t>
      </w:r>
      <w:bookmarkEnd w:id="33"/>
    </w:p>
    <w:p w14:paraId="6485E743" w14:textId="77777777" w:rsidR="00AA2353" w:rsidRDefault="00AA2353" w:rsidP="00AA2353">
      <w:pPr>
        <w:pStyle w:val="3"/>
        <w:spacing w:line="480" w:lineRule="auto"/>
        <w:ind w:left="720"/>
        <w:rPr>
          <w:b/>
          <w:bCs/>
          <w:color w:val="000000" w:themeColor="text1"/>
        </w:rPr>
      </w:pPr>
      <w:bookmarkStart w:id="34" w:name="_Toc34831751"/>
      <w:r w:rsidRPr="007D79D1">
        <w:rPr>
          <w:rFonts w:hint="eastAsia"/>
          <w:b/>
          <w:bCs/>
          <w:color w:val="000000" w:themeColor="text1"/>
        </w:rPr>
        <w:t>功能描述</w:t>
      </w:r>
      <w:bookmarkEnd w:id="34"/>
    </w:p>
    <w:p w14:paraId="5EC0A9CE" w14:textId="61CE85CB" w:rsidR="00CE13FA" w:rsidRPr="00947FB8" w:rsidRDefault="00894359" w:rsidP="00894359">
      <w:pPr>
        <w:pStyle w:val="aff8"/>
        <w:numPr>
          <w:ilvl w:val="0"/>
          <w:numId w:val="20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前端权益的名称、图标（享有和未享有）读取后台配置。</w:t>
      </w:r>
    </w:p>
    <w:p w14:paraId="1220FC26" w14:textId="77777777" w:rsidR="00AA2353" w:rsidRPr="00635C4A" w:rsidRDefault="00AA2353" w:rsidP="00AA2353">
      <w:pPr>
        <w:pStyle w:val="3"/>
        <w:spacing w:line="480" w:lineRule="auto"/>
        <w:ind w:left="720"/>
        <w:rPr>
          <w:b/>
          <w:bCs/>
          <w:color w:val="000000" w:themeColor="text1"/>
        </w:rPr>
      </w:pPr>
      <w:bookmarkStart w:id="35" w:name="_Toc34831752"/>
      <w:r w:rsidRPr="00F171B8">
        <w:rPr>
          <w:rFonts w:hint="eastAsia"/>
          <w:b/>
          <w:bCs/>
          <w:color w:val="000000" w:themeColor="text1"/>
        </w:rPr>
        <w:t>规则描述</w:t>
      </w:r>
      <w:bookmarkEnd w:id="35"/>
      <w:r>
        <w:t xml:space="preserve"> </w:t>
      </w:r>
    </w:p>
    <w:p w14:paraId="15B46D16" w14:textId="0B7B2B9C" w:rsidR="00AA2353" w:rsidRDefault="00CB4590" w:rsidP="0043624B">
      <w:pPr>
        <w:pStyle w:val="aff8"/>
        <w:numPr>
          <w:ilvl w:val="0"/>
          <w:numId w:val="11"/>
        </w:numPr>
        <w:spacing w:line="48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无</w:t>
      </w:r>
    </w:p>
    <w:p w14:paraId="6705884B" w14:textId="771FDA31" w:rsidR="00894359" w:rsidRDefault="00894359" w:rsidP="00894359">
      <w:pPr>
        <w:pStyle w:val="2"/>
        <w:spacing w:line="480" w:lineRule="auto"/>
        <w:rPr>
          <w:b/>
          <w:color w:val="auto"/>
        </w:rPr>
      </w:pPr>
      <w:bookmarkStart w:id="36" w:name="_Toc34831753"/>
      <w:r w:rsidRPr="00894359">
        <w:rPr>
          <w:rFonts w:hint="eastAsia"/>
          <w:b/>
          <w:color w:val="auto"/>
        </w:rPr>
        <w:t>商城区分城市</w:t>
      </w:r>
      <w:r>
        <w:rPr>
          <w:rFonts w:hint="eastAsia"/>
          <w:b/>
          <w:color w:val="auto"/>
        </w:rPr>
        <w:t>-</w:t>
      </w:r>
      <w:r>
        <w:rPr>
          <w:rFonts w:hint="eastAsia"/>
          <w:b/>
          <w:color w:val="auto"/>
        </w:rPr>
        <w:t>客户体验中心</w:t>
      </w:r>
      <w:bookmarkEnd w:id="36"/>
    </w:p>
    <w:p w14:paraId="5A4A8993" w14:textId="77777777" w:rsidR="00894359" w:rsidRDefault="00894359" w:rsidP="00894359">
      <w:pPr>
        <w:pStyle w:val="3"/>
        <w:spacing w:line="480" w:lineRule="auto"/>
        <w:ind w:left="720"/>
        <w:rPr>
          <w:b/>
          <w:bCs/>
          <w:color w:val="000000" w:themeColor="text1"/>
        </w:rPr>
      </w:pPr>
      <w:bookmarkStart w:id="37" w:name="_Toc34831754"/>
      <w:r w:rsidRPr="007D79D1">
        <w:rPr>
          <w:rFonts w:hint="eastAsia"/>
          <w:b/>
          <w:bCs/>
          <w:color w:val="000000" w:themeColor="text1"/>
        </w:rPr>
        <w:t>功能描述</w:t>
      </w:r>
      <w:bookmarkEnd w:id="37"/>
    </w:p>
    <w:p w14:paraId="788CAE8E" w14:textId="3FA621E6" w:rsidR="00894359" w:rsidRPr="00947FB8" w:rsidRDefault="00894359" w:rsidP="00894359">
      <w:pPr>
        <w:pStyle w:val="aff8"/>
        <w:numPr>
          <w:ilvl w:val="0"/>
          <w:numId w:val="21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会员商城</w:t>
      </w:r>
      <w:r w:rsidR="00613CD5">
        <w:rPr>
          <w:rFonts w:ascii="宋体" w:eastAsia="宋体" w:hAnsi="宋体" w:hint="eastAsia"/>
          <w:sz w:val="24"/>
          <w:szCs w:val="24"/>
        </w:rPr>
        <w:t>区分城市可见；</w:t>
      </w:r>
    </w:p>
    <w:p w14:paraId="48117BD7" w14:textId="77777777" w:rsidR="00894359" w:rsidRPr="00635C4A" w:rsidRDefault="00894359" w:rsidP="00894359">
      <w:pPr>
        <w:pStyle w:val="3"/>
        <w:spacing w:line="480" w:lineRule="auto"/>
        <w:ind w:left="720"/>
        <w:rPr>
          <w:b/>
          <w:bCs/>
          <w:color w:val="000000" w:themeColor="text1"/>
        </w:rPr>
      </w:pPr>
      <w:bookmarkStart w:id="38" w:name="_Toc34831755"/>
      <w:r w:rsidRPr="00F171B8">
        <w:rPr>
          <w:rFonts w:hint="eastAsia"/>
          <w:b/>
          <w:bCs/>
          <w:color w:val="000000" w:themeColor="text1"/>
        </w:rPr>
        <w:t>规则描述</w:t>
      </w:r>
      <w:bookmarkEnd w:id="38"/>
      <w:r>
        <w:t xml:space="preserve"> </w:t>
      </w:r>
    </w:p>
    <w:p w14:paraId="61C8C37E" w14:textId="6ECEE2CE" w:rsidR="00894359" w:rsidRPr="00613CD5" w:rsidRDefault="00613CD5" w:rsidP="002D156F">
      <w:pPr>
        <w:pStyle w:val="aff8"/>
        <w:numPr>
          <w:ilvl w:val="0"/>
          <w:numId w:val="22"/>
        </w:numPr>
        <w:spacing w:line="480" w:lineRule="auto"/>
        <w:ind w:firstLineChars="0"/>
        <w:rPr>
          <w:sz w:val="24"/>
          <w:szCs w:val="24"/>
        </w:rPr>
      </w:pPr>
      <w:r w:rsidRPr="00613CD5">
        <w:rPr>
          <w:rFonts w:hint="eastAsia"/>
          <w:sz w:val="24"/>
          <w:szCs w:val="24"/>
        </w:rPr>
        <w:t>默认展示用户当前定位城市的优惠券；</w:t>
      </w:r>
      <w:r>
        <w:rPr>
          <w:rFonts w:hint="eastAsia"/>
          <w:sz w:val="24"/>
          <w:szCs w:val="24"/>
        </w:rPr>
        <w:t>用户手动选择城市</w:t>
      </w:r>
    </w:p>
    <w:p w14:paraId="7AD766C1" w14:textId="050E46DA" w:rsidR="00613CD5" w:rsidRPr="00613CD5" w:rsidRDefault="00622C3D" w:rsidP="00613CD5">
      <w:pPr>
        <w:pStyle w:val="aff8"/>
        <w:numPr>
          <w:ilvl w:val="0"/>
          <w:numId w:val="22"/>
        </w:numPr>
        <w:spacing w:line="48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商品</w:t>
      </w:r>
      <w:r w:rsidR="00613CD5">
        <w:rPr>
          <w:rFonts w:hint="eastAsia"/>
          <w:sz w:val="24"/>
          <w:szCs w:val="24"/>
        </w:rPr>
        <w:t>可使用城市非不含当前城市则不可见；如果一个</w:t>
      </w:r>
      <w:r>
        <w:rPr>
          <w:rFonts w:hint="eastAsia"/>
          <w:sz w:val="24"/>
          <w:szCs w:val="24"/>
        </w:rPr>
        <w:t>商品</w:t>
      </w:r>
      <w:r w:rsidR="00613CD5">
        <w:rPr>
          <w:rFonts w:hint="eastAsia"/>
          <w:sz w:val="24"/>
          <w:szCs w:val="24"/>
        </w:rPr>
        <w:t>涉及多个城市，那么所涉及的城市均可见</w:t>
      </w:r>
    </w:p>
    <w:p w14:paraId="4B03377C" w14:textId="10DCFB3E" w:rsidR="00613CD5" w:rsidRDefault="00613CD5" w:rsidP="00613CD5">
      <w:pPr>
        <w:pStyle w:val="2"/>
        <w:spacing w:line="480" w:lineRule="auto"/>
        <w:rPr>
          <w:b/>
          <w:color w:val="auto"/>
        </w:rPr>
      </w:pPr>
      <w:bookmarkStart w:id="39" w:name="_Toc34831756"/>
      <w:r>
        <w:rPr>
          <w:rFonts w:hint="eastAsia"/>
          <w:b/>
          <w:color w:val="auto"/>
        </w:rPr>
        <w:t>界面优化</w:t>
      </w:r>
      <w:r>
        <w:rPr>
          <w:rFonts w:hint="eastAsia"/>
          <w:b/>
          <w:color w:val="auto"/>
        </w:rPr>
        <w:t>-</w:t>
      </w:r>
      <w:r>
        <w:rPr>
          <w:rFonts w:hint="eastAsia"/>
          <w:b/>
          <w:color w:val="auto"/>
        </w:rPr>
        <w:t>客户体验中心</w:t>
      </w:r>
      <w:bookmarkEnd w:id="39"/>
    </w:p>
    <w:p w14:paraId="55746397" w14:textId="77777777" w:rsidR="00613CD5" w:rsidRDefault="00613CD5" w:rsidP="00613CD5">
      <w:pPr>
        <w:pStyle w:val="3"/>
        <w:spacing w:line="480" w:lineRule="auto"/>
        <w:ind w:left="720"/>
        <w:rPr>
          <w:b/>
          <w:bCs/>
          <w:color w:val="000000" w:themeColor="text1"/>
        </w:rPr>
      </w:pPr>
      <w:bookmarkStart w:id="40" w:name="_Toc34831757"/>
      <w:r w:rsidRPr="007D79D1">
        <w:rPr>
          <w:rFonts w:hint="eastAsia"/>
          <w:b/>
          <w:bCs/>
          <w:color w:val="000000" w:themeColor="text1"/>
        </w:rPr>
        <w:t>功能描述</w:t>
      </w:r>
      <w:bookmarkEnd w:id="40"/>
    </w:p>
    <w:p w14:paraId="6D1D85FF" w14:textId="0C35D7A5" w:rsidR="00613CD5" w:rsidRDefault="00613CD5" w:rsidP="00613CD5">
      <w:pPr>
        <w:pStyle w:val="aff8"/>
        <w:numPr>
          <w:ilvl w:val="0"/>
          <w:numId w:val="23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 w:rsidRPr="00613CD5">
        <w:rPr>
          <w:rFonts w:ascii="宋体" w:eastAsia="宋体" w:hAnsi="宋体" w:hint="eastAsia"/>
          <w:sz w:val="24"/>
          <w:szCs w:val="24"/>
        </w:rPr>
        <w:t>任务按钮与T币关联（非和升级关联）</w:t>
      </w:r>
      <w:r>
        <w:rPr>
          <w:rFonts w:ascii="宋体" w:eastAsia="宋体" w:hAnsi="宋体" w:hint="eastAsia"/>
          <w:sz w:val="24"/>
          <w:szCs w:val="24"/>
        </w:rPr>
        <w:t>；</w:t>
      </w:r>
      <w:r w:rsidR="007435A8">
        <w:rPr>
          <w:rFonts w:ascii="宋体" w:eastAsia="宋体" w:hAnsi="宋体" w:hint="eastAsia"/>
          <w:sz w:val="24"/>
          <w:szCs w:val="24"/>
        </w:rPr>
        <w:t>可参考滴滴支付宝等</w:t>
      </w:r>
    </w:p>
    <w:p w14:paraId="089E9D1A" w14:textId="5AAA6162" w:rsidR="007435A8" w:rsidRPr="00947FB8" w:rsidRDefault="007435A8" w:rsidP="00613CD5">
      <w:pPr>
        <w:pStyle w:val="aff8"/>
        <w:numPr>
          <w:ilvl w:val="0"/>
          <w:numId w:val="23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会员首页商品展示优化，建议改成瀑布流</w:t>
      </w:r>
      <w:r w:rsidR="00185772">
        <w:rPr>
          <w:rFonts w:ascii="宋体" w:eastAsia="宋体" w:hAnsi="宋体" w:hint="eastAsia"/>
          <w:sz w:val="24"/>
          <w:szCs w:val="24"/>
        </w:rPr>
        <w:t>，避免新上商</w:t>
      </w:r>
      <w:bookmarkStart w:id="41" w:name="_GoBack"/>
      <w:bookmarkEnd w:id="41"/>
      <w:r w:rsidR="00185772">
        <w:rPr>
          <w:rFonts w:ascii="宋体" w:eastAsia="宋体" w:hAnsi="宋体" w:hint="eastAsia"/>
          <w:sz w:val="24"/>
          <w:szCs w:val="24"/>
        </w:rPr>
        <w:t>品重复展示</w:t>
      </w:r>
      <w:r>
        <w:rPr>
          <w:rFonts w:ascii="宋体" w:eastAsia="宋体" w:hAnsi="宋体" w:hint="eastAsia"/>
          <w:sz w:val="24"/>
          <w:szCs w:val="24"/>
        </w:rPr>
        <w:t>；且请考虑涉及多个栏目的时的展示效果（下一版本会上礼品卡，</w:t>
      </w:r>
      <w:proofErr w:type="gramStart"/>
      <w:r>
        <w:rPr>
          <w:rFonts w:ascii="宋体" w:eastAsia="宋体" w:hAnsi="宋体" w:hint="eastAsia"/>
          <w:sz w:val="24"/>
          <w:szCs w:val="24"/>
        </w:rPr>
        <w:t>虚拟卡</w:t>
      </w:r>
      <w:proofErr w:type="gramEnd"/>
      <w:r>
        <w:rPr>
          <w:rFonts w:ascii="宋体" w:eastAsia="宋体" w:hAnsi="宋体" w:hint="eastAsia"/>
          <w:sz w:val="24"/>
          <w:szCs w:val="24"/>
        </w:rPr>
        <w:t>等商品）</w:t>
      </w:r>
    </w:p>
    <w:p w14:paraId="20AA884A" w14:textId="77777777" w:rsidR="00613CD5" w:rsidRPr="00635C4A" w:rsidRDefault="00613CD5" w:rsidP="00613CD5">
      <w:pPr>
        <w:pStyle w:val="3"/>
        <w:spacing w:line="480" w:lineRule="auto"/>
        <w:ind w:left="720"/>
        <w:rPr>
          <w:b/>
          <w:bCs/>
          <w:color w:val="000000" w:themeColor="text1"/>
        </w:rPr>
      </w:pPr>
      <w:bookmarkStart w:id="42" w:name="_Toc34831758"/>
      <w:r w:rsidRPr="00F171B8">
        <w:rPr>
          <w:rFonts w:hint="eastAsia"/>
          <w:b/>
          <w:bCs/>
          <w:color w:val="000000" w:themeColor="text1"/>
        </w:rPr>
        <w:lastRenderedPageBreak/>
        <w:t>规则描述</w:t>
      </w:r>
      <w:bookmarkEnd w:id="42"/>
      <w:r>
        <w:t xml:space="preserve"> </w:t>
      </w:r>
    </w:p>
    <w:p w14:paraId="04154AE7" w14:textId="13201B5F" w:rsidR="00613CD5" w:rsidRPr="00613CD5" w:rsidRDefault="007435A8" w:rsidP="00613CD5">
      <w:pPr>
        <w:pStyle w:val="aff8"/>
        <w:numPr>
          <w:ilvl w:val="0"/>
          <w:numId w:val="24"/>
        </w:numPr>
        <w:spacing w:line="48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无</w:t>
      </w:r>
    </w:p>
    <w:p w14:paraId="0F44B83F" w14:textId="77777777" w:rsidR="00894359" w:rsidRPr="00613CD5" w:rsidRDefault="00894359" w:rsidP="00894359">
      <w:pPr>
        <w:spacing w:line="480" w:lineRule="auto"/>
        <w:rPr>
          <w:sz w:val="24"/>
          <w:szCs w:val="24"/>
        </w:rPr>
      </w:pPr>
    </w:p>
    <w:sectPr w:rsidR="00894359" w:rsidRPr="00613CD5" w:rsidSect="00E66E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B47093" w14:textId="77777777" w:rsidR="007F586E" w:rsidRDefault="007F586E">
      <w:r>
        <w:separator/>
      </w:r>
    </w:p>
  </w:endnote>
  <w:endnote w:type="continuationSeparator" w:id="0">
    <w:p w14:paraId="024E30B7" w14:textId="77777777" w:rsidR="007F586E" w:rsidRDefault="007F58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96EAB1" w14:textId="77777777" w:rsidR="00DB46FA" w:rsidRDefault="00DB46FA">
    <w:pPr>
      <w:pStyle w:val="51"/>
      <w:tabs>
        <w:tab w:val="clear" w:pos="4153"/>
        <w:tab w:val="clear" w:pos="8306"/>
        <w:tab w:val="center" w:pos="4195"/>
        <w:tab w:val="right" w:pos="8390"/>
      </w:tabs>
      <w:spacing w:before="120"/>
    </w:pPr>
    <w:r>
      <w:tab/>
    </w:r>
    <w:r>
      <w:rPr>
        <w:rFonts w:hint="eastAsia"/>
        <w:szCs w:val="21"/>
      </w:rPr>
      <w:tab/>
    </w: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noProof/>
        <w:szCs w:val="21"/>
      </w:rPr>
      <w:t>4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>
      <w:rPr>
        <w:noProof/>
        <w:szCs w:val="21"/>
      </w:rPr>
      <w:t>5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03F985" w14:textId="77777777" w:rsidR="007F586E" w:rsidRDefault="007F586E">
      <w:r>
        <w:separator/>
      </w:r>
    </w:p>
  </w:footnote>
  <w:footnote w:type="continuationSeparator" w:id="0">
    <w:p w14:paraId="1423B5C9" w14:textId="77777777" w:rsidR="007F586E" w:rsidRDefault="007F58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EA1020" w14:textId="36756997" w:rsidR="00DB46FA" w:rsidRPr="003A4C25" w:rsidRDefault="00DB46FA" w:rsidP="003A4C25">
    <w:pPr>
      <w:pStyle w:val="af4"/>
    </w:pPr>
    <w:r>
      <w:t>T3</w:t>
    </w:r>
    <w:r>
      <w:rPr>
        <w:rFonts w:hint="eastAsia"/>
      </w:rPr>
      <w:t>出行</w:t>
    </w:r>
    <w:r>
      <w:t xml:space="preserve">                                                </w:t>
    </w:r>
    <w:r w:rsidR="006744A0">
      <w:t xml:space="preserve">     </w:t>
    </w:r>
    <w:r w:rsidR="002C6F3F">
      <w:rPr>
        <w:rFonts w:hint="eastAsia"/>
      </w:rPr>
      <w:t>会员</w:t>
    </w:r>
    <w:r w:rsidR="002C6F3F">
      <w:rPr>
        <w:rFonts w:hint="eastAsia"/>
      </w:rPr>
      <w:t>v</w:t>
    </w:r>
    <w:r w:rsidR="002C6F3F">
      <w:t>1.1</w:t>
    </w:r>
    <w:r w:rsidR="002C6F3F">
      <w:rPr>
        <w:rFonts w:hint="eastAsia"/>
      </w:rPr>
      <w:t>优化</w:t>
    </w:r>
    <w:r>
      <w:rPr>
        <w:rFonts w:hint="eastAsia"/>
      </w:rPr>
      <w:t>产品概要设计说明书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63861" w14:textId="53F59216" w:rsidR="00DB46FA" w:rsidRPr="00467A87" w:rsidRDefault="00DB46FA" w:rsidP="00467A87">
    <w:pPr>
      <w:pStyle w:val="af4"/>
    </w:pPr>
    <w:r>
      <w:t>T3</w:t>
    </w:r>
    <w:r>
      <w:rPr>
        <w:rFonts w:hint="eastAsia"/>
      </w:rPr>
      <w:t>出行</w:t>
    </w:r>
    <w:r>
      <w:t xml:space="preserve">                                                   </w:t>
    </w:r>
    <w:r w:rsidR="006744A0">
      <w:t xml:space="preserve">   </w:t>
    </w:r>
    <w:r w:rsidR="006744A0">
      <w:rPr>
        <w:rFonts w:hint="eastAsia"/>
      </w:rPr>
      <w:t>会员</w:t>
    </w:r>
    <w:r w:rsidR="002C6F3F">
      <w:rPr>
        <w:rFonts w:hint="eastAsia"/>
      </w:rPr>
      <w:t>v</w:t>
    </w:r>
    <w:r w:rsidR="002C6F3F">
      <w:t>1.1</w:t>
    </w:r>
    <w:r w:rsidR="002C6F3F">
      <w:rPr>
        <w:rFonts w:hint="eastAsia"/>
      </w:rPr>
      <w:t>优化</w:t>
    </w:r>
    <w:r>
      <w:rPr>
        <w:rFonts w:hint="eastAsia"/>
      </w:rPr>
      <w:t>产品概要设计说明书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805AE"/>
    <w:multiLevelType w:val="multilevel"/>
    <w:tmpl w:val="4468BE1A"/>
    <w:lvl w:ilvl="0">
      <w:start w:val="1"/>
      <w:numFmt w:val="decimal"/>
      <w:pStyle w:val="a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a0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6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pStyle w:val="a1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" w15:restartNumberingAfterBreak="0">
    <w:nsid w:val="04C7632A"/>
    <w:multiLevelType w:val="hybridMultilevel"/>
    <w:tmpl w:val="3B824E28"/>
    <w:lvl w:ilvl="0" w:tplc="BADC305E">
      <w:start w:val="1"/>
      <w:numFmt w:val="decimal"/>
      <w:lvlText w:val="%1."/>
      <w:lvlJc w:val="left"/>
      <w:pPr>
        <w:ind w:left="1130" w:hanging="420"/>
      </w:pPr>
      <w:rPr>
        <w:rFonts w:asciiTheme="minorEastAsia" w:eastAsiaTheme="minorEastAsia" w:hAnsiTheme="minorEastAsia"/>
      </w:rPr>
    </w:lvl>
    <w:lvl w:ilvl="1" w:tplc="04090019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2" w15:restartNumberingAfterBreak="0">
    <w:nsid w:val="0D176DAE"/>
    <w:multiLevelType w:val="hybridMultilevel"/>
    <w:tmpl w:val="F120EF9A"/>
    <w:lvl w:ilvl="0" w:tplc="737CDB2E">
      <w:start w:val="1"/>
      <w:numFmt w:val="decimal"/>
      <w:lvlText w:val="%1."/>
      <w:lvlJc w:val="left"/>
      <w:pPr>
        <w:ind w:left="988" w:hanging="420"/>
      </w:pPr>
      <w:rPr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408" w:hanging="420"/>
      </w:pPr>
    </w:lvl>
    <w:lvl w:ilvl="2" w:tplc="0409001B" w:tentative="1">
      <w:start w:val="1"/>
      <w:numFmt w:val="lowerRoman"/>
      <w:lvlText w:val="%3."/>
      <w:lvlJc w:val="right"/>
      <w:pPr>
        <w:ind w:left="1828" w:hanging="420"/>
      </w:pPr>
    </w:lvl>
    <w:lvl w:ilvl="3" w:tplc="0409000F" w:tentative="1">
      <w:start w:val="1"/>
      <w:numFmt w:val="decimal"/>
      <w:lvlText w:val="%4."/>
      <w:lvlJc w:val="left"/>
      <w:pPr>
        <w:ind w:left="2248" w:hanging="420"/>
      </w:pPr>
    </w:lvl>
    <w:lvl w:ilvl="4" w:tplc="04090019" w:tentative="1">
      <w:start w:val="1"/>
      <w:numFmt w:val="lowerLetter"/>
      <w:lvlText w:val="%5)"/>
      <w:lvlJc w:val="left"/>
      <w:pPr>
        <w:ind w:left="2668" w:hanging="420"/>
      </w:pPr>
    </w:lvl>
    <w:lvl w:ilvl="5" w:tplc="0409001B" w:tentative="1">
      <w:start w:val="1"/>
      <w:numFmt w:val="lowerRoman"/>
      <w:lvlText w:val="%6."/>
      <w:lvlJc w:val="right"/>
      <w:pPr>
        <w:ind w:left="3088" w:hanging="420"/>
      </w:pPr>
    </w:lvl>
    <w:lvl w:ilvl="6" w:tplc="0409000F" w:tentative="1">
      <w:start w:val="1"/>
      <w:numFmt w:val="decimal"/>
      <w:lvlText w:val="%7."/>
      <w:lvlJc w:val="left"/>
      <w:pPr>
        <w:ind w:left="3508" w:hanging="420"/>
      </w:pPr>
    </w:lvl>
    <w:lvl w:ilvl="7" w:tplc="04090019" w:tentative="1">
      <w:start w:val="1"/>
      <w:numFmt w:val="lowerLetter"/>
      <w:lvlText w:val="%8)"/>
      <w:lvlJc w:val="left"/>
      <w:pPr>
        <w:ind w:left="3928" w:hanging="420"/>
      </w:pPr>
    </w:lvl>
    <w:lvl w:ilvl="8" w:tplc="0409001B" w:tentative="1">
      <w:start w:val="1"/>
      <w:numFmt w:val="lowerRoman"/>
      <w:lvlText w:val="%9."/>
      <w:lvlJc w:val="right"/>
      <w:pPr>
        <w:ind w:left="4348" w:hanging="420"/>
      </w:pPr>
    </w:lvl>
  </w:abstractNum>
  <w:abstractNum w:abstractNumId="3" w15:restartNumberingAfterBreak="0">
    <w:nsid w:val="0D227BE2"/>
    <w:multiLevelType w:val="hybridMultilevel"/>
    <w:tmpl w:val="8BA24E70"/>
    <w:lvl w:ilvl="0" w:tplc="D6D8BE56">
      <w:start w:val="1"/>
      <w:numFmt w:val="decimal"/>
      <w:lvlText w:val="%1."/>
      <w:lvlJc w:val="left"/>
      <w:pPr>
        <w:ind w:left="988" w:hanging="420"/>
      </w:pPr>
      <w:rPr>
        <w:rFonts w:asciiTheme="minorEastAsia" w:eastAsiaTheme="minorEastAsia" w:hAnsiTheme="minorEastAsia"/>
      </w:rPr>
    </w:lvl>
    <w:lvl w:ilvl="1" w:tplc="823EE36A">
      <w:start w:val="1"/>
      <w:numFmt w:val="lowerLetter"/>
      <w:lvlText w:val="%2)"/>
      <w:lvlJc w:val="left"/>
      <w:pPr>
        <w:ind w:left="1408" w:hanging="420"/>
      </w:pPr>
      <w:rPr>
        <w:rFonts w:asciiTheme="majorEastAsia" w:eastAsiaTheme="majorEastAsia" w:hAnsiTheme="majorEastAsia"/>
      </w:rPr>
    </w:lvl>
    <w:lvl w:ilvl="2" w:tplc="0409001B" w:tentative="1">
      <w:start w:val="1"/>
      <w:numFmt w:val="lowerRoman"/>
      <w:lvlText w:val="%3."/>
      <w:lvlJc w:val="right"/>
      <w:pPr>
        <w:ind w:left="1828" w:hanging="420"/>
      </w:pPr>
    </w:lvl>
    <w:lvl w:ilvl="3" w:tplc="0409000F" w:tentative="1">
      <w:start w:val="1"/>
      <w:numFmt w:val="decimal"/>
      <w:lvlText w:val="%4."/>
      <w:lvlJc w:val="left"/>
      <w:pPr>
        <w:ind w:left="2248" w:hanging="420"/>
      </w:pPr>
    </w:lvl>
    <w:lvl w:ilvl="4" w:tplc="04090019" w:tentative="1">
      <w:start w:val="1"/>
      <w:numFmt w:val="lowerLetter"/>
      <w:lvlText w:val="%5)"/>
      <w:lvlJc w:val="left"/>
      <w:pPr>
        <w:ind w:left="2668" w:hanging="420"/>
      </w:pPr>
    </w:lvl>
    <w:lvl w:ilvl="5" w:tplc="0409001B" w:tentative="1">
      <w:start w:val="1"/>
      <w:numFmt w:val="lowerRoman"/>
      <w:lvlText w:val="%6."/>
      <w:lvlJc w:val="right"/>
      <w:pPr>
        <w:ind w:left="3088" w:hanging="420"/>
      </w:pPr>
    </w:lvl>
    <w:lvl w:ilvl="6" w:tplc="0409000F" w:tentative="1">
      <w:start w:val="1"/>
      <w:numFmt w:val="decimal"/>
      <w:lvlText w:val="%7."/>
      <w:lvlJc w:val="left"/>
      <w:pPr>
        <w:ind w:left="3508" w:hanging="420"/>
      </w:pPr>
    </w:lvl>
    <w:lvl w:ilvl="7" w:tplc="04090019" w:tentative="1">
      <w:start w:val="1"/>
      <w:numFmt w:val="lowerLetter"/>
      <w:lvlText w:val="%8)"/>
      <w:lvlJc w:val="left"/>
      <w:pPr>
        <w:ind w:left="3928" w:hanging="420"/>
      </w:pPr>
    </w:lvl>
    <w:lvl w:ilvl="8" w:tplc="0409001B" w:tentative="1">
      <w:start w:val="1"/>
      <w:numFmt w:val="lowerRoman"/>
      <w:lvlText w:val="%9."/>
      <w:lvlJc w:val="right"/>
      <w:pPr>
        <w:ind w:left="4348" w:hanging="420"/>
      </w:pPr>
    </w:lvl>
  </w:abstractNum>
  <w:abstractNum w:abstractNumId="4" w15:restartNumberingAfterBreak="0">
    <w:nsid w:val="117613C7"/>
    <w:multiLevelType w:val="multilevel"/>
    <w:tmpl w:val="9D5E9C9E"/>
    <w:lvl w:ilvl="0">
      <w:start w:val="1"/>
      <w:numFmt w:val="decimal"/>
      <w:lvlText w:val="%1."/>
      <w:lvlJc w:val="left"/>
      <w:pPr>
        <w:ind w:left="1128" w:hanging="420"/>
      </w:pPr>
      <w:rPr>
        <w:rFonts w:hint="eastAsia"/>
        <w:sz w:val="21"/>
        <w:szCs w:val="21"/>
      </w:rPr>
    </w:lvl>
    <w:lvl w:ilvl="1">
      <w:start w:val="1"/>
      <w:numFmt w:val="upperLetter"/>
      <w:lvlText w:val="%2)"/>
      <w:lvlJc w:val="left"/>
      <w:pPr>
        <w:ind w:left="1548" w:hanging="420"/>
      </w:pPr>
      <w:rPr>
        <w:rFonts w:hint="eastAsia"/>
        <w:b w:val="0"/>
        <w:bCs w:val="0"/>
      </w:rPr>
    </w:lvl>
    <w:lvl w:ilvl="2">
      <w:start w:val="1"/>
      <w:numFmt w:val="lowerRoman"/>
      <w:lvlText w:val="%3."/>
      <w:lvlJc w:val="left"/>
      <w:pPr>
        <w:ind w:left="1968" w:hanging="420"/>
      </w:pPr>
      <w:rPr>
        <w:rFonts w:hint="eastAsia"/>
      </w:rPr>
    </w:lvl>
    <w:lvl w:ilvl="3">
      <w:start w:val="1"/>
      <w:numFmt w:val="decimal"/>
      <w:lvlText w:val="%4)."/>
      <w:lvlJc w:val="left"/>
      <w:pPr>
        <w:ind w:left="2388" w:hanging="420"/>
      </w:pPr>
      <w:rPr>
        <w:rFonts w:hint="eastAsia"/>
      </w:rPr>
    </w:lvl>
    <w:lvl w:ilvl="4">
      <w:start w:val="1"/>
      <w:numFmt w:val="upperLetter"/>
      <w:lvlText w:val="%5)"/>
      <w:lvlJc w:val="left"/>
      <w:pPr>
        <w:ind w:left="2808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228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648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4068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488" w:hanging="420"/>
      </w:pPr>
      <w:rPr>
        <w:rFonts w:hint="eastAsia"/>
      </w:rPr>
    </w:lvl>
  </w:abstractNum>
  <w:abstractNum w:abstractNumId="5" w15:restartNumberingAfterBreak="0">
    <w:nsid w:val="15B319A9"/>
    <w:multiLevelType w:val="hybridMultilevel"/>
    <w:tmpl w:val="F120EF9A"/>
    <w:lvl w:ilvl="0" w:tplc="737CDB2E">
      <w:start w:val="1"/>
      <w:numFmt w:val="decimal"/>
      <w:lvlText w:val="%1."/>
      <w:lvlJc w:val="left"/>
      <w:pPr>
        <w:ind w:left="988" w:hanging="420"/>
      </w:pPr>
      <w:rPr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408" w:hanging="420"/>
      </w:pPr>
    </w:lvl>
    <w:lvl w:ilvl="2" w:tplc="0409001B" w:tentative="1">
      <w:start w:val="1"/>
      <w:numFmt w:val="lowerRoman"/>
      <w:lvlText w:val="%3."/>
      <w:lvlJc w:val="right"/>
      <w:pPr>
        <w:ind w:left="1828" w:hanging="420"/>
      </w:pPr>
    </w:lvl>
    <w:lvl w:ilvl="3" w:tplc="0409000F" w:tentative="1">
      <w:start w:val="1"/>
      <w:numFmt w:val="decimal"/>
      <w:lvlText w:val="%4."/>
      <w:lvlJc w:val="left"/>
      <w:pPr>
        <w:ind w:left="2248" w:hanging="420"/>
      </w:pPr>
    </w:lvl>
    <w:lvl w:ilvl="4" w:tplc="04090019" w:tentative="1">
      <w:start w:val="1"/>
      <w:numFmt w:val="lowerLetter"/>
      <w:lvlText w:val="%5)"/>
      <w:lvlJc w:val="left"/>
      <w:pPr>
        <w:ind w:left="2668" w:hanging="420"/>
      </w:pPr>
    </w:lvl>
    <w:lvl w:ilvl="5" w:tplc="0409001B" w:tentative="1">
      <w:start w:val="1"/>
      <w:numFmt w:val="lowerRoman"/>
      <w:lvlText w:val="%6."/>
      <w:lvlJc w:val="right"/>
      <w:pPr>
        <w:ind w:left="3088" w:hanging="420"/>
      </w:pPr>
    </w:lvl>
    <w:lvl w:ilvl="6" w:tplc="0409000F" w:tentative="1">
      <w:start w:val="1"/>
      <w:numFmt w:val="decimal"/>
      <w:lvlText w:val="%7."/>
      <w:lvlJc w:val="left"/>
      <w:pPr>
        <w:ind w:left="3508" w:hanging="420"/>
      </w:pPr>
    </w:lvl>
    <w:lvl w:ilvl="7" w:tplc="04090019" w:tentative="1">
      <w:start w:val="1"/>
      <w:numFmt w:val="lowerLetter"/>
      <w:lvlText w:val="%8)"/>
      <w:lvlJc w:val="left"/>
      <w:pPr>
        <w:ind w:left="3928" w:hanging="420"/>
      </w:pPr>
    </w:lvl>
    <w:lvl w:ilvl="8" w:tplc="0409001B" w:tentative="1">
      <w:start w:val="1"/>
      <w:numFmt w:val="lowerRoman"/>
      <w:lvlText w:val="%9."/>
      <w:lvlJc w:val="right"/>
      <w:pPr>
        <w:ind w:left="4348" w:hanging="420"/>
      </w:pPr>
    </w:lvl>
  </w:abstractNum>
  <w:abstractNum w:abstractNumId="6" w15:restartNumberingAfterBreak="0">
    <w:nsid w:val="1C02257B"/>
    <w:multiLevelType w:val="hybridMultilevel"/>
    <w:tmpl w:val="F120EF9A"/>
    <w:lvl w:ilvl="0" w:tplc="737CDB2E">
      <w:start w:val="1"/>
      <w:numFmt w:val="decimal"/>
      <w:lvlText w:val="%1."/>
      <w:lvlJc w:val="left"/>
      <w:pPr>
        <w:ind w:left="988" w:hanging="420"/>
      </w:pPr>
      <w:rPr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408" w:hanging="420"/>
      </w:pPr>
    </w:lvl>
    <w:lvl w:ilvl="2" w:tplc="0409001B" w:tentative="1">
      <w:start w:val="1"/>
      <w:numFmt w:val="lowerRoman"/>
      <w:lvlText w:val="%3."/>
      <w:lvlJc w:val="right"/>
      <w:pPr>
        <w:ind w:left="1828" w:hanging="420"/>
      </w:pPr>
    </w:lvl>
    <w:lvl w:ilvl="3" w:tplc="0409000F" w:tentative="1">
      <w:start w:val="1"/>
      <w:numFmt w:val="decimal"/>
      <w:lvlText w:val="%4."/>
      <w:lvlJc w:val="left"/>
      <w:pPr>
        <w:ind w:left="2248" w:hanging="420"/>
      </w:pPr>
    </w:lvl>
    <w:lvl w:ilvl="4" w:tplc="04090019" w:tentative="1">
      <w:start w:val="1"/>
      <w:numFmt w:val="lowerLetter"/>
      <w:lvlText w:val="%5)"/>
      <w:lvlJc w:val="left"/>
      <w:pPr>
        <w:ind w:left="2668" w:hanging="420"/>
      </w:pPr>
    </w:lvl>
    <w:lvl w:ilvl="5" w:tplc="0409001B" w:tentative="1">
      <w:start w:val="1"/>
      <w:numFmt w:val="lowerRoman"/>
      <w:lvlText w:val="%6."/>
      <w:lvlJc w:val="right"/>
      <w:pPr>
        <w:ind w:left="3088" w:hanging="420"/>
      </w:pPr>
    </w:lvl>
    <w:lvl w:ilvl="6" w:tplc="0409000F" w:tentative="1">
      <w:start w:val="1"/>
      <w:numFmt w:val="decimal"/>
      <w:lvlText w:val="%7."/>
      <w:lvlJc w:val="left"/>
      <w:pPr>
        <w:ind w:left="3508" w:hanging="420"/>
      </w:pPr>
    </w:lvl>
    <w:lvl w:ilvl="7" w:tplc="04090019" w:tentative="1">
      <w:start w:val="1"/>
      <w:numFmt w:val="lowerLetter"/>
      <w:lvlText w:val="%8)"/>
      <w:lvlJc w:val="left"/>
      <w:pPr>
        <w:ind w:left="3928" w:hanging="420"/>
      </w:pPr>
    </w:lvl>
    <w:lvl w:ilvl="8" w:tplc="0409001B" w:tentative="1">
      <w:start w:val="1"/>
      <w:numFmt w:val="lowerRoman"/>
      <w:lvlText w:val="%9."/>
      <w:lvlJc w:val="right"/>
      <w:pPr>
        <w:ind w:left="4348" w:hanging="420"/>
      </w:pPr>
    </w:lvl>
  </w:abstractNum>
  <w:abstractNum w:abstractNumId="7" w15:restartNumberingAfterBreak="0">
    <w:nsid w:val="1D865EB8"/>
    <w:multiLevelType w:val="multilevel"/>
    <w:tmpl w:val="8B722E96"/>
    <w:lvl w:ilvl="0">
      <w:start w:val="1"/>
      <w:numFmt w:val="decimal"/>
      <w:lvlText w:val="%1."/>
      <w:lvlJc w:val="left"/>
      <w:pPr>
        <w:ind w:left="1128" w:hanging="420"/>
      </w:pPr>
      <w:rPr>
        <w:rFonts w:hint="eastAsia"/>
        <w:sz w:val="21"/>
        <w:szCs w:val="21"/>
      </w:rPr>
    </w:lvl>
    <w:lvl w:ilvl="1">
      <w:start w:val="1"/>
      <w:numFmt w:val="upperLetter"/>
      <w:lvlText w:val="%2)"/>
      <w:lvlJc w:val="left"/>
      <w:pPr>
        <w:ind w:left="1548" w:hanging="420"/>
      </w:pPr>
      <w:rPr>
        <w:rFonts w:hint="eastAsia"/>
      </w:rPr>
    </w:lvl>
    <w:lvl w:ilvl="2">
      <w:start w:val="1"/>
      <w:numFmt w:val="lowerRoman"/>
      <w:lvlText w:val="%3."/>
      <w:lvlJc w:val="left"/>
      <w:pPr>
        <w:ind w:left="1968" w:hanging="420"/>
      </w:pPr>
      <w:rPr>
        <w:rFonts w:hint="eastAsia"/>
      </w:rPr>
    </w:lvl>
    <w:lvl w:ilvl="3">
      <w:start w:val="1"/>
      <w:numFmt w:val="decimal"/>
      <w:lvlText w:val="%4)."/>
      <w:lvlJc w:val="left"/>
      <w:pPr>
        <w:ind w:left="2388" w:hanging="420"/>
      </w:pPr>
      <w:rPr>
        <w:rFonts w:hint="eastAsia"/>
      </w:rPr>
    </w:lvl>
    <w:lvl w:ilvl="4">
      <w:start w:val="1"/>
      <w:numFmt w:val="upperLetter"/>
      <w:lvlText w:val="%5)"/>
      <w:lvlJc w:val="left"/>
      <w:pPr>
        <w:ind w:left="2808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228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648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4068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488" w:hanging="420"/>
      </w:pPr>
      <w:rPr>
        <w:rFonts w:hint="eastAsia"/>
      </w:rPr>
    </w:lvl>
  </w:abstractNum>
  <w:abstractNum w:abstractNumId="8" w15:restartNumberingAfterBreak="0">
    <w:nsid w:val="220725B5"/>
    <w:multiLevelType w:val="hybridMultilevel"/>
    <w:tmpl w:val="3B824E28"/>
    <w:lvl w:ilvl="0" w:tplc="BADC305E">
      <w:start w:val="1"/>
      <w:numFmt w:val="decimal"/>
      <w:lvlText w:val="%1."/>
      <w:lvlJc w:val="left"/>
      <w:pPr>
        <w:ind w:left="1130" w:hanging="420"/>
      </w:pPr>
      <w:rPr>
        <w:rFonts w:asciiTheme="minorEastAsia" w:eastAsiaTheme="minorEastAsia" w:hAnsiTheme="minorEastAsia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9" w15:restartNumberingAfterBreak="0">
    <w:nsid w:val="2ED852FF"/>
    <w:multiLevelType w:val="hybridMultilevel"/>
    <w:tmpl w:val="8BA24E70"/>
    <w:lvl w:ilvl="0" w:tplc="D6D8BE56">
      <w:start w:val="1"/>
      <w:numFmt w:val="decimal"/>
      <w:lvlText w:val="%1."/>
      <w:lvlJc w:val="left"/>
      <w:pPr>
        <w:ind w:left="1130" w:hanging="420"/>
      </w:pPr>
      <w:rPr>
        <w:rFonts w:asciiTheme="minorEastAsia" w:eastAsiaTheme="minorEastAsia" w:hAnsiTheme="minorEastAsia"/>
      </w:rPr>
    </w:lvl>
    <w:lvl w:ilvl="1" w:tplc="823EE36A">
      <w:start w:val="1"/>
      <w:numFmt w:val="lowerLetter"/>
      <w:lvlText w:val="%2)"/>
      <w:lvlJc w:val="left"/>
      <w:pPr>
        <w:ind w:left="1550" w:hanging="420"/>
      </w:pPr>
      <w:rPr>
        <w:rFonts w:asciiTheme="majorEastAsia" w:eastAsiaTheme="majorEastAsia" w:hAnsiTheme="majorEastAsia"/>
      </w:r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10" w15:restartNumberingAfterBreak="0">
    <w:nsid w:val="335E605B"/>
    <w:multiLevelType w:val="hybridMultilevel"/>
    <w:tmpl w:val="F120EF9A"/>
    <w:lvl w:ilvl="0" w:tplc="737CDB2E">
      <w:start w:val="1"/>
      <w:numFmt w:val="decimal"/>
      <w:lvlText w:val="%1."/>
      <w:lvlJc w:val="left"/>
      <w:pPr>
        <w:ind w:left="988" w:hanging="420"/>
      </w:pPr>
      <w:rPr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408" w:hanging="420"/>
      </w:pPr>
    </w:lvl>
    <w:lvl w:ilvl="2" w:tplc="0409001B" w:tentative="1">
      <w:start w:val="1"/>
      <w:numFmt w:val="lowerRoman"/>
      <w:lvlText w:val="%3."/>
      <w:lvlJc w:val="right"/>
      <w:pPr>
        <w:ind w:left="1828" w:hanging="420"/>
      </w:pPr>
    </w:lvl>
    <w:lvl w:ilvl="3" w:tplc="0409000F" w:tentative="1">
      <w:start w:val="1"/>
      <w:numFmt w:val="decimal"/>
      <w:lvlText w:val="%4."/>
      <w:lvlJc w:val="left"/>
      <w:pPr>
        <w:ind w:left="2248" w:hanging="420"/>
      </w:pPr>
    </w:lvl>
    <w:lvl w:ilvl="4" w:tplc="04090019" w:tentative="1">
      <w:start w:val="1"/>
      <w:numFmt w:val="lowerLetter"/>
      <w:lvlText w:val="%5)"/>
      <w:lvlJc w:val="left"/>
      <w:pPr>
        <w:ind w:left="2668" w:hanging="420"/>
      </w:pPr>
    </w:lvl>
    <w:lvl w:ilvl="5" w:tplc="0409001B" w:tentative="1">
      <w:start w:val="1"/>
      <w:numFmt w:val="lowerRoman"/>
      <w:lvlText w:val="%6."/>
      <w:lvlJc w:val="right"/>
      <w:pPr>
        <w:ind w:left="3088" w:hanging="420"/>
      </w:pPr>
    </w:lvl>
    <w:lvl w:ilvl="6" w:tplc="0409000F" w:tentative="1">
      <w:start w:val="1"/>
      <w:numFmt w:val="decimal"/>
      <w:lvlText w:val="%7."/>
      <w:lvlJc w:val="left"/>
      <w:pPr>
        <w:ind w:left="3508" w:hanging="420"/>
      </w:pPr>
    </w:lvl>
    <w:lvl w:ilvl="7" w:tplc="04090019" w:tentative="1">
      <w:start w:val="1"/>
      <w:numFmt w:val="lowerLetter"/>
      <w:lvlText w:val="%8)"/>
      <w:lvlJc w:val="left"/>
      <w:pPr>
        <w:ind w:left="3928" w:hanging="420"/>
      </w:pPr>
    </w:lvl>
    <w:lvl w:ilvl="8" w:tplc="0409001B" w:tentative="1">
      <w:start w:val="1"/>
      <w:numFmt w:val="lowerRoman"/>
      <w:lvlText w:val="%9."/>
      <w:lvlJc w:val="right"/>
      <w:pPr>
        <w:ind w:left="4348" w:hanging="420"/>
      </w:pPr>
    </w:lvl>
  </w:abstractNum>
  <w:abstractNum w:abstractNumId="11" w15:restartNumberingAfterBreak="0">
    <w:nsid w:val="341E290E"/>
    <w:multiLevelType w:val="hybridMultilevel"/>
    <w:tmpl w:val="B078A18A"/>
    <w:lvl w:ilvl="0" w:tplc="D6D8BE56">
      <w:start w:val="1"/>
      <w:numFmt w:val="decimal"/>
      <w:lvlText w:val="%1."/>
      <w:lvlJc w:val="left"/>
      <w:pPr>
        <w:ind w:left="1130" w:hanging="420"/>
      </w:pPr>
      <w:rPr>
        <w:rFonts w:asciiTheme="minorEastAsia" w:eastAsiaTheme="minorEastAsia" w:hAnsiTheme="minorEastAsia"/>
      </w:rPr>
    </w:lvl>
    <w:lvl w:ilvl="1" w:tplc="04090019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12" w15:restartNumberingAfterBreak="0">
    <w:nsid w:val="37DA76C9"/>
    <w:multiLevelType w:val="multilevel"/>
    <w:tmpl w:val="01D2431E"/>
    <w:lvl w:ilvl="0">
      <w:start w:val="1"/>
      <w:numFmt w:val="decimal"/>
      <w:lvlText w:val="%1."/>
      <w:lvlJc w:val="left"/>
      <w:pPr>
        <w:ind w:left="1128" w:hanging="420"/>
      </w:pPr>
      <w:rPr>
        <w:rFonts w:hint="eastAsia"/>
        <w:sz w:val="21"/>
        <w:szCs w:val="21"/>
      </w:rPr>
    </w:lvl>
    <w:lvl w:ilvl="1">
      <w:start w:val="1"/>
      <w:numFmt w:val="upperLetter"/>
      <w:lvlText w:val="%2)"/>
      <w:lvlJc w:val="left"/>
      <w:pPr>
        <w:ind w:left="1548" w:hanging="420"/>
      </w:pPr>
      <w:rPr>
        <w:rFonts w:hint="eastAsia"/>
        <w:b w:val="0"/>
        <w:bCs w:val="0"/>
        <w:sz w:val="22"/>
        <w:szCs w:val="22"/>
      </w:rPr>
    </w:lvl>
    <w:lvl w:ilvl="2">
      <w:start w:val="1"/>
      <w:numFmt w:val="lowerRoman"/>
      <w:lvlText w:val="%3."/>
      <w:lvlJc w:val="left"/>
      <w:pPr>
        <w:ind w:left="1968" w:hanging="420"/>
      </w:pPr>
      <w:rPr>
        <w:rFonts w:hint="eastAsia"/>
      </w:rPr>
    </w:lvl>
    <w:lvl w:ilvl="3">
      <w:start w:val="1"/>
      <w:numFmt w:val="decimal"/>
      <w:lvlText w:val="%4)."/>
      <w:lvlJc w:val="left"/>
      <w:pPr>
        <w:ind w:left="2388" w:hanging="420"/>
      </w:pPr>
      <w:rPr>
        <w:rFonts w:hint="eastAsia"/>
      </w:rPr>
    </w:lvl>
    <w:lvl w:ilvl="4">
      <w:start w:val="1"/>
      <w:numFmt w:val="upperLetter"/>
      <w:lvlText w:val="%5)"/>
      <w:lvlJc w:val="left"/>
      <w:pPr>
        <w:ind w:left="2808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228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648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4068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488" w:hanging="420"/>
      </w:pPr>
      <w:rPr>
        <w:rFonts w:hint="eastAsia"/>
      </w:rPr>
    </w:lvl>
  </w:abstractNum>
  <w:abstractNum w:abstractNumId="13" w15:restartNumberingAfterBreak="0">
    <w:nsid w:val="3CC472D4"/>
    <w:multiLevelType w:val="hybridMultilevel"/>
    <w:tmpl w:val="AF12DB78"/>
    <w:lvl w:ilvl="0" w:tplc="8C3E88C0">
      <w:start w:val="1"/>
      <w:numFmt w:val="decimal"/>
      <w:lvlText w:val="%1."/>
      <w:lvlJc w:val="left"/>
      <w:pPr>
        <w:ind w:left="993" w:firstLine="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2688" w:hanging="420"/>
      </w:pPr>
    </w:lvl>
    <w:lvl w:ilvl="2" w:tplc="0409001B" w:tentative="1">
      <w:start w:val="1"/>
      <w:numFmt w:val="lowerRoman"/>
      <w:lvlText w:val="%3."/>
      <w:lvlJc w:val="right"/>
      <w:pPr>
        <w:ind w:left="3108" w:hanging="420"/>
      </w:pPr>
    </w:lvl>
    <w:lvl w:ilvl="3" w:tplc="0409000F" w:tentative="1">
      <w:start w:val="1"/>
      <w:numFmt w:val="decimal"/>
      <w:lvlText w:val="%4."/>
      <w:lvlJc w:val="left"/>
      <w:pPr>
        <w:ind w:left="3528" w:hanging="420"/>
      </w:pPr>
    </w:lvl>
    <w:lvl w:ilvl="4" w:tplc="04090019" w:tentative="1">
      <w:start w:val="1"/>
      <w:numFmt w:val="lowerLetter"/>
      <w:lvlText w:val="%5)"/>
      <w:lvlJc w:val="left"/>
      <w:pPr>
        <w:ind w:left="3948" w:hanging="420"/>
      </w:pPr>
    </w:lvl>
    <w:lvl w:ilvl="5" w:tplc="0409001B" w:tentative="1">
      <w:start w:val="1"/>
      <w:numFmt w:val="lowerRoman"/>
      <w:lvlText w:val="%6."/>
      <w:lvlJc w:val="right"/>
      <w:pPr>
        <w:ind w:left="4368" w:hanging="420"/>
      </w:pPr>
    </w:lvl>
    <w:lvl w:ilvl="6" w:tplc="0409000F" w:tentative="1">
      <w:start w:val="1"/>
      <w:numFmt w:val="decimal"/>
      <w:lvlText w:val="%7."/>
      <w:lvlJc w:val="left"/>
      <w:pPr>
        <w:ind w:left="4788" w:hanging="420"/>
      </w:pPr>
    </w:lvl>
    <w:lvl w:ilvl="7" w:tplc="04090019" w:tentative="1">
      <w:start w:val="1"/>
      <w:numFmt w:val="lowerLetter"/>
      <w:lvlText w:val="%8)"/>
      <w:lvlJc w:val="left"/>
      <w:pPr>
        <w:ind w:left="5208" w:hanging="420"/>
      </w:pPr>
    </w:lvl>
    <w:lvl w:ilvl="8" w:tplc="0409001B" w:tentative="1">
      <w:start w:val="1"/>
      <w:numFmt w:val="lowerRoman"/>
      <w:lvlText w:val="%9."/>
      <w:lvlJc w:val="right"/>
      <w:pPr>
        <w:ind w:left="5628" w:hanging="420"/>
      </w:pPr>
    </w:lvl>
  </w:abstractNum>
  <w:abstractNum w:abstractNumId="14" w15:restartNumberingAfterBreak="0">
    <w:nsid w:val="42FE570A"/>
    <w:multiLevelType w:val="multilevel"/>
    <w:tmpl w:val="11FEBED6"/>
    <w:lvl w:ilvl="0">
      <w:start w:val="1"/>
      <w:numFmt w:val="decimal"/>
      <w:pStyle w:val="1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2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3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5" w15:restartNumberingAfterBreak="0">
    <w:nsid w:val="52221F09"/>
    <w:multiLevelType w:val="hybridMultilevel"/>
    <w:tmpl w:val="8BA24E70"/>
    <w:lvl w:ilvl="0" w:tplc="D6D8BE56">
      <w:start w:val="1"/>
      <w:numFmt w:val="decimal"/>
      <w:lvlText w:val="%1."/>
      <w:lvlJc w:val="left"/>
      <w:pPr>
        <w:ind w:left="988" w:hanging="420"/>
      </w:pPr>
      <w:rPr>
        <w:rFonts w:asciiTheme="minorEastAsia" w:eastAsiaTheme="minorEastAsia" w:hAnsiTheme="minorEastAsia"/>
      </w:rPr>
    </w:lvl>
    <w:lvl w:ilvl="1" w:tplc="823EE36A">
      <w:start w:val="1"/>
      <w:numFmt w:val="lowerLetter"/>
      <w:lvlText w:val="%2)"/>
      <w:lvlJc w:val="left"/>
      <w:pPr>
        <w:ind w:left="1408" w:hanging="420"/>
      </w:pPr>
      <w:rPr>
        <w:rFonts w:asciiTheme="majorEastAsia" w:eastAsiaTheme="majorEastAsia" w:hAnsiTheme="majorEastAsia"/>
      </w:rPr>
    </w:lvl>
    <w:lvl w:ilvl="2" w:tplc="0409001B" w:tentative="1">
      <w:start w:val="1"/>
      <w:numFmt w:val="lowerRoman"/>
      <w:lvlText w:val="%3."/>
      <w:lvlJc w:val="right"/>
      <w:pPr>
        <w:ind w:left="1828" w:hanging="420"/>
      </w:pPr>
    </w:lvl>
    <w:lvl w:ilvl="3" w:tplc="0409000F" w:tentative="1">
      <w:start w:val="1"/>
      <w:numFmt w:val="decimal"/>
      <w:lvlText w:val="%4."/>
      <w:lvlJc w:val="left"/>
      <w:pPr>
        <w:ind w:left="2248" w:hanging="420"/>
      </w:pPr>
    </w:lvl>
    <w:lvl w:ilvl="4" w:tplc="04090019" w:tentative="1">
      <w:start w:val="1"/>
      <w:numFmt w:val="lowerLetter"/>
      <w:lvlText w:val="%5)"/>
      <w:lvlJc w:val="left"/>
      <w:pPr>
        <w:ind w:left="2668" w:hanging="420"/>
      </w:pPr>
    </w:lvl>
    <w:lvl w:ilvl="5" w:tplc="0409001B" w:tentative="1">
      <w:start w:val="1"/>
      <w:numFmt w:val="lowerRoman"/>
      <w:lvlText w:val="%6."/>
      <w:lvlJc w:val="right"/>
      <w:pPr>
        <w:ind w:left="3088" w:hanging="420"/>
      </w:pPr>
    </w:lvl>
    <w:lvl w:ilvl="6" w:tplc="0409000F" w:tentative="1">
      <w:start w:val="1"/>
      <w:numFmt w:val="decimal"/>
      <w:lvlText w:val="%7."/>
      <w:lvlJc w:val="left"/>
      <w:pPr>
        <w:ind w:left="3508" w:hanging="420"/>
      </w:pPr>
    </w:lvl>
    <w:lvl w:ilvl="7" w:tplc="04090019" w:tentative="1">
      <w:start w:val="1"/>
      <w:numFmt w:val="lowerLetter"/>
      <w:lvlText w:val="%8)"/>
      <w:lvlJc w:val="left"/>
      <w:pPr>
        <w:ind w:left="3928" w:hanging="420"/>
      </w:pPr>
    </w:lvl>
    <w:lvl w:ilvl="8" w:tplc="0409001B" w:tentative="1">
      <w:start w:val="1"/>
      <w:numFmt w:val="lowerRoman"/>
      <w:lvlText w:val="%9."/>
      <w:lvlJc w:val="right"/>
      <w:pPr>
        <w:ind w:left="4348" w:hanging="420"/>
      </w:pPr>
    </w:lvl>
  </w:abstractNum>
  <w:abstractNum w:abstractNumId="16" w15:restartNumberingAfterBreak="0">
    <w:nsid w:val="5C6C6D00"/>
    <w:multiLevelType w:val="hybridMultilevel"/>
    <w:tmpl w:val="B078A18A"/>
    <w:lvl w:ilvl="0" w:tplc="D6D8BE56">
      <w:start w:val="1"/>
      <w:numFmt w:val="decimal"/>
      <w:lvlText w:val="%1."/>
      <w:lvlJc w:val="left"/>
      <w:pPr>
        <w:ind w:left="1130" w:hanging="420"/>
      </w:pPr>
      <w:rPr>
        <w:rFonts w:asciiTheme="minorEastAsia" w:eastAsiaTheme="minorEastAsia" w:hAnsiTheme="minorEastAsia"/>
      </w:rPr>
    </w:lvl>
    <w:lvl w:ilvl="1" w:tplc="04090019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17" w15:restartNumberingAfterBreak="0">
    <w:nsid w:val="5EFD4F22"/>
    <w:multiLevelType w:val="hybridMultilevel"/>
    <w:tmpl w:val="8BA24E70"/>
    <w:lvl w:ilvl="0" w:tplc="D6D8BE56">
      <w:start w:val="1"/>
      <w:numFmt w:val="decimal"/>
      <w:lvlText w:val="%1."/>
      <w:lvlJc w:val="left"/>
      <w:pPr>
        <w:ind w:left="1130" w:hanging="420"/>
      </w:pPr>
      <w:rPr>
        <w:rFonts w:asciiTheme="minorEastAsia" w:eastAsiaTheme="minorEastAsia" w:hAnsiTheme="minorEastAsia"/>
      </w:rPr>
    </w:lvl>
    <w:lvl w:ilvl="1" w:tplc="823EE36A">
      <w:start w:val="1"/>
      <w:numFmt w:val="lowerLetter"/>
      <w:lvlText w:val="%2)"/>
      <w:lvlJc w:val="left"/>
      <w:pPr>
        <w:ind w:left="1550" w:hanging="420"/>
      </w:pPr>
      <w:rPr>
        <w:rFonts w:asciiTheme="majorEastAsia" w:eastAsiaTheme="majorEastAsia" w:hAnsiTheme="majorEastAsia"/>
      </w:r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18" w15:restartNumberingAfterBreak="0">
    <w:nsid w:val="703C0A22"/>
    <w:multiLevelType w:val="hybridMultilevel"/>
    <w:tmpl w:val="B078A18A"/>
    <w:lvl w:ilvl="0" w:tplc="D6D8BE56">
      <w:start w:val="1"/>
      <w:numFmt w:val="decimal"/>
      <w:lvlText w:val="%1."/>
      <w:lvlJc w:val="left"/>
      <w:pPr>
        <w:ind w:left="1130" w:hanging="420"/>
      </w:pPr>
      <w:rPr>
        <w:rFonts w:asciiTheme="minorEastAsia" w:eastAsiaTheme="minorEastAsia" w:hAnsiTheme="minorEastAsia"/>
      </w:rPr>
    </w:lvl>
    <w:lvl w:ilvl="1" w:tplc="04090019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19" w15:restartNumberingAfterBreak="0">
    <w:nsid w:val="72B843B9"/>
    <w:multiLevelType w:val="multilevel"/>
    <w:tmpl w:val="872C2DF4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1288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0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751C75E9"/>
    <w:multiLevelType w:val="multilevel"/>
    <w:tmpl w:val="8D7419DC"/>
    <w:lvl w:ilvl="0">
      <w:start w:val="1"/>
      <w:numFmt w:val="decimal"/>
      <w:lvlText w:val="%1."/>
      <w:lvlJc w:val="left"/>
      <w:pPr>
        <w:ind w:left="1128" w:hanging="420"/>
      </w:pPr>
      <w:rPr>
        <w:rFonts w:hint="eastAsia"/>
        <w:sz w:val="21"/>
        <w:szCs w:val="21"/>
      </w:rPr>
    </w:lvl>
    <w:lvl w:ilvl="1">
      <w:start w:val="1"/>
      <w:numFmt w:val="upperLetter"/>
      <w:lvlText w:val="%2)"/>
      <w:lvlJc w:val="left"/>
      <w:pPr>
        <w:ind w:left="1555" w:hanging="420"/>
      </w:pPr>
      <w:rPr>
        <w:rFonts w:hint="eastAsia"/>
        <w:b w:val="0"/>
        <w:bCs w:val="0"/>
      </w:rPr>
    </w:lvl>
    <w:lvl w:ilvl="2">
      <w:start w:val="1"/>
      <w:numFmt w:val="lowerRoman"/>
      <w:lvlText w:val="%3."/>
      <w:lvlJc w:val="left"/>
      <w:pPr>
        <w:ind w:left="1968" w:hanging="420"/>
      </w:pPr>
      <w:rPr>
        <w:rFonts w:hint="eastAsia"/>
      </w:rPr>
    </w:lvl>
    <w:lvl w:ilvl="3">
      <w:start w:val="1"/>
      <w:numFmt w:val="decimal"/>
      <w:lvlText w:val="%4)."/>
      <w:lvlJc w:val="left"/>
      <w:pPr>
        <w:ind w:left="2388" w:hanging="420"/>
      </w:pPr>
      <w:rPr>
        <w:rFonts w:hint="eastAsia"/>
      </w:rPr>
    </w:lvl>
    <w:lvl w:ilvl="4">
      <w:start w:val="1"/>
      <w:numFmt w:val="upperLetter"/>
      <w:lvlText w:val="%5)"/>
      <w:lvlJc w:val="left"/>
      <w:pPr>
        <w:ind w:left="2808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228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648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4068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488" w:hanging="420"/>
      </w:pPr>
      <w:rPr>
        <w:rFonts w:hint="eastAsia"/>
      </w:rPr>
    </w:lvl>
  </w:abstractNum>
  <w:abstractNum w:abstractNumId="21" w15:restartNumberingAfterBreak="0">
    <w:nsid w:val="77832CEC"/>
    <w:multiLevelType w:val="hybridMultilevel"/>
    <w:tmpl w:val="8BA24E70"/>
    <w:lvl w:ilvl="0" w:tplc="D6D8BE56">
      <w:start w:val="1"/>
      <w:numFmt w:val="decimal"/>
      <w:lvlText w:val="%1."/>
      <w:lvlJc w:val="left"/>
      <w:pPr>
        <w:ind w:left="988" w:hanging="420"/>
      </w:pPr>
      <w:rPr>
        <w:rFonts w:asciiTheme="minorEastAsia" w:eastAsiaTheme="minorEastAsia" w:hAnsiTheme="minorEastAsia"/>
      </w:rPr>
    </w:lvl>
    <w:lvl w:ilvl="1" w:tplc="823EE36A">
      <w:start w:val="1"/>
      <w:numFmt w:val="lowerLetter"/>
      <w:lvlText w:val="%2)"/>
      <w:lvlJc w:val="left"/>
      <w:pPr>
        <w:ind w:left="1408" w:hanging="420"/>
      </w:pPr>
      <w:rPr>
        <w:rFonts w:asciiTheme="majorEastAsia" w:eastAsiaTheme="majorEastAsia" w:hAnsiTheme="majorEastAsia"/>
      </w:rPr>
    </w:lvl>
    <w:lvl w:ilvl="2" w:tplc="0409001B" w:tentative="1">
      <w:start w:val="1"/>
      <w:numFmt w:val="lowerRoman"/>
      <w:lvlText w:val="%3."/>
      <w:lvlJc w:val="right"/>
      <w:pPr>
        <w:ind w:left="1828" w:hanging="420"/>
      </w:pPr>
    </w:lvl>
    <w:lvl w:ilvl="3" w:tplc="0409000F" w:tentative="1">
      <w:start w:val="1"/>
      <w:numFmt w:val="decimal"/>
      <w:lvlText w:val="%4."/>
      <w:lvlJc w:val="left"/>
      <w:pPr>
        <w:ind w:left="2248" w:hanging="420"/>
      </w:pPr>
    </w:lvl>
    <w:lvl w:ilvl="4" w:tplc="04090019" w:tentative="1">
      <w:start w:val="1"/>
      <w:numFmt w:val="lowerLetter"/>
      <w:lvlText w:val="%5)"/>
      <w:lvlJc w:val="left"/>
      <w:pPr>
        <w:ind w:left="2668" w:hanging="420"/>
      </w:pPr>
    </w:lvl>
    <w:lvl w:ilvl="5" w:tplc="0409001B" w:tentative="1">
      <w:start w:val="1"/>
      <w:numFmt w:val="lowerRoman"/>
      <w:lvlText w:val="%6."/>
      <w:lvlJc w:val="right"/>
      <w:pPr>
        <w:ind w:left="3088" w:hanging="420"/>
      </w:pPr>
    </w:lvl>
    <w:lvl w:ilvl="6" w:tplc="0409000F" w:tentative="1">
      <w:start w:val="1"/>
      <w:numFmt w:val="decimal"/>
      <w:lvlText w:val="%7."/>
      <w:lvlJc w:val="left"/>
      <w:pPr>
        <w:ind w:left="3508" w:hanging="420"/>
      </w:pPr>
    </w:lvl>
    <w:lvl w:ilvl="7" w:tplc="04090019" w:tentative="1">
      <w:start w:val="1"/>
      <w:numFmt w:val="lowerLetter"/>
      <w:lvlText w:val="%8)"/>
      <w:lvlJc w:val="left"/>
      <w:pPr>
        <w:ind w:left="3928" w:hanging="420"/>
      </w:pPr>
    </w:lvl>
    <w:lvl w:ilvl="8" w:tplc="0409001B" w:tentative="1">
      <w:start w:val="1"/>
      <w:numFmt w:val="lowerRoman"/>
      <w:lvlText w:val="%9."/>
      <w:lvlJc w:val="right"/>
      <w:pPr>
        <w:ind w:left="4348" w:hanging="420"/>
      </w:pPr>
    </w:lvl>
  </w:abstractNum>
  <w:abstractNum w:abstractNumId="22" w15:restartNumberingAfterBreak="0">
    <w:nsid w:val="7A7416A0"/>
    <w:multiLevelType w:val="multilevel"/>
    <w:tmpl w:val="8EFA8DC2"/>
    <w:styleLink w:val="11"/>
    <w:lvl w:ilvl="0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decimal"/>
      <w:lvlText w:val="%7)"/>
      <w:lvlJc w:val="left"/>
      <w:pPr>
        <w:tabs>
          <w:tab w:val="num" w:pos="2940"/>
        </w:tabs>
        <w:ind w:left="2940" w:hanging="420"/>
      </w:pPr>
    </w:lvl>
    <w:lvl w:ilvl="7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7BE2680D"/>
    <w:multiLevelType w:val="hybridMultilevel"/>
    <w:tmpl w:val="F120EF9A"/>
    <w:lvl w:ilvl="0" w:tplc="737CDB2E">
      <w:start w:val="1"/>
      <w:numFmt w:val="decimal"/>
      <w:lvlText w:val="%1."/>
      <w:lvlJc w:val="left"/>
      <w:pPr>
        <w:ind w:left="988" w:hanging="420"/>
      </w:pPr>
      <w:rPr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408" w:hanging="420"/>
      </w:pPr>
    </w:lvl>
    <w:lvl w:ilvl="2" w:tplc="0409001B" w:tentative="1">
      <w:start w:val="1"/>
      <w:numFmt w:val="lowerRoman"/>
      <w:lvlText w:val="%3."/>
      <w:lvlJc w:val="right"/>
      <w:pPr>
        <w:ind w:left="1828" w:hanging="420"/>
      </w:pPr>
    </w:lvl>
    <w:lvl w:ilvl="3" w:tplc="0409000F" w:tentative="1">
      <w:start w:val="1"/>
      <w:numFmt w:val="decimal"/>
      <w:lvlText w:val="%4."/>
      <w:lvlJc w:val="left"/>
      <w:pPr>
        <w:ind w:left="2248" w:hanging="420"/>
      </w:pPr>
    </w:lvl>
    <w:lvl w:ilvl="4" w:tplc="04090019" w:tentative="1">
      <w:start w:val="1"/>
      <w:numFmt w:val="lowerLetter"/>
      <w:lvlText w:val="%5)"/>
      <w:lvlJc w:val="left"/>
      <w:pPr>
        <w:ind w:left="2668" w:hanging="420"/>
      </w:pPr>
    </w:lvl>
    <w:lvl w:ilvl="5" w:tplc="0409001B" w:tentative="1">
      <w:start w:val="1"/>
      <w:numFmt w:val="lowerRoman"/>
      <w:lvlText w:val="%6."/>
      <w:lvlJc w:val="right"/>
      <w:pPr>
        <w:ind w:left="3088" w:hanging="420"/>
      </w:pPr>
    </w:lvl>
    <w:lvl w:ilvl="6" w:tplc="0409000F" w:tentative="1">
      <w:start w:val="1"/>
      <w:numFmt w:val="decimal"/>
      <w:lvlText w:val="%7."/>
      <w:lvlJc w:val="left"/>
      <w:pPr>
        <w:ind w:left="3508" w:hanging="420"/>
      </w:pPr>
    </w:lvl>
    <w:lvl w:ilvl="7" w:tplc="04090019" w:tentative="1">
      <w:start w:val="1"/>
      <w:numFmt w:val="lowerLetter"/>
      <w:lvlText w:val="%8)"/>
      <w:lvlJc w:val="left"/>
      <w:pPr>
        <w:ind w:left="3928" w:hanging="420"/>
      </w:pPr>
    </w:lvl>
    <w:lvl w:ilvl="8" w:tplc="0409001B" w:tentative="1">
      <w:start w:val="1"/>
      <w:numFmt w:val="lowerRoman"/>
      <w:lvlText w:val="%9."/>
      <w:lvlJc w:val="right"/>
      <w:pPr>
        <w:ind w:left="4348" w:hanging="420"/>
      </w:pPr>
    </w:lvl>
  </w:abstractNum>
  <w:num w:numId="1">
    <w:abstractNumId w:val="14"/>
  </w:num>
  <w:num w:numId="2">
    <w:abstractNumId w:val="0"/>
    <w:lvlOverride w:ilvl="0">
      <w:lvl w:ilvl="0">
        <w:start w:val="1"/>
        <w:numFmt w:val="decimal"/>
        <w:pStyle w:val="a"/>
        <w:lvlText w:val="%1"/>
        <w:lvlJc w:val="left"/>
        <w:pPr>
          <w:ind w:left="432" w:hanging="432"/>
        </w:pPr>
      </w:lvl>
    </w:lvlOverride>
    <w:lvlOverride w:ilvl="1">
      <w:lvl w:ilvl="1">
        <w:start w:val="1"/>
        <w:numFmt w:val="decimal"/>
        <w:pStyle w:val="a0"/>
        <w:lvlText w:val="%1.%2"/>
        <w:lvlJc w:val="left"/>
        <w:pPr>
          <w:ind w:left="576" w:hanging="576"/>
        </w:pPr>
      </w:lvl>
    </w:lvlOverride>
    <w:lvlOverride w:ilvl="2">
      <w:lvl w:ilvl="2">
        <w:start w:val="1"/>
        <w:numFmt w:val="decimal"/>
        <w:pStyle w:val="6"/>
        <w:lvlText w:val="%1.%2.%3"/>
        <w:lvlJc w:val="left"/>
        <w:pPr>
          <w:ind w:left="720" w:hanging="720"/>
        </w:pPr>
      </w:lvl>
    </w:lvlOverride>
    <w:lvlOverride w:ilvl="3">
      <w:lvl w:ilvl="3">
        <w:start w:val="1"/>
        <w:numFmt w:val="decimal"/>
        <w:pStyle w:val="a1"/>
        <w:lvlText w:val="%1.%2.%3.%4"/>
        <w:lvlJc w:val="left"/>
        <w:pPr>
          <w:ind w:left="864" w:hanging="864"/>
        </w:p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</w:lvl>
    </w:lvlOverride>
  </w:num>
  <w:num w:numId="3">
    <w:abstractNumId w:val="22"/>
  </w:num>
  <w:num w:numId="4">
    <w:abstractNumId w:val="13"/>
  </w:num>
  <w:num w:numId="5">
    <w:abstractNumId w:val="19"/>
  </w:num>
  <w:num w:numId="6">
    <w:abstractNumId w:val="5"/>
  </w:num>
  <w:num w:numId="7">
    <w:abstractNumId w:val="9"/>
  </w:num>
  <w:num w:numId="8">
    <w:abstractNumId w:val="8"/>
  </w:num>
  <w:num w:numId="9">
    <w:abstractNumId w:val="11"/>
  </w:num>
  <w:num w:numId="10">
    <w:abstractNumId w:val="17"/>
  </w:num>
  <w:num w:numId="11">
    <w:abstractNumId w:val="3"/>
  </w:num>
  <w:num w:numId="12">
    <w:abstractNumId w:val="18"/>
  </w:num>
  <w:num w:numId="13">
    <w:abstractNumId w:val="1"/>
  </w:num>
  <w:num w:numId="14">
    <w:abstractNumId w:val="16"/>
  </w:num>
  <w:num w:numId="15">
    <w:abstractNumId w:val="7"/>
  </w:num>
  <w:num w:numId="16">
    <w:abstractNumId w:val="20"/>
  </w:num>
  <w:num w:numId="17">
    <w:abstractNumId w:val="4"/>
  </w:num>
  <w:num w:numId="18">
    <w:abstractNumId w:val="12"/>
  </w:num>
  <w:num w:numId="19">
    <w:abstractNumId w:val="10"/>
  </w:num>
  <w:num w:numId="20">
    <w:abstractNumId w:val="2"/>
  </w:num>
  <w:num w:numId="21">
    <w:abstractNumId w:val="6"/>
  </w:num>
  <w:num w:numId="22">
    <w:abstractNumId w:val="15"/>
  </w:num>
  <w:num w:numId="23">
    <w:abstractNumId w:val="23"/>
  </w:num>
  <w:num w:numId="24">
    <w:abstractNumId w:val="2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hideSpellingErrors/>
  <w:proofState w:spelling="clean"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6ED4"/>
    <w:rsid w:val="00002A51"/>
    <w:rsid w:val="00003DF2"/>
    <w:rsid w:val="000047D5"/>
    <w:rsid w:val="0000574A"/>
    <w:rsid w:val="00006A45"/>
    <w:rsid w:val="00011B22"/>
    <w:rsid w:val="000128D7"/>
    <w:rsid w:val="00012B4F"/>
    <w:rsid w:val="00013099"/>
    <w:rsid w:val="00014676"/>
    <w:rsid w:val="000147B3"/>
    <w:rsid w:val="00016F23"/>
    <w:rsid w:val="0001737E"/>
    <w:rsid w:val="00021535"/>
    <w:rsid w:val="000219B7"/>
    <w:rsid w:val="00021E6D"/>
    <w:rsid w:val="0002320D"/>
    <w:rsid w:val="00023601"/>
    <w:rsid w:val="00023B80"/>
    <w:rsid w:val="00023DF6"/>
    <w:rsid w:val="00023F04"/>
    <w:rsid w:val="000254B8"/>
    <w:rsid w:val="0002695B"/>
    <w:rsid w:val="00032854"/>
    <w:rsid w:val="00033209"/>
    <w:rsid w:val="00033926"/>
    <w:rsid w:val="000348A6"/>
    <w:rsid w:val="00035409"/>
    <w:rsid w:val="00035483"/>
    <w:rsid w:val="000358AC"/>
    <w:rsid w:val="00035ACB"/>
    <w:rsid w:val="000372EB"/>
    <w:rsid w:val="00042E85"/>
    <w:rsid w:val="00043794"/>
    <w:rsid w:val="00044C5E"/>
    <w:rsid w:val="00047E59"/>
    <w:rsid w:val="000503E9"/>
    <w:rsid w:val="0005063F"/>
    <w:rsid w:val="00051E41"/>
    <w:rsid w:val="00054553"/>
    <w:rsid w:val="000548E8"/>
    <w:rsid w:val="000550CF"/>
    <w:rsid w:val="00055F8E"/>
    <w:rsid w:val="00056622"/>
    <w:rsid w:val="00056812"/>
    <w:rsid w:val="00057650"/>
    <w:rsid w:val="00057D1E"/>
    <w:rsid w:val="0006189E"/>
    <w:rsid w:val="00066B25"/>
    <w:rsid w:val="00067105"/>
    <w:rsid w:val="00072538"/>
    <w:rsid w:val="00072725"/>
    <w:rsid w:val="00073149"/>
    <w:rsid w:val="00074117"/>
    <w:rsid w:val="000741B2"/>
    <w:rsid w:val="00074F98"/>
    <w:rsid w:val="0007570C"/>
    <w:rsid w:val="00075BA5"/>
    <w:rsid w:val="00077EC3"/>
    <w:rsid w:val="00081343"/>
    <w:rsid w:val="00081420"/>
    <w:rsid w:val="0008146F"/>
    <w:rsid w:val="00082021"/>
    <w:rsid w:val="00082280"/>
    <w:rsid w:val="00082933"/>
    <w:rsid w:val="00084F0D"/>
    <w:rsid w:val="00085234"/>
    <w:rsid w:val="00085255"/>
    <w:rsid w:val="00085537"/>
    <w:rsid w:val="00085D61"/>
    <w:rsid w:val="00085DF4"/>
    <w:rsid w:val="00085E23"/>
    <w:rsid w:val="00085E49"/>
    <w:rsid w:val="00086067"/>
    <w:rsid w:val="0008739B"/>
    <w:rsid w:val="00087CC1"/>
    <w:rsid w:val="000943A3"/>
    <w:rsid w:val="00094C50"/>
    <w:rsid w:val="00095A1D"/>
    <w:rsid w:val="0009654F"/>
    <w:rsid w:val="00097492"/>
    <w:rsid w:val="00097867"/>
    <w:rsid w:val="000A04E8"/>
    <w:rsid w:val="000A09DD"/>
    <w:rsid w:val="000A28F3"/>
    <w:rsid w:val="000A32E1"/>
    <w:rsid w:val="000A3991"/>
    <w:rsid w:val="000A47D3"/>
    <w:rsid w:val="000A583C"/>
    <w:rsid w:val="000B1059"/>
    <w:rsid w:val="000B296C"/>
    <w:rsid w:val="000B4F02"/>
    <w:rsid w:val="000B55F8"/>
    <w:rsid w:val="000B602C"/>
    <w:rsid w:val="000B6588"/>
    <w:rsid w:val="000C053E"/>
    <w:rsid w:val="000C0824"/>
    <w:rsid w:val="000C19C3"/>
    <w:rsid w:val="000C1E54"/>
    <w:rsid w:val="000C2240"/>
    <w:rsid w:val="000C2258"/>
    <w:rsid w:val="000C259C"/>
    <w:rsid w:val="000C43FD"/>
    <w:rsid w:val="000C4424"/>
    <w:rsid w:val="000C7A4F"/>
    <w:rsid w:val="000D0512"/>
    <w:rsid w:val="000D05BB"/>
    <w:rsid w:val="000D1241"/>
    <w:rsid w:val="000D4B77"/>
    <w:rsid w:val="000D5682"/>
    <w:rsid w:val="000D5AAA"/>
    <w:rsid w:val="000E0461"/>
    <w:rsid w:val="000E2497"/>
    <w:rsid w:val="000E35C0"/>
    <w:rsid w:val="000E3825"/>
    <w:rsid w:val="000E5606"/>
    <w:rsid w:val="000F2B5E"/>
    <w:rsid w:val="000F37F2"/>
    <w:rsid w:val="000F3C67"/>
    <w:rsid w:val="000F3E90"/>
    <w:rsid w:val="000F6ACD"/>
    <w:rsid w:val="000F741A"/>
    <w:rsid w:val="000F763A"/>
    <w:rsid w:val="00100746"/>
    <w:rsid w:val="001018B0"/>
    <w:rsid w:val="00101BD6"/>
    <w:rsid w:val="0010311C"/>
    <w:rsid w:val="001038C8"/>
    <w:rsid w:val="001038F8"/>
    <w:rsid w:val="00104393"/>
    <w:rsid w:val="001046EA"/>
    <w:rsid w:val="001047F2"/>
    <w:rsid w:val="00106123"/>
    <w:rsid w:val="0011019B"/>
    <w:rsid w:val="001103D2"/>
    <w:rsid w:val="00111BDA"/>
    <w:rsid w:val="00114B19"/>
    <w:rsid w:val="00114D8C"/>
    <w:rsid w:val="001154C5"/>
    <w:rsid w:val="00116E6D"/>
    <w:rsid w:val="00117380"/>
    <w:rsid w:val="00117CEA"/>
    <w:rsid w:val="001201A0"/>
    <w:rsid w:val="00122BE1"/>
    <w:rsid w:val="00122E5F"/>
    <w:rsid w:val="00123AB9"/>
    <w:rsid w:val="00124644"/>
    <w:rsid w:val="00127075"/>
    <w:rsid w:val="00132046"/>
    <w:rsid w:val="001329FC"/>
    <w:rsid w:val="0013311D"/>
    <w:rsid w:val="001331B6"/>
    <w:rsid w:val="0013352F"/>
    <w:rsid w:val="00135CCF"/>
    <w:rsid w:val="00136B08"/>
    <w:rsid w:val="0014073C"/>
    <w:rsid w:val="00144520"/>
    <w:rsid w:val="00145783"/>
    <w:rsid w:val="00146A5D"/>
    <w:rsid w:val="00150851"/>
    <w:rsid w:val="001524B5"/>
    <w:rsid w:val="00152A5B"/>
    <w:rsid w:val="00152BAF"/>
    <w:rsid w:val="001530F3"/>
    <w:rsid w:val="0015558D"/>
    <w:rsid w:val="00156051"/>
    <w:rsid w:val="00156521"/>
    <w:rsid w:val="0015655E"/>
    <w:rsid w:val="00161C23"/>
    <w:rsid w:val="00163901"/>
    <w:rsid w:val="00163920"/>
    <w:rsid w:val="001658B6"/>
    <w:rsid w:val="001669D9"/>
    <w:rsid w:val="00166F01"/>
    <w:rsid w:val="001671FD"/>
    <w:rsid w:val="0016783B"/>
    <w:rsid w:val="0017029E"/>
    <w:rsid w:val="001712F6"/>
    <w:rsid w:val="0017181E"/>
    <w:rsid w:val="00171FD8"/>
    <w:rsid w:val="00172A6B"/>
    <w:rsid w:val="001733AA"/>
    <w:rsid w:val="00176126"/>
    <w:rsid w:val="001762CB"/>
    <w:rsid w:val="00176BB3"/>
    <w:rsid w:val="00180105"/>
    <w:rsid w:val="00180BAF"/>
    <w:rsid w:val="00180DEC"/>
    <w:rsid w:val="001810CA"/>
    <w:rsid w:val="001845A9"/>
    <w:rsid w:val="00184DF6"/>
    <w:rsid w:val="00185217"/>
    <w:rsid w:val="00185772"/>
    <w:rsid w:val="0019046D"/>
    <w:rsid w:val="001969B2"/>
    <w:rsid w:val="001A1FF3"/>
    <w:rsid w:val="001A2D24"/>
    <w:rsid w:val="001A4A3E"/>
    <w:rsid w:val="001A6225"/>
    <w:rsid w:val="001A7866"/>
    <w:rsid w:val="001B05BF"/>
    <w:rsid w:val="001B0EEE"/>
    <w:rsid w:val="001B287C"/>
    <w:rsid w:val="001B2925"/>
    <w:rsid w:val="001B3295"/>
    <w:rsid w:val="001B35F7"/>
    <w:rsid w:val="001B410F"/>
    <w:rsid w:val="001B4CD5"/>
    <w:rsid w:val="001B66CB"/>
    <w:rsid w:val="001B6F6B"/>
    <w:rsid w:val="001B7FC3"/>
    <w:rsid w:val="001C0260"/>
    <w:rsid w:val="001C0A72"/>
    <w:rsid w:val="001C107A"/>
    <w:rsid w:val="001C19A9"/>
    <w:rsid w:val="001C2028"/>
    <w:rsid w:val="001C2170"/>
    <w:rsid w:val="001C304F"/>
    <w:rsid w:val="001C3E4A"/>
    <w:rsid w:val="001C4A96"/>
    <w:rsid w:val="001C5370"/>
    <w:rsid w:val="001C5CDB"/>
    <w:rsid w:val="001C719E"/>
    <w:rsid w:val="001C7E7B"/>
    <w:rsid w:val="001C7FFA"/>
    <w:rsid w:val="001D012B"/>
    <w:rsid w:val="001D0672"/>
    <w:rsid w:val="001D0848"/>
    <w:rsid w:val="001D21E5"/>
    <w:rsid w:val="001D2A73"/>
    <w:rsid w:val="001D2E0D"/>
    <w:rsid w:val="001D4530"/>
    <w:rsid w:val="001D4CED"/>
    <w:rsid w:val="001D5A86"/>
    <w:rsid w:val="001D5EF3"/>
    <w:rsid w:val="001D6BFD"/>
    <w:rsid w:val="001D6EC4"/>
    <w:rsid w:val="001D7481"/>
    <w:rsid w:val="001E1C4B"/>
    <w:rsid w:val="001E3C33"/>
    <w:rsid w:val="001E3C78"/>
    <w:rsid w:val="001E47BB"/>
    <w:rsid w:val="001E5001"/>
    <w:rsid w:val="001E70AE"/>
    <w:rsid w:val="001F2415"/>
    <w:rsid w:val="001F2596"/>
    <w:rsid w:val="001F2B3E"/>
    <w:rsid w:val="001F32C0"/>
    <w:rsid w:val="001F4165"/>
    <w:rsid w:val="001F546B"/>
    <w:rsid w:val="001F5CE7"/>
    <w:rsid w:val="001F7684"/>
    <w:rsid w:val="00200835"/>
    <w:rsid w:val="0020251B"/>
    <w:rsid w:val="00204455"/>
    <w:rsid w:val="00206BC8"/>
    <w:rsid w:val="002101E8"/>
    <w:rsid w:val="00210732"/>
    <w:rsid w:val="00210815"/>
    <w:rsid w:val="00211789"/>
    <w:rsid w:val="00212A22"/>
    <w:rsid w:val="002161D6"/>
    <w:rsid w:val="00220A80"/>
    <w:rsid w:val="00222236"/>
    <w:rsid w:val="0022283E"/>
    <w:rsid w:val="00222999"/>
    <w:rsid w:val="002240B7"/>
    <w:rsid w:val="00224AF3"/>
    <w:rsid w:val="00224B43"/>
    <w:rsid w:val="00225DC1"/>
    <w:rsid w:val="002267E4"/>
    <w:rsid w:val="00230624"/>
    <w:rsid w:val="00230E82"/>
    <w:rsid w:val="0023114C"/>
    <w:rsid w:val="00231F25"/>
    <w:rsid w:val="002322AA"/>
    <w:rsid w:val="00234619"/>
    <w:rsid w:val="00234685"/>
    <w:rsid w:val="0023500A"/>
    <w:rsid w:val="00236955"/>
    <w:rsid w:val="00236AFE"/>
    <w:rsid w:val="00236E56"/>
    <w:rsid w:val="0023756B"/>
    <w:rsid w:val="00241556"/>
    <w:rsid w:val="00241A9C"/>
    <w:rsid w:val="002460E9"/>
    <w:rsid w:val="002470DE"/>
    <w:rsid w:val="002516D2"/>
    <w:rsid w:val="00251D28"/>
    <w:rsid w:val="00251D48"/>
    <w:rsid w:val="002531D8"/>
    <w:rsid w:val="002559CA"/>
    <w:rsid w:val="002570E1"/>
    <w:rsid w:val="002615C7"/>
    <w:rsid w:val="00262467"/>
    <w:rsid w:val="00262B6F"/>
    <w:rsid w:val="00264D5C"/>
    <w:rsid w:val="00265648"/>
    <w:rsid w:val="00265D08"/>
    <w:rsid w:val="00266BC8"/>
    <w:rsid w:val="00271E38"/>
    <w:rsid w:val="00272528"/>
    <w:rsid w:val="00272F76"/>
    <w:rsid w:val="00272FCE"/>
    <w:rsid w:val="002735CB"/>
    <w:rsid w:val="0027486D"/>
    <w:rsid w:val="00275292"/>
    <w:rsid w:val="00275492"/>
    <w:rsid w:val="002756AA"/>
    <w:rsid w:val="002757C2"/>
    <w:rsid w:val="002760AD"/>
    <w:rsid w:val="00277E63"/>
    <w:rsid w:val="00280038"/>
    <w:rsid w:val="0028249F"/>
    <w:rsid w:val="00282D4C"/>
    <w:rsid w:val="00282EDD"/>
    <w:rsid w:val="00282EEE"/>
    <w:rsid w:val="002868EC"/>
    <w:rsid w:val="00287EEC"/>
    <w:rsid w:val="00290468"/>
    <w:rsid w:val="00294248"/>
    <w:rsid w:val="00294784"/>
    <w:rsid w:val="00294EA9"/>
    <w:rsid w:val="0029736B"/>
    <w:rsid w:val="00297D38"/>
    <w:rsid w:val="00297EDE"/>
    <w:rsid w:val="00297F52"/>
    <w:rsid w:val="002A3097"/>
    <w:rsid w:val="002A3BED"/>
    <w:rsid w:val="002A42DF"/>
    <w:rsid w:val="002A4637"/>
    <w:rsid w:val="002A4CEE"/>
    <w:rsid w:val="002A5285"/>
    <w:rsid w:val="002A5A8F"/>
    <w:rsid w:val="002A64B9"/>
    <w:rsid w:val="002A7143"/>
    <w:rsid w:val="002A745C"/>
    <w:rsid w:val="002B0907"/>
    <w:rsid w:val="002B0B8E"/>
    <w:rsid w:val="002B20F4"/>
    <w:rsid w:val="002B3687"/>
    <w:rsid w:val="002B4A1F"/>
    <w:rsid w:val="002B57CA"/>
    <w:rsid w:val="002B6E64"/>
    <w:rsid w:val="002C03ED"/>
    <w:rsid w:val="002C0C41"/>
    <w:rsid w:val="002C13A4"/>
    <w:rsid w:val="002C1C2B"/>
    <w:rsid w:val="002C22E5"/>
    <w:rsid w:val="002C3057"/>
    <w:rsid w:val="002C446E"/>
    <w:rsid w:val="002C4EB6"/>
    <w:rsid w:val="002C501A"/>
    <w:rsid w:val="002C5C47"/>
    <w:rsid w:val="002C691E"/>
    <w:rsid w:val="002C6F3F"/>
    <w:rsid w:val="002C721D"/>
    <w:rsid w:val="002D0C78"/>
    <w:rsid w:val="002D1564"/>
    <w:rsid w:val="002D17A1"/>
    <w:rsid w:val="002D18C6"/>
    <w:rsid w:val="002D1A1E"/>
    <w:rsid w:val="002D2E5A"/>
    <w:rsid w:val="002D30F9"/>
    <w:rsid w:val="002D3427"/>
    <w:rsid w:val="002D4BBE"/>
    <w:rsid w:val="002D5866"/>
    <w:rsid w:val="002D5CEC"/>
    <w:rsid w:val="002D6204"/>
    <w:rsid w:val="002E0EFC"/>
    <w:rsid w:val="002E0FB4"/>
    <w:rsid w:val="002E3DE9"/>
    <w:rsid w:val="002E41F3"/>
    <w:rsid w:val="002E651F"/>
    <w:rsid w:val="002E69AC"/>
    <w:rsid w:val="002E6C50"/>
    <w:rsid w:val="002E7BB2"/>
    <w:rsid w:val="002F01B0"/>
    <w:rsid w:val="002F1587"/>
    <w:rsid w:val="002F15AA"/>
    <w:rsid w:val="002F15F4"/>
    <w:rsid w:val="002F1603"/>
    <w:rsid w:val="002F28BA"/>
    <w:rsid w:val="002F2C1B"/>
    <w:rsid w:val="002F2DC4"/>
    <w:rsid w:val="002F642E"/>
    <w:rsid w:val="002F7B59"/>
    <w:rsid w:val="00300004"/>
    <w:rsid w:val="0030043A"/>
    <w:rsid w:val="003004F9"/>
    <w:rsid w:val="00301CEA"/>
    <w:rsid w:val="00302376"/>
    <w:rsid w:val="0030282C"/>
    <w:rsid w:val="0030390A"/>
    <w:rsid w:val="00304B32"/>
    <w:rsid w:val="003061BB"/>
    <w:rsid w:val="00306C54"/>
    <w:rsid w:val="003076C6"/>
    <w:rsid w:val="003108C2"/>
    <w:rsid w:val="00311514"/>
    <w:rsid w:val="00311B46"/>
    <w:rsid w:val="00313616"/>
    <w:rsid w:val="00315274"/>
    <w:rsid w:val="003157E6"/>
    <w:rsid w:val="00316F49"/>
    <w:rsid w:val="003171F2"/>
    <w:rsid w:val="003174A0"/>
    <w:rsid w:val="00320ED4"/>
    <w:rsid w:val="00320FA6"/>
    <w:rsid w:val="00322231"/>
    <w:rsid w:val="00322A7B"/>
    <w:rsid w:val="00322B87"/>
    <w:rsid w:val="003252DB"/>
    <w:rsid w:val="0033106D"/>
    <w:rsid w:val="00332897"/>
    <w:rsid w:val="0033603B"/>
    <w:rsid w:val="0033629A"/>
    <w:rsid w:val="003366D0"/>
    <w:rsid w:val="003368B1"/>
    <w:rsid w:val="00336FA8"/>
    <w:rsid w:val="003408DD"/>
    <w:rsid w:val="00340EA2"/>
    <w:rsid w:val="00340FB5"/>
    <w:rsid w:val="00341719"/>
    <w:rsid w:val="00341969"/>
    <w:rsid w:val="00342888"/>
    <w:rsid w:val="00343AB5"/>
    <w:rsid w:val="00345A49"/>
    <w:rsid w:val="00345D88"/>
    <w:rsid w:val="00347C21"/>
    <w:rsid w:val="0035182E"/>
    <w:rsid w:val="003526B0"/>
    <w:rsid w:val="00352730"/>
    <w:rsid w:val="00353041"/>
    <w:rsid w:val="0035401A"/>
    <w:rsid w:val="0035527A"/>
    <w:rsid w:val="003562C8"/>
    <w:rsid w:val="00356949"/>
    <w:rsid w:val="0035713F"/>
    <w:rsid w:val="003605EF"/>
    <w:rsid w:val="00362541"/>
    <w:rsid w:val="00362FB0"/>
    <w:rsid w:val="00363BE9"/>
    <w:rsid w:val="00364851"/>
    <w:rsid w:val="003658AD"/>
    <w:rsid w:val="00365C18"/>
    <w:rsid w:val="00366166"/>
    <w:rsid w:val="00366517"/>
    <w:rsid w:val="0036656F"/>
    <w:rsid w:val="00367EE1"/>
    <w:rsid w:val="00370D1B"/>
    <w:rsid w:val="0037181C"/>
    <w:rsid w:val="00371FDC"/>
    <w:rsid w:val="0037239D"/>
    <w:rsid w:val="003745D2"/>
    <w:rsid w:val="00374DEF"/>
    <w:rsid w:val="00376C13"/>
    <w:rsid w:val="00376E0D"/>
    <w:rsid w:val="00381B1A"/>
    <w:rsid w:val="003827E6"/>
    <w:rsid w:val="00382F3E"/>
    <w:rsid w:val="00384F0D"/>
    <w:rsid w:val="00385400"/>
    <w:rsid w:val="00390080"/>
    <w:rsid w:val="003904B5"/>
    <w:rsid w:val="00390EDD"/>
    <w:rsid w:val="0039107D"/>
    <w:rsid w:val="00391DF9"/>
    <w:rsid w:val="00392E00"/>
    <w:rsid w:val="0039421E"/>
    <w:rsid w:val="003945F0"/>
    <w:rsid w:val="00394ED2"/>
    <w:rsid w:val="00395176"/>
    <w:rsid w:val="003957E5"/>
    <w:rsid w:val="003963E3"/>
    <w:rsid w:val="0039654A"/>
    <w:rsid w:val="003A17A2"/>
    <w:rsid w:val="003A21D1"/>
    <w:rsid w:val="003A40E1"/>
    <w:rsid w:val="003A4C25"/>
    <w:rsid w:val="003A6534"/>
    <w:rsid w:val="003A7357"/>
    <w:rsid w:val="003B03B3"/>
    <w:rsid w:val="003B04C6"/>
    <w:rsid w:val="003B0D25"/>
    <w:rsid w:val="003B1E0D"/>
    <w:rsid w:val="003B34CE"/>
    <w:rsid w:val="003B3554"/>
    <w:rsid w:val="003B3D2C"/>
    <w:rsid w:val="003C153F"/>
    <w:rsid w:val="003C163E"/>
    <w:rsid w:val="003C1F0B"/>
    <w:rsid w:val="003C22F1"/>
    <w:rsid w:val="003C3DFB"/>
    <w:rsid w:val="003C42F4"/>
    <w:rsid w:val="003C6657"/>
    <w:rsid w:val="003C6E07"/>
    <w:rsid w:val="003D1DDF"/>
    <w:rsid w:val="003D1EE1"/>
    <w:rsid w:val="003D2794"/>
    <w:rsid w:val="003D5283"/>
    <w:rsid w:val="003D612F"/>
    <w:rsid w:val="003D700A"/>
    <w:rsid w:val="003D72D6"/>
    <w:rsid w:val="003E33D9"/>
    <w:rsid w:val="003E36A1"/>
    <w:rsid w:val="003E3E0A"/>
    <w:rsid w:val="003E4015"/>
    <w:rsid w:val="003E435B"/>
    <w:rsid w:val="003E47A6"/>
    <w:rsid w:val="003E5417"/>
    <w:rsid w:val="003E5D62"/>
    <w:rsid w:val="003E6946"/>
    <w:rsid w:val="003E6EF8"/>
    <w:rsid w:val="003F0902"/>
    <w:rsid w:val="003F1E96"/>
    <w:rsid w:val="003F248E"/>
    <w:rsid w:val="003F43B3"/>
    <w:rsid w:val="003F4D4A"/>
    <w:rsid w:val="003F5AC8"/>
    <w:rsid w:val="003F6332"/>
    <w:rsid w:val="003F7BC7"/>
    <w:rsid w:val="004006C8"/>
    <w:rsid w:val="00401028"/>
    <w:rsid w:val="00402E4E"/>
    <w:rsid w:val="0040305F"/>
    <w:rsid w:val="00404367"/>
    <w:rsid w:val="00405C89"/>
    <w:rsid w:val="00406A17"/>
    <w:rsid w:val="004117FE"/>
    <w:rsid w:val="004136D8"/>
    <w:rsid w:val="004139E7"/>
    <w:rsid w:val="004144AD"/>
    <w:rsid w:val="004148D4"/>
    <w:rsid w:val="004151CC"/>
    <w:rsid w:val="00415EFE"/>
    <w:rsid w:val="004160AC"/>
    <w:rsid w:val="004214A0"/>
    <w:rsid w:val="00421D8F"/>
    <w:rsid w:val="00422448"/>
    <w:rsid w:val="004234C2"/>
    <w:rsid w:val="00425570"/>
    <w:rsid w:val="00425755"/>
    <w:rsid w:val="0042601A"/>
    <w:rsid w:val="00427FE2"/>
    <w:rsid w:val="00430AC5"/>
    <w:rsid w:val="004310E8"/>
    <w:rsid w:val="00432665"/>
    <w:rsid w:val="00433167"/>
    <w:rsid w:val="00433240"/>
    <w:rsid w:val="0043624B"/>
    <w:rsid w:val="00440AAA"/>
    <w:rsid w:val="004434D8"/>
    <w:rsid w:val="004444B9"/>
    <w:rsid w:val="0044469A"/>
    <w:rsid w:val="004514B0"/>
    <w:rsid w:val="004541B7"/>
    <w:rsid w:val="00454AD3"/>
    <w:rsid w:val="00454E72"/>
    <w:rsid w:val="00460897"/>
    <w:rsid w:val="00460B66"/>
    <w:rsid w:val="004612AA"/>
    <w:rsid w:val="0046159E"/>
    <w:rsid w:val="0046218D"/>
    <w:rsid w:val="00462374"/>
    <w:rsid w:val="00462A43"/>
    <w:rsid w:val="00464D2B"/>
    <w:rsid w:val="00466846"/>
    <w:rsid w:val="00467A87"/>
    <w:rsid w:val="00470695"/>
    <w:rsid w:val="00471532"/>
    <w:rsid w:val="004720C7"/>
    <w:rsid w:val="00472306"/>
    <w:rsid w:val="00472F12"/>
    <w:rsid w:val="004747FE"/>
    <w:rsid w:val="00475FE9"/>
    <w:rsid w:val="00477D54"/>
    <w:rsid w:val="00477EEB"/>
    <w:rsid w:val="00480472"/>
    <w:rsid w:val="0048113D"/>
    <w:rsid w:val="0048152E"/>
    <w:rsid w:val="004822CB"/>
    <w:rsid w:val="004824A4"/>
    <w:rsid w:val="00482BEE"/>
    <w:rsid w:val="00482FCB"/>
    <w:rsid w:val="004830B5"/>
    <w:rsid w:val="004835AA"/>
    <w:rsid w:val="004869B7"/>
    <w:rsid w:val="00490D7A"/>
    <w:rsid w:val="00491109"/>
    <w:rsid w:val="0049115E"/>
    <w:rsid w:val="00493AB9"/>
    <w:rsid w:val="00496D49"/>
    <w:rsid w:val="0049763D"/>
    <w:rsid w:val="004A12C1"/>
    <w:rsid w:val="004A43CA"/>
    <w:rsid w:val="004A61EB"/>
    <w:rsid w:val="004A6F65"/>
    <w:rsid w:val="004A77D0"/>
    <w:rsid w:val="004B031A"/>
    <w:rsid w:val="004B049C"/>
    <w:rsid w:val="004B143B"/>
    <w:rsid w:val="004B1817"/>
    <w:rsid w:val="004B1DFB"/>
    <w:rsid w:val="004B2FC7"/>
    <w:rsid w:val="004B4710"/>
    <w:rsid w:val="004B550E"/>
    <w:rsid w:val="004B5CCE"/>
    <w:rsid w:val="004B7BF8"/>
    <w:rsid w:val="004C0A46"/>
    <w:rsid w:val="004C3AD0"/>
    <w:rsid w:val="004C3D01"/>
    <w:rsid w:val="004C584E"/>
    <w:rsid w:val="004C6083"/>
    <w:rsid w:val="004C66C5"/>
    <w:rsid w:val="004C75C2"/>
    <w:rsid w:val="004C7714"/>
    <w:rsid w:val="004C7EFB"/>
    <w:rsid w:val="004D0E04"/>
    <w:rsid w:val="004D1771"/>
    <w:rsid w:val="004D2856"/>
    <w:rsid w:val="004D672E"/>
    <w:rsid w:val="004D6A96"/>
    <w:rsid w:val="004E03A2"/>
    <w:rsid w:val="004E1CBF"/>
    <w:rsid w:val="004E2124"/>
    <w:rsid w:val="004E39D3"/>
    <w:rsid w:val="004E4B4E"/>
    <w:rsid w:val="004E501A"/>
    <w:rsid w:val="004E686F"/>
    <w:rsid w:val="004E77C1"/>
    <w:rsid w:val="004F0ED9"/>
    <w:rsid w:val="004F10FF"/>
    <w:rsid w:val="004F2F53"/>
    <w:rsid w:val="004F733C"/>
    <w:rsid w:val="004F7978"/>
    <w:rsid w:val="00503296"/>
    <w:rsid w:val="00503594"/>
    <w:rsid w:val="005039C9"/>
    <w:rsid w:val="0050421B"/>
    <w:rsid w:val="00504307"/>
    <w:rsid w:val="005056CB"/>
    <w:rsid w:val="00505B03"/>
    <w:rsid w:val="00505ECC"/>
    <w:rsid w:val="005102F5"/>
    <w:rsid w:val="00510A16"/>
    <w:rsid w:val="00510D14"/>
    <w:rsid w:val="00511E80"/>
    <w:rsid w:val="005123BA"/>
    <w:rsid w:val="0051485E"/>
    <w:rsid w:val="005151DC"/>
    <w:rsid w:val="005154DA"/>
    <w:rsid w:val="00516E2F"/>
    <w:rsid w:val="005172A7"/>
    <w:rsid w:val="00520B8C"/>
    <w:rsid w:val="00521ABD"/>
    <w:rsid w:val="00521BAC"/>
    <w:rsid w:val="005223AF"/>
    <w:rsid w:val="0052307B"/>
    <w:rsid w:val="005231E4"/>
    <w:rsid w:val="005236E1"/>
    <w:rsid w:val="00523A91"/>
    <w:rsid w:val="005247CA"/>
    <w:rsid w:val="00524ACE"/>
    <w:rsid w:val="00525C15"/>
    <w:rsid w:val="0052684E"/>
    <w:rsid w:val="00530A5B"/>
    <w:rsid w:val="0053392D"/>
    <w:rsid w:val="00535082"/>
    <w:rsid w:val="00535AB3"/>
    <w:rsid w:val="00535F7C"/>
    <w:rsid w:val="0053654B"/>
    <w:rsid w:val="00536862"/>
    <w:rsid w:val="005370DC"/>
    <w:rsid w:val="00537D7A"/>
    <w:rsid w:val="005407F2"/>
    <w:rsid w:val="00540ABC"/>
    <w:rsid w:val="005422DA"/>
    <w:rsid w:val="00542953"/>
    <w:rsid w:val="00544450"/>
    <w:rsid w:val="0054652D"/>
    <w:rsid w:val="005478AA"/>
    <w:rsid w:val="00547FC1"/>
    <w:rsid w:val="00550843"/>
    <w:rsid w:val="00550DA1"/>
    <w:rsid w:val="00551628"/>
    <w:rsid w:val="00551FB5"/>
    <w:rsid w:val="00552D74"/>
    <w:rsid w:val="00554139"/>
    <w:rsid w:val="00556A72"/>
    <w:rsid w:val="00561C65"/>
    <w:rsid w:val="005623C0"/>
    <w:rsid w:val="00565553"/>
    <w:rsid w:val="005658B9"/>
    <w:rsid w:val="00565D13"/>
    <w:rsid w:val="005662E3"/>
    <w:rsid w:val="00566377"/>
    <w:rsid w:val="005679FC"/>
    <w:rsid w:val="005714A4"/>
    <w:rsid w:val="005744D1"/>
    <w:rsid w:val="005747BE"/>
    <w:rsid w:val="00574963"/>
    <w:rsid w:val="00575383"/>
    <w:rsid w:val="00575BF7"/>
    <w:rsid w:val="005809F1"/>
    <w:rsid w:val="005815C5"/>
    <w:rsid w:val="005821B4"/>
    <w:rsid w:val="005824A6"/>
    <w:rsid w:val="00582712"/>
    <w:rsid w:val="00582B3F"/>
    <w:rsid w:val="00582F4C"/>
    <w:rsid w:val="005917B7"/>
    <w:rsid w:val="00591BEA"/>
    <w:rsid w:val="00592403"/>
    <w:rsid w:val="00592646"/>
    <w:rsid w:val="0059528B"/>
    <w:rsid w:val="00595A8E"/>
    <w:rsid w:val="0059668F"/>
    <w:rsid w:val="00597DF7"/>
    <w:rsid w:val="005A00F3"/>
    <w:rsid w:val="005A0293"/>
    <w:rsid w:val="005A08E6"/>
    <w:rsid w:val="005A0F4B"/>
    <w:rsid w:val="005A2D50"/>
    <w:rsid w:val="005A5A1F"/>
    <w:rsid w:val="005A7C54"/>
    <w:rsid w:val="005B03E5"/>
    <w:rsid w:val="005B1E41"/>
    <w:rsid w:val="005B1F80"/>
    <w:rsid w:val="005B3540"/>
    <w:rsid w:val="005B37E4"/>
    <w:rsid w:val="005B4543"/>
    <w:rsid w:val="005B5223"/>
    <w:rsid w:val="005B5492"/>
    <w:rsid w:val="005B5EB6"/>
    <w:rsid w:val="005B62FB"/>
    <w:rsid w:val="005C16A3"/>
    <w:rsid w:val="005C1E3E"/>
    <w:rsid w:val="005C2571"/>
    <w:rsid w:val="005C5584"/>
    <w:rsid w:val="005C5989"/>
    <w:rsid w:val="005C7870"/>
    <w:rsid w:val="005C7CCF"/>
    <w:rsid w:val="005C7FB4"/>
    <w:rsid w:val="005D1077"/>
    <w:rsid w:val="005D1474"/>
    <w:rsid w:val="005D1ABE"/>
    <w:rsid w:val="005D39CB"/>
    <w:rsid w:val="005D3AA6"/>
    <w:rsid w:val="005D583F"/>
    <w:rsid w:val="005D62BF"/>
    <w:rsid w:val="005D7F70"/>
    <w:rsid w:val="005E0231"/>
    <w:rsid w:val="005E1E1C"/>
    <w:rsid w:val="005E1EA7"/>
    <w:rsid w:val="005E412B"/>
    <w:rsid w:val="005E69C9"/>
    <w:rsid w:val="005F1250"/>
    <w:rsid w:val="005F2601"/>
    <w:rsid w:val="005F305A"/>
    <w:rsid w:val="005F563E"/>
    <w:rsid w:val="00601255"/>
    <w:rsid w:val="0060370E"/>
    <w:rsid w:val="00603BA2"/>
    <w:rsid w:val="00604187"/>
    <w:rsid w:val="00605983"/>
    <w:rsid w:val="006059D6"/>
    <w:rsid w:val="00605BF7"/>
    <w:rsid w:val="00606A28"/>
    <w:rsid w:val="00606F49"/>
    <w:rsid w:val="00607067"/>
    <w:rsid w:val="0061370F"/>
    <w:rsid w:val="00613CD0"/>
    <w:rsid w:val="00613CD5"/>
    <w:rsid w:val="006141C8"/>
    <w:rsid w:val="00614BEA"/>
    <w:rsid w:val="006162A6"/>
    <w:rsid w:val="00616381"/>
    <w:rsid w:val="006213B9"/>
    <w:rsid w:val="0062188B"/>
    <w:rsid w:val="0062276A"/>
    <w:rsid w:val="00622C3D"/>
    <w:rsid w:val="0062316E"/>
    <w:rsid w:val="006232A9"/>
    <w:rsid w:val="006232C3"/>
    <w:rsid w:val="00623E2F"/>
    <w:rsid w:val="0062438E"/>
    <w:rsid w:val="00624714"/>
    <w:rsid w:val="00625C77"/>
    <w:rsid w:val="00630369"/>
    <w:rsid w:val="00631F81"/>
    <w:rsid w:val="0063434B"/>
    <w:rsid w:val="00635380"/>
    <w:rsid w:val="00635C4A"/>
    <w:rsid w:val="0063658C"/>
    <w:rsid w:val="00636937"/>
    <w:rsid w:val="00640F51"/>
    <w:rsid w:val="00640F72"/>
    <w:rsid w:val="00641B1E"/>
    <w:rsid w:val="006430E1"/>
    <w:rsid w:val="00643558"/>
    <w:rsid w:val="0064556E"/>
    <w:rsid w:val="00645AF8"/>
    <w:rsid w:val="0064643B"/>
    <w:rsid w:val="0064657F"/>
    <w:rsid w:val="00646962"/>
    <w:rsid w:val="00646A81"/>
    <w:rsid w:val="0064763E"/>
    <w:rsid w:val="006508E6"/>
    <w:rsid w:val="0065118C"/>
    <w:rsid w:val="00651845"/>
    <w:rsid w:val="00652AD2"/>
    <w:rsid w:val="00652C9A"/>
    <w:rsid w:val="00653240"/>
    <w:rsid w:val="00653CBF"/>
    <w:rsid w:val="00656094"/>
    <w:rsid w:val="00657C46"/>
    <w:rsid w:val="006623D2"/>
    <w:rsid w:val="0066388A"/>
    <w:rsid w:val="006645B9"/>
    <w:rsid w:val="00665AA1"/>
    <w:rsid w:val="00666A2B"/>
    <w:rsid w:val="00667CAB"/>
    <w:rsid w:val="00670C40"/>
    <w:rsid w:val="00670D7C"/>
    <w:rsid w:val="0067271F"/>
    <w:rsid w:val="00672800"/>
    <w:rsid w:val="00674025"/>
    <w:rsid w:val="006744A0"/>
    <w:rsid w:val="00676001"/>
    <w:rsid w:val="00676221"/>
    <w:rsid w:val="00676350"/>
    <w:rsid w:val="00682A18"/>
    <w:rsid w:val="006848B1"/>
    <w:rsid w:val="00684BD9"/>
    <w:rsid w:val="0068782A"/>
    <w:rsid w:val="00687C9F"/>
    <w:rsid w:val="00692655"/>
    <w:rsid w:val="006942F7"/>
    <w:rsid w:val="00694738"/>
    <w:rsid w:val="00694D9A"/>
    <w:rsid w:val="00697757"/>
    <w:rsid w:val="00697D8F"/>
    <w:rsid w:val="006A0849"/>
    <w:rsid w:val="006A179E"/>
    <w:rsid w:val="006A2492"/>
    <w:rsid w:val="006A2BE7"/>
    <w:rsid w:val="006A326E"/>
    <w:rsid w:val="006A4489"/>
    <w:rsid w:val="006A44C6"/>
    <w:rsid w:val="006A4A65"/>
    <w:rsid w:val="006A536F"/>
    <w:rsid w:val="006A65FB"/>
    <w:rsid w:val="006B0443"/>
    <w:rsid w:val="006B05DB"/>
    <w:rsid w:val="006B1CA0"/>
    <w:rsid w:val="006B3558"/>
    <w:rsid w:val="006B45EF"/>
    <w:rsid w:val="006B4CC7"/>
    <w:rsid w:val="006B4FA1"/>
    <w:rsid w:val="006B583A"/>
    <w:rsid w:val="006B5C28"/>
    <w:rsid w:val="006B69CA"/>
    <w:rsid w:val="006B6FA1"/>
    <w:rsid w:val="006C117B"/>
    <w:rsid w:val="006C1DDC"/>
    <w:rsid w:val="006C213E"/>
    <w:rsid w:val="006C3EAF"/>
    <w:rsid w:val="006C6B50"/>
    <w:rsid w:val="006D10D0"/>
    <w:rsid w:val="006D140D"/>
    <w:rsid w:val="006D5071"/>
    <w:rsid w:val="006D572F"/>
    <w:rsid w:val="006E06B9"/>
    <w:rsid w:val="006E13E7"/>
    <w:rsid w:val="006E2357"/>
    <w:rsid w:val="006E2C7F"/>
    <w:rsid w:val="006E3192"/>
    <w:rsid w:val="006E5203"/>
    <w:rsid w:val="006E5C04"/>
    <w:rsid w:val="006E6793"/>
    <w:rsid w:val="006E7C97"/>
    <w:rsid w:val="006F1F4A"/>
    <w:rsid w:val="006F255F"/>
    <w:rsid w:val="006F2BDE"/>
    <w:rsid w:val="006F2D5C"/>
    <w:rsid w:val="006F335F"/>
    <w:rsid w:val="006F3B7F"/>
    <w:rsid w:val="006F4B90"/>
    <w:rsid w:val="006F6C1E"/>
    <w:rsid w:val="006F74DD"/>
    <w:rsid w:val="007005B2"/>
    <w:rsid w:val="00700607"/>
    <w:rsid w:val="007006FC"/>
    <w:rsid w:val="007030FE"/>
    <w:rsid w:val="00705D6B"/>
    <w:rsid w:val="007062AA"/>
    <w:rsid w:val="0070693F"/>
    <w:rsid w:val="00710FE2"/>
    <w:rsid w:val="0071216A"/>
    <w:rsid w:val="007135EE"/>
    <w:rsid w:val="00713C75"/>
    <w:rsid w:val="00714D64"/>
    <w:rsid w:val="00717ACB"/>
    <w:rsid w:val="00722DB4"/>
    <w:rsid w:val="00722DD9"/>
    <w:rsid w:val="00723168"/>
    <w:rsid w:val="0072320F"/>
    <w:rsid w:val="00723C2D"/>
    <w:rsid w:val="00723D98"/>
    <w:rsid w:val="007268A8"/>
    <w:rsid w:val="00726FAC"/>
    <w:rsid w:val="00731331"/>
    <w:rsid w:val="0073188D"/>
    <w:rsid w:val="0073259F"/>
    <w:rsid w:val="0073280F"/>
    <w:rsid w:val="007346A8"/>
    <w:rsid w:val="00735083"/>
    <w:rsid w:val="00735869"/>
    <w:rsid w:val="00736F4D"/>
    <w:rsid w:val="0073702C"/>
    <w:rsid w:val="007411F3"/>
    <w:rsid w:val="00741747"/>
    <w:rsid w:val="0074225D"/>
    <w:rsid w:val="007422C6"/>
    <w:rsid w:val="0074258A"/>
    <w:rsid w:val="0074354E"/>
    <w:rsid w:val="007435A8"/>
    <w:rsid w:val="0074482F"/>
    <w:rsid w:val="00745AC8"/>
    <w:rsid w:val="0074660C"/>
    <w:rsid w:val="00746D8B"/>
    <w:rsid w:val="00746EEE"/>
    <w:rsid w:val="00750FC9"/>
    <w:rsid w:val="007520A3"/>
    <w:rsid w:val="007529DD"/>
    <w:rsid w:val="007538BC"/>
    <w:rsid w:val="007539F5"/>
    <w:rsid w:val="00754F68"/>
    <w:rsid w:val="00755AF7"/>
    <w:rsid w:val="00756429"/>
    <w:rsid w:val="00756806"/>
    <w:rsid w:val="0076053A"/>
    <w:rsid w:val="00760A65"/>
    <w:rsid w:val="007615DF"/>
    <w:rsid w:val="00761A3E"/>
    <w:rsid w:val="00762001"/>
    <w:rsid w:val="007631E5"/>
    <w:rsid w:val="00763BD1"/>
    <w:rsid w:val="00763EE1"/>
    <w:rsid w:val="007645BD"/>
    <w:rsid w:val="00764BB5"/>
    <w:rsid w:val="007663BE"/>
    <w:rsid w:val="007667E6"/>
    <w:rsid w:val="007668BB"/>
    <w:rsid w:val="00766AD6"/>
    <w:rsid w:val="00766C79"/>
    <w:rsid w:val="00770F20"/>
    <w:rsid w:val="00770F7B"/>
    <w:rsid w:val="007710E8"/>
    <w:rsid w:val="007725B7"/>
    <w:rsid w:val="0077298E"/>
    <w:rsid w:val="00772D3E"/>
    <w:rsid w:val="00773090"/>
    <w:rsid w:val="00775D05"/>
    <w:rsid w:val="00776BAC"/>
    <w:rsid w:val="00776C73"/>
    <w:rsid w:val="007779BE"/>
    <w:rsid w:val="007818BD"/>
    <w:rsid w:val="00782905"/>
    <w:rsid w:val="00783466"/>
    <w:rsid w:val="00783EC0"/>
    <w:rsid w:val="0078493D"/>
    <w:rsid w:val="00785636"/>
    <w:rsid w:val="00785D55"/>
    <w:rsid w:val="00785FA9"/>
    <w:rsid w:val="007878BC"/>
    <w:rsid w:val="00790B4B"/>
    <w:rsid w:val="00791AAB"/>
    <w:rsid w:val="00793055"/>
    <w:rsid w:val="007943DD"/>
    <w:rsid w:val="00794459"/>
    <w:rsid w:val="007946EE"/>
    <w:rsid w:val="00795BAB"/>
    <w:rsid w:val="00796187"/>
    <w:rsid w:val="0079672B"/>
    <w:rsid w:val="00796CEF"/>
    <w:rsid w:val="00797090"/>
    <w:rsid w:val="007A0A28"/>
    <w:rsid w:val="007A2E29"/>
    <w:rsid w:val="007A2F0B"/>
    <w:rsid w:val="007A4462"/>
    <w:rsid w:val="007A4D44"/>
    <w:rsid w:val="007A5BFF"/>
    <w:rsid w:val="007A7EF2"/>
    <w:rsid w:val="007B0F40"/>
    <w:rsid w:val="007B11BF"/>
    <w:rsid w:val="007B16E3"/>
    <w:rsid w:val="007B281E"/>
    <w:rsid w:val="007B2822"/>
    <w:rsid w:val="007B3364"/>
    <w:rsid w:val="007B3C12"/>
    <w:rsid w:val="007B472A"/>
    <w:rsid w:val="007B5D72"/>
    <w:rsid w:val="007B61A3"/>
    <w:rsid w:val="007B6B3E"/>
    <w:rsid w:val="007C0098"/>
    <w:rsid w:val="007C07CF"/>
    <w:rsid w:val="007C265A"/>
    <w:rsid w:val="007C2C7F"/>
    <w:rsid w:val="007C4412"/>
    <w:rsid w:val="007C4626"/>
    <w:rsid w:val="007C5DF9"/>
    <w:rsid w:val="007C6DE4"/>
    <w:rsid w:val="007D0093"/>
    <w:rsid w:val="007D01D6"/>
    <w:rsid w:val="007D1079"/>
    <w:rsid w:val="007D3302"/>
    <w:rsid w:val="007D43EF"/>
    <w:rsid w:val="007D63F2"/>
    <w:rsid w:val="007D6463"/>
    <w:rsid w:val="007D79D1"/>
    <w:rsid w:val="007E05FC"/>
    <w:rsid w:val="007E28F3"/>
    <w:rsid w:val="007E39FE"/>
    <w:rsid w:val="007E3E60"/>
    <w:rsid w:val="007E3F89"/>
    <w:rsid w:val="007E4D16"/>
    <w:rsid w:val="007E528F"/>
    <w:rsid w:val="007E55C2"/>
    <w:rsid w:val="007E70C3"/>
    <w:rsid w:val="007F0339"/>
    <w:rsid w:val="007F0C5F"/>
    <w:rsid w:val="007F0CD8"/>
    <w:rsid w:val="007F260C"/>
    <w:rsid w:val="007F2BC4"/>
    <w:rsid w:val="007F4B4F"/>
    <w:rsid w:val="007F4D3A"/>
    <w:rsid w:val="007F586E"/>
    <w:rsid w:val="007F5C77"/>
    <w:rsid w:val="007F5E59"/>
    <w:rsid w:val="007F5F5F"/>
    <w:rsid w:val="00801515"/>
    <w:rsid w:val="008067CE"/>
    <w:rsid w:val="008067F8"/>
    <w:rsid w:val="00806DD6"/>
    <w:rsid w:val="00806F4F"/>
    <w:rsid w:val="00807882"/>
    <w:rsid w:val="00807B92"/>
    <w:rsid w:val="00811239"/>
    <w:rsid w:val="0081169A"/>
    <w:rsid w:val="00811BDA"/>
    <w:rsid w:val="00812178"/>
    <w:rsid w:val="00812CC4"/>
    <w:rsid w:val="00813290"/>
    <w:rsid w:val="008135C1"/>
    <w:rsid w:val="00815D4F"/>
    <w:rsid w:val="0081608E"/>
    <w:rsid w:val="008200AB"/>
    <w:rsid w:val="00820C4A"/>
    <w:rsid w:val="00821FEE"/>
    <w:rsid w:val="00823635"/>
    <w:rsid w:val="00823772"/>
    <w:rsid w:val="008240C2"/>
    <w:rsid w:val="0082556D"/>
    <w:rsid w:val="00830464"/>
    <w:rsid w:val="008325EF"/>
    <w:rsid w:val="00832A81"/>
    <w:rsid w:val="00834A4C"/>
    <w:rsid w:val="00836146"/>
    <w:rsid w:val="008417D0"/>
    <w:rsid w:val="008421DA"/>
    <w:rsid w:val="008445D7"/>
    <w:rsid w:val="00844C2F"/>
    <w:rsid w:val="00844D50"/>
    <w:rsid w:val="00846549"/>
    <w:rsid w:val="008477B6"/>
    <w:rsid w:val="008478D3"/>
    <w:rsid w:val="00847FDE"/>
    <w:rsid w:val="0085084F"/>
    <w:rsid w:val="00850D19"/>
    <w:rsid w:val="00850D6F"/>
    <w:rsid w:val="00853ABE"/>
    <w:rsid w:val="00854B98"/>
    <w:rsid w:val="00855A04"/>
    <w:rsid w:val="008606D1"/>
    <w:rsid w:val="00860BF1"/>
    <w:rsid w:val="008619C6"/>
    <w:rsid w:val="00861B67"/>
    <w:rsid w:val="00862A5C"/>
    <w:rsid w:val="00865410"/>
    <w:rsid w:val="00865730"/>
    <w:rsid w:val="0086690E"/>
    <w:rsid w:val="00867223"/>
    <w:rsid w:val="00867E0C"/>
    <w:rsid w:val="00870101"/>
    <w:rsid w:val="00870F64"/>
    <w:rsid w:val="00874C8F"/>
    <w:rsid w:val="00875311"/>
    <w:rsid w:val="00877E42"/>
    <w:rsid w:val="00877FA9"/>
    <w:rsid w:val="00881060"/>
    <w:rsid w:val="0088267A"/>
    <w:rsid w:val="008832DF"/>
    <w:rsid w:val="00884593"/>
    <w:rsid w:val="0088506F"/>
    <w:rsid w:val="00885EDF"/>
    <w:rsid w:val="008872B5"/>
    <w:rsid w:val="008876FA"/>
    <w:rsid w:val="00887E4C"/>
    <w:rsid w:val="008907AD"/>
    <w:rsid w:val="00890874"/>
    <w:rsid w:val="00891596"/>
    <w:rsid w:val="00891635"/>
    <w:rsid w:val="00892359"/>
    <w:rsid w:val="008936E6"/>
    <w:rsid w:val="00893A86"/>
    <w:rsid w:val="00893E7B"/>
    <w:rsid w:val="00894359"/>
    <w:rsid w:val="00895002"/>
    <w:rsid w:val="00895949"/>
    <w:rsid w:val="0089733D"/>
    <w:rsid w:val="008A0C2C"/>
    <w:rsid w:val="008A1671"/>
    <w:rsid w:val="008A26D5"/>
    <w:rsid w:val="008A3284"/>
    <w:rsid w:val="008A3F8A"/>
    <w:rsid w:val="008A4EF5"/>
    <w:rsid w:val="008A5106"/>
    <w:rsid w:val="008A59A6"/>
    <w:rsid w:val="008A66BD"/>
    <w:rsid w:val="008A7916"/>
    <w:rsid w:val="008A79F2"/>
    <w:rsid w:val="008B019A"/>
    <w:rsid w:val="008B0F32"/>
    <w:rsid w:val="008B124B"/>
    <w:rsid w:val="008B2123"/>
    <w:rsid w:val="008B4127"/>
    <w:rsid w:val="008B43E0"/>
    <w:rsid w:val="008B58BF"/>
    <w:rsid w:val="008B5E1E"/>
    <w:rsid w:val="008B66B0"/>
    <w:rsid w:val="008B6CB1"/>
    <w:rsid w:val="008B6EB3"/>
    <w:rsid w:val="008B7156"/>
    <w:rsid w:val="008B7291"/>
    <w:rsid w:val="008C120F"/>
    <w:rsid w:val="008C162C"/>
    <w:rsid w:val="008C3005"/>
    <w:rsid w:val="008C40B5"/>
    <w:rsid w:val="008C6A28"/>
    <w:rsid w:val="008D066E"/>
    <w:rsid w:val="008D2103"/>
    <w:rsid w:val="008D2D47"/>
    <w:rsid w:val="008D304F"/>
    <w:rsid w:val="008D4C3F"/>
    <w:rsid w:val="008D4F51"/>
    <w:rsid w:val="008D6DCA"/>
    <w:rsid w:val="008D6F19"/>
    <w:rsid w:val="008E05AF"/>
    <w:rsid w:val="008E08F1"/>
    <w:rsid w:val="008E0B70"/>
    <w:rsid w:val="008E1449"/>
    <w:rsid w:val="008E1B8E"/>
    <w:rsid w:val="008E22FD"/>
    <w:rsid w:val="008E3246"/>
    <w:rsid w:val="008E3853"/>
    <w:rsid w:val="008E4738"/>
    <w:rsid w:val="008E539A"/>
    <w:rsid w:val="008E649E"/>
    <w:rsid w:val="008F0475"/>
    <w:rsid w:val="008F0CF1"/>
    <w:rsid w:val="008F14CD"/>
    <w:rsid w:val="008F2AB3"/>
    <w:rsid w:val="008F4048"/>
    <w:rsid w:val="008F5E24"/>
    <w:rsid w:val="008F6295"/>
    <w:rsid w:val="008F6680"/>
    <w:rsid w:val="008F6DCB"/>
    <w:rsid w:val="008F74AF"/>
    <w:rsid w:val="00900106"/>
    <w:rsid w:val="00900AA9"/>
    <w:rsid w:val="00901BFF"/>
    <w:rsid w:val="00901D2F"/>
    <w:rsid w:val="00904BE0"/>
    <w:rsid w:val="00906154"/>
    <w:rsid w:val="00906535"/>
    <w:rsid w:val="009112EC"/>
    <w:rsid w:val="00911C8D"/>
    <w:rsid w:val="009128FD"/>
    <w:rsid w:val="00912B3F"/>
    <w:rsid w:val="0091374F"/>
    <w:rsid w:val="00916E8D"/>
    <w:rsid w:val="009179A1"/>
    <w:rsid w:val="00917AFF"/>
    <w:rsid w:val="0092008E"/>
    <w:rsid w:val="00921087"/>
    <w:rsid w:val="00924E35"/>
    <w:rsid w:val="00926007"/>
    <w:rsid w:val="00926BF2"/>
    <w:rsid w:val="00926DFA"/>
    <w:rsid w:val="0093048C"/>
    <w:rsid w:val="009308E9"/>
    <w:rsid w:val="0093143F"/>
    <w:rsid w:val="009319D3"/>
    <w:rsid w:val="00931D4E"/>
    <w:rsid w:val="00932127"/>
    <w:rsid w:val="0093338C"/>
    <w:rsid w:val="00933FFB"/>
    <w:rsid w:val="00935147"/>
    <w:rsid w:val="00935497"/>
    <w:rsid w:val="00935A57"/>
    <w:rsid w:val="00935D90"/>
    <w:rsid w:val="009374A8"/>
    <w:rsid w:val="00940739"/>
    <w:rsid w:val="009415C0"/>
    <w:rsid w:val="0094215A"/>
    <w:rsid w:val="0094494F"/>
    <w:rsid w:val="00945500"/>
    <w:rsid w:val="00946ADC"/>
    <w:rsid w:val="00946D61"/>
    <w:rsid w:val="00947FB8"/>
    <w:rsid w:val="00950C59"/>
    <w:rsid w:val="00951DE0"/>
    <w:rsid w:val="009527CA"/>
    <w:rsid w:val="009536AA"/>
    <w:rsid w:val="00953740"/>
    <w:rsid w:val="00954BAC"/>
    <w:rsid w:val="009554F9"/>
    <w:rsid w:val="00955D1C"/>
    <w:rsid w:val="009608ED"/>
    <w:rsid w:val="00960B2A"/>
    <w:rsid w:val="00961D43"/>
    <w:rsid w:val="0096383F"/>
    <w:rsid w:val="00963E1A"/>
    <w:rsid w:val="00965C63"/>
    <w:rsid w:val="00966B86"/>
    <w:rsid w:val="00967C14"/>
    <w:rsid w:val="00967D58"/>
    <w:rsid w:val="00970F36"/>
    <w:rsid w:val="00971320"/>
    <w:rsid w:val="00973287"/>
    <w:rsid w:val="0097368C"/>
    <w:rsid w:val="00974E78"/>
    <w:rsid w:val="00975234"/>
    <w:rsid w:val="009752F1"/>
    <w:rsid w:val="00976A82"/>
    <w:rsid w:val="009775C1"/>
    <w:rsid w:val="00977A9E"/>
    <w:rsid w:val="00977B7B"/>
    <w:rsid w:val="009813FD"/>
    <w:rsid w:val="009819F4"/>
    <w:rsid w:val="00984F61"/>
    <w:rsid w:val="00986312"/>
    <w:rsid w:val="00986E6B"/>
    <w:rsid w:val="00987105"/>
    <w:rsid w:val="0098723A"/>
    <w:rsid w:val="00990B69"/>
    <w:rsid w:val="00991726"/>
    <w:rsid w:val="0099415F"/>
    <w:rsid w:val="009955D3"/>
    <w:rsid w:val="00996552"/>
    <w:rsid w:val="009967CC"/>
    <w:rsid w:val="009968EA"/>
    <w:rsid w:val="009A00F8"/>
    <w:rsid w:val="009A07B9"/>
    <w:rsid w:val="009A1077"/>
    <w:rsid w:val="009A10A6"/>
    <w:rsid w:val="009A455B"/>
    <w:rsid w:val="009A4B9B"/>
    <w:rsid w:val="009A54EA"/>
    <w:rsid w:val="009B03EF"/>
    <w:rsid w:val="009B13EB"/>
    <w:rsid w:val="009B2590"/>
    <w:rsid w:val="009B4648"/>
    <w:rsid w:val="009B5054"/>
    <w:rsid w:val="009B52F4"/>
    <w:rsid w:val="009B7422"/>
    <w:rsid w:val="009B7D7C"/>
    <w:rsid w:val="009C0873"/>
    <w:rsid w:val="009C0952"/>
    <w:rsid w:val="009C1CFD"/>
    <w:rsid w:val="009C3DAC"/>
    <w:rsid w:val="009C44B2"/>
    <w:rsid w:val="009C7220"/>
    <w:rsid w:val="009C7A64"/>
    <w:rsid w:val="009C7D2A"/>
    <w:rsid w:val="009C7D4F"/>
    <w:rsid w:val="009D1ADD"/>
    <w:rsid w:val="009D32DB"/>
    <w:rsid w:val="009D3F63"/>
    <w:rsid w:val="009D4F46"/>
    <w:rsid w:val="009D61CE"/>
    <w:rsid w:val="009D730B"/>
    <w:rsid w:val="009D75F6"/>
    <w:rsid w:val="009D78A5"/>
    <w:rsid w:val="009E25E0"/>
    <w:rsid w:val="009E288D"/>
    <w:rsid w:val="009E2CA5"/>
    <w:rsid w:val="009E2F77"/>
    <w:rsid w:val="009E57CD"/>
    <w:rsid w:val="009E60F3"/>
    <w:rsid w:val="009E61E7"/>
    <w:rsid w:val="009E796A"/>
    <w:rsid w:val="009E7AB2"/>
    <w:rsid w:val="009E7CC3"/>
    <w:rsid w:val="009F0911"/>
    <w:rsid w:val="009F0AAF"/>
    <w:rsid w:val="009F10E1"/>
    <w:rsid w:val="009F1823"/>
    <w:rsid w:val="009F38DF"/>
    <w:rsid w:val="009F5725"/>
    <w:rsid w:val="00A025F4"/>
    <w:rsid w:val="00A03CCC"/>
    <w:rsid w:val="00A04638"/>
    <w:rsid w:val="00A04FDC"/>
    <w:rsid w:val="00A05E82"/>
    <w:rsid w:val="00A05FE4"/>
    <w:rsid w:val="00A071D7"/>
    <w:rsid w:val="00A106E3"/>
    <w:rsid w:val="00A11A42"/>
    <w:rsid w:val="00A135CF"/>
    <w:rsid w:val="00A13939"/>
    <w:rsid w:val="00A15EEA"/>
    <w:rsid w:val="00A16361"/>
    <w:rsid w:val="00A20AAA"/>
    <w:rsid w:val="00A22558"/>
    <w:rsid w:val="00A22F18"/>
    <w:rsid w:val="00A23D64"/>
    <w:rsid w:val="00A24344"/>
    <w:rsid w:val="00A24486"/>
    <w:rsid w:val="00A26B9C"/>
    <w:rsid w:val="00A26D93"/>
    <w:rsid w:val="00A27224"/>
    <w:rsid w:val="00A3012A"/>
    <w:rsid w:val="00A31F53"/>
    <w:rsid w:val="00A32F7E"/>
    <w:rsid w:val="00A34144"/>
    <w:rsid w:val="00A358DC"/>
    <w:rsid w:val="00A362E3"/>
    <w:rsid w:val="00A37306"/>
    <w:rsid w:val="00A40F04"/>
    <w:rsid w:val="00A423EA"/>
    <w:rsid w:val="00A43B0E"/>
    <w:rsid w:val="00A43CDC"/>
    <w:rsid w:val="00A44451"/>
    <w:rsid w:val="00A4500D"/>
    <w:rsid w:val="00A4613F"/>
    <w:rsid w:val="00A537FF"/>
    <w:rsid w:val="00A53B3C"/>
    <w:rsid w:val="00A543D7"/>
    <w:rsid w:val="00A545BF"/>
    <w:rsid w:val="00A54B3C"/>
    <w:rsid w:val="00A55CC4"/>
    <w:rsid w:val="00A5715B"/>
    <w:rsid w:val="00A57597"/>
    <w:rsid w:val="00A579C7"/>
    <w:rsid w:val="00A57D22"/>
    <w:rsid w:val="00A60C74"/>
    <w:rsid w:val="00A616A9"/>
    <w:rsid w:val="00A618E7"/>
    <w:rsid w:val="00A61D3C"/>
    <w:rsid w:val="00A62076"/>
    <w:rsid w:val="00A62220"/>
    <w:rsid w:val="00A63304"/>
    <w:rsid w:val="00A638EF"/>
    <w:rsid w:val="00A641F4"/>
    <w:rsid w:val="00A66532"/>
    <w:rsid w:val="00A71F5B"/>
    <w:rsid w:val="00A72166"/>
    <w:rsid w:val="00A723F0"/>
    <w:rsid w:val="00A753E0"/>
    <w:rsid w:val="00A77A40"/>
    <w:rsid w:val="00A80ADD"/>
    <w:rsid w:val="00A81974"/>
    <w:rsid w:val="00A822D7"/>
    <w:rsid w:val="00A825CA"/>
    <w:rsid w:val="00A840FA"/>
    <w:rsid w:val="00A86ACA"/>
    <w:rsid w:val="00A922D1"/>
    <w:rsid w:val="00A92748"/>
    <w:rsid w:val="00A944E2"/>
    <w:rsid w:val="00A9504E"/>
    <w:rsid w:val="00A95746"/>
    <w:rsid w:val="00A9666E"/>
    <w:rsid w:val="00AA0089"/>
    <w:rsid w:val="00AA0D03"/>
    <w:rsid w:val="00AA2317"/>
    <w:rsid w:val="00AA2353"/>
    <w:rsid w:val="00AA30C3"/>
    <w:rsid w:val="00AA465D"/>
    <w:rsid w:val="00AA5B6B"/>
    <w:rsid w:val="00AA5F9A"/>
    <w:rsid w:val="00AA6BB5"/>
    <w:rsid w:val="00AA72E2"/>
    <w:rsid w:val="00AA7CC7"/>
    <w:rsid w:val="00AA7EFA"/>
    <w:rsid w:val="00AB065B"/>
    <w:rsid w:val="00AB17FD"/>
    <w:rsid w:val="00AB1C97"/>
    <w:rsid w:val="00AB2D3B"/>
    <w:rsid w:val="00AB4ABC"/>
    <w:rsid w:val="00AB6685"/>
    <w:rsid w:val="00AB6AB1"/>
    <w:rsid w:val="00AB7515"/>
    <w:rsid w:val="00AC0822"/>
    <w:rsid w:val="00AC1D35"/>
    <w:rsid w:val="00AC2A2C"/>
    <w:rsid w:val="00AC3543"/>
    <w:rsid w:val="00AC43BE"/>
    <w:rsid w:val="00AC7B66"/>
    <w:rsid w:val="00AD01A6"/>
    <w:rsid w:val="00AD106D"/>
    <w:rsid w:val="00AD22B9"/>
    <w:rsid w:val="00AD2632"/>
    <w:rsid w:val="00AD293B"/>
    <w:rsid w:val="00AD56CB"/>
    <w:rsid w:val="00AD6A07"/>
    <w:rsid w:val="00AD7C26"/>
    <w:rsid w:val="00AD7D48"/>
    <w:rsid w:val="00AE1593"/>
    <w:rsid w:val="00AE19FB"/>
    <w:rsid w:val="00AE1E60"/>
    <w:rsid w:val="00AE3072"/>
    <w:rsid w:val="00AE55B6"/>
    <w:rsid w:val="00AF09D7"/>
    <w:rsid w:val="00AF4EA3"/>
    <w:rsid w:val="00AF4FAC"/>
    <w:rsid w:val="00AF6C1B"/>
    <w:rsid w:val="00B0162E"/>
    <w:rsid w:val="00B03021"/>
    <w:rsid w:val="00B03087"/>
    <w:rsid w:val="00B03819"/>
    <w:rsid w:val="00B0528B"/>
    <w:rsid w:val="00B0534F"/>
    <w:rsid w:val="00B05E8E"/>
    <w:rsid w:val="00B06213"/>
    <w:rsid w:val="00B076D6"/>
    <w:rsid w:val="00B1205C"/>
    <w:rsid w:val="00B1207A"/>
    <w:rsid w:val="00B133FD"/>
    <w:rsid w:val="00B139F7"/>
    <w:rsid w:val="00B14232"/>
    <w:rsid w:val="00B144B8"/>
    <w:rsid w:val="00B14503"/>
    <w:rsid w:val="00B15352"/>
    <w:rsid w:val="00B15742"/>
    <w:rsid w:val="00B15AA4"/>
    <w:rsid w:val="00B21377"/>
    <w:rsid w:val="00B25006"/>
    <w:rsid w:val="00B260AB"/>
    <w:rsid w:val="00B26AA2"/>
    <w:rsid w:val="00B30570"/>
    <w:rsid w:val="00B31734"/>
    <w:rsid w:val="00B323FB"/>
    <w:rsid w:val="00B32F2C"/>
    <w:rsid w:val="00B34312"/>
    <w:rsid w:val="00B35482"/>
    <w:rsid w:val="00B35681"/>
    <w:rsid w:val="00B362E1"/>
    <w:rsid w:val="00B368E2"/>
    <w:rsid w:val="00B36FF7"/>
    <w:rsid w:val="00B402FE"/>
    <w:rsid w:val="00B40AA2"/>
    <w:rsid w:val="00B40CF8"/>
    <w:rsid w:val="00B4640C"/>
    <w:rsid w:val="00B46BE2"/>
    <w:rsid w:val="00B5194B"/>
    <w:rsid w:val="00B51CE6"/>
    <w:rsid w:val="00B5295F"/>
    <w:rsid w:val="00B54FB4"/>
    <w:rsid w:val="00B56649"/>
    <w:rsid w:val="00B56FAF"/>
    <w:rsid w:val="00B57A7A"/>
    <w:rsid w:val="00B60491"/>
    <w:rsid w:val="00B62673"/>
    <w:rsid w:val="00B62778"/>
    <w:rsid w:val="00B64937"/>
    <w:rsid w:val="00B705C1"/>
    <w:rsid w:val="00B71F40"/>
    <w:rsid w:val="00B72B59"/>
    <w:rsid w:val="00B72F2C"/>
    <w:rsid w:val="00B73599"/>
    <w:rsid w:val="00B7578B"/>
    <w:rsid w:val="00B75A5D"/>
    <w:rsid w:val="00B75DC8"/>
    <w:rsid w:val="00B75E36"/>
    <w:rsid w:val="00B77B7A"/>
    <w:rsid w:val="00B808C0"/>
    <w:rsid w:val="00B81057"/>
    <w:rsid w:val="00B8405D"/>
    <w:rsid w:val="00B8456B"/>
    <w:rsid w:val="00B84ED7"/>
    <w:rsid w:val="00B852FA"/>
    <w:rsid w:val="00B8566F"/>
    <w:rsid w:val="00B85E5E"/>
    <w:rsid w:val="00B90023"/>
    <w:rsid w:val="00B90AA0"/>
    <w:rsid w:val="00B91D71"/>
    <w:rsid w:val="00B93D04"/>
    <w:rsid w:val="00B93D37"/>
    <w:rsid w:val="00B93EF3"/>
    <w:rsid w:val="00B958B6"/>
    <w:rsid w:val="00B95D2C"/>
    <w:rsid w:val="00B963B3"/>
    <w:rsid w:val="00B96585"/>
    <w:rsid w:val="00B97641"/>
    <w:rsid w:val="00B97CD5"/>
    <w:rsid w:val="00B97F2A"/>
    <w:rsid w:val="00BA009D"/>
    <w:rsid w:val="00BA03AB"/>
    <w:rsid w:val="00BA0FE9"/>
    <w:rsid w:val="00BA12C4"/>
    <w:rsid w:val="00BA3873"/>
    <w:rsid w:val="00BA4089"/>
    <w:rsid w:val="00BA51A6"/>
    <w:rsid w:val="00BA68BE"/>
    <w:rsid w:val="00BA7E66"/>
    <w:rsid w:val="00BB1051"/>
    <w:rsid w:val="00BB21FF"/>
    <w:rsid w:val="00BB2A66"/>
    <w:rsid w:val="00BB30B0"/>
    <w:rsid w:val="00BB4430"/>
    <w:rsid w:val="00BB6E99"/>
    <w:rsid w:val="00BB7BC5"/>
    <w:rsid w:val="00BC04C1"/>
    <w:rsid w:val="00BC050C"/>
    <w:rsid w:val="00BC0C2B"/>
    <w:rsid w:val="00BC118D"/>
    <w:rsid w:val="00BC20D0"/>
    <w:rsid w:val="00BC2955"/>
    <w:rsid w:val="00BC3547"/>
    <w:rsid w:val="00BC3E5C"/>
    <w:rsid w:val="00BC4D3B"/>
    <w:rsid w:val="00BC56E1"/>
    <w:rsid w:val="00BC583D"/>
    <w:rsid w:val="00BD1652"/>
    <w:rsid w:val="00BD230E"/>
    <w:rsid w:val="00BD5560"/>
    <w:rsid w:val="00BD7314"/>
    <w:rsid w:val="00BE209E"/>
    <w:rsid w:val="00BE42CA"/>
    <w:rsid w:val="00BE4CF7"/>
    <w:rsid w:val="00BE4EA1"/>
    <w:rsid w:val="00BE54F4"/>
    <w:rsid w:val="00BE6208"/>
    <w:rsid w:val="00BE636E"/>
    <w:rsid w:val="00BE73C5"/>
    <w:rsid w:val="00BE78A4"/>
    <w:rsid w:val="00BE79C1"/>
    <w:rsid w:val="00BF04D3"/>
    <w:rsid w:val="00BF1315"/>
    <w:rsid w:val="00BF404E"/>
    <w:rsid w:val="00BF56A1"/>
    <w:rsid w:val="00BF6984"/>
    <w:rsid w:val="00BF79E0"/>
    <w:rsid w:val="00BF7DFF"/>
    <w:rsid w:val="00C00702"/>
    <w:rsid w:val="00C0348D"/>
    <w:rsid w:val="00C04444"/>
    <w:rsid w:val="00C04CD8"/>
    <w:rsid w:val="00C051E2"/>
    <w:rsid w:val="00C05527"/>
    <w:rsid w:val="00C1062F"/>
    <w:rsid w:val="00C11D35"/>
    <w:rsid w:val="00C139D9"/>
    <w:rsid w:val="00C15E2F"/>
    <w:rsid w:val="00C16587"/>
    <w:rsid w:val="00C16AA5"/>
    <w:rsid w:val="00C20CDD"/>
    <w:rsid w:val="00C21A9C"/>
    <w:rsid w:val="00C21F49"/>
    <w:rsid w:val="00C22216"/>
    <w:rsid w:val="00C226CD"/>
    <w:rsid w:val="00C2366A"/>
    <w:rsid w:val="00C24066"/>
    <w:rsid w:val="00C246AA"/>
    <w:rsid w:val="00C24717"/>
    <w:rsid w:val="00C25456"/>
    <w:rsid w:val="00C25F9B"/>
    <w:rsid w:val="00C26677"/>
    <w:rsid w:val="00C2690C"/>
    <w:rsid w:val="00C319ED"/>
    <w:rsid w:val="00C33192"/>
    <w:rsid w:val="00C334E9"/>
    <w:rsid w:val="00C35B31"/>
    <w:rsid w:val="00C362F5"/>
    <w:rsid w:val="00C36363"/>
    <w:rsid w:val="00C371EB"/>
    <w:rsid w:val="00C37E7D"/>
    <w:rsid w:val="00C37F45"/>
    <w:rsid w:val="00C4021E"/>
    <w:rsid w:val="00C40D39"/>
    <w:rsid w:val="00C41A0D"/>
    <w:rsid w:val="00C41C85"/>
    <w:rsid w:val="00C42101"/>
    <w:rsid w:val="00C4374C"/>
    <w:rsid w:val="00C43FE8"/>
    <w:rsid w:val="00C44A09"/>
    <w:rsid w:val="00C4542E"/>
    <w:rsid w:val="00C45DCF"/>
    <w:rsid w:val="00C46042"/>
    <w:rsid w:val="00C46435"/>
    <w:rsid w:val="00C465BC"/>
    <w:rsid w:val="00C469C5"/>
    <w:rsid w:val="00C46E6B"/>
    <w:rsid w:val="00C47818"/>
    <w:rsid w:val="00C479EB"/>
    <w:rsid w:val="00C50831"/>
    <w:rsid w:val="00C522A9"/>
    <w:rsid w:val="00C53732"/>
    <w:rsid w:val="00C54A98"/>
    <w:rsid w:val="00C552ED"/>
    <w:rsid w:val="00C5548B"/>
    <w:rsid w:val="00C55D10"/>
    <w:rsid w:val="00C56FDD"/>
    <w:rsid w:val="00C570CB"/>
    <w:rsid w:val="00C57C77"/>
    <w:rsid w:val="00C60677"/>
    <w:rsid w:val="00C608FD"/>
    <w:rsid w:val="00C626F2"/>
    <w:rsid w:val="00C6311B"/>
    <w:rsid w:val="00C63313"/>
    <w:rsid w:val="00C63B1A"/>
    <w:rsid w:val="00C63F81"/>
    <w:rsid w:val="00C6413E"/>
    <w:rsid w:val="00C65562"/>
    <w:rsid w:val="00C67298"/>
    <w:rsid w:val="00C67E11"/>
    <w:rsid w:val="00C70310"/>
    <w:rsid w:val="00C71260"/>
    <w:rsid w:val="00C7135C"/>
    <w:rsid w:val="00C71565"/>
    <w:rsid w:val="00C71956"/>
    <w:rsid w:val="00C72313"/>
    <w:rsid w:val="00C72E54"/>
    <w:rsid w:val="00C73750"/>
    <w:rsid w:val="00C73D82"/>
    <w:rsid w:val="00C75DFF"/>
    <w:rsid w:val="00C76CC9"/>
    <w:rsid w:val="00C76E7A"/>
    <w:rsid w:val="00C77D34"/>
    <w:rsid w:val="00C802AF"/>
    <w:rsid w:val="00C805D2"/>
    <w:rsid w:val="00C849D5"/>
    <w:rsid w:val="00C85349"/>
    <w:rsid w:val="00C86A1A"/>
    <w:rsid w:val="00C86A3D"/>
    <w:rsid w:val="00C904EF"/>
    <w:rsid w:val="00C90E12"/>
    <w:rsid w:val="00C95C7B"/>
    <w:rsid w:val="00C97021"/>
    <w:rsid w:val="00C97056"/>
    <w:rsid w:val="00C97815"/>
    <w:rsid w:val="00CA0645"/>
    <w:rsid w:val="00CA0EAE"/>
    <w:rsid w:val="00CA0FE8"/>
    <w:rsid w:val="00CA16F8"/>
    <w:rsid w:val="00CA2DF5"/>
    <w:rsid w:val="00CA30FA"/>
    <w:rsid w:val="00CA3C4C"/>
    <w:rsid w:val="00CA455A"/>
    <w:rsid w:val="00CA47B8"/>
    <w:rsid w:val="00CA6A2F"/>
    <w:rsid w:val="00CA6B84"/>
    <w:rsid w:val="00CA7574"/>
    <w:rsid w:val="00CB094F"/>
    <w:rsid w:val="00CB1EC0"/>
    <w:rsid w:val="00CB2EE7"/>
    <w:rsid w:val="00CB2EF1"/>
    <w:rsid w:val="00CB3225"/>
    <w:rsid w:val="00CB4590"/>
    <w:rsid w:val="00CB6DBE"/>
    <w:rsid w:val="00CB6F1A"/>
    <w:rsid w:val="00CC0B59"/>
    <w:rsid w:val="00CC197C"/>
    <w:rsid w:val="00CC38D5"/>
    <w:rsid w:val="00CC4AEA"/>
    <w:rsid w:val="00CC4EDE"/>
    <w:rsid w:val="00CC7D07"/>
    <w:rsid w:val="00CD0914"/>
    <w:rsid w:val="00CD1BFB"/>
    <w:rsid w:val="00CD3696"/>
    <w:rsid w:val="00CD3D3A"/>
    <w:rsid w:val="00CD3E43"/>
    <w:rsid w:val="00CD5E49"/>
    <w:rsid w:val="00CE065B"/>
    <w:rsid w:val="00CE06D2"/>
    <w:rsid w:val="00CE0E5D"/>
    <w:rsid w:val="00CE13C2"/>
    <w:rsid w:val="00CE13FA"/>
    <w:rsid w:val="00CE17A0"/>
    <w:rsid w:val="00CE27F2"/>
    <w:rsid w:val="00CE3212"/>
    <w:rsid w:val="00CE3E74"/>
    <w:rsid w:val="00CE4A88"/>
    <w:rsid w:val="00CE4D7C"/>
    <w:rsid w:val="00CE54A8"/>
    <w:rsid w:val="00CE5535"/>
    <w:rsid w:val="00CE5B86"/>
    <w:rsid w:val="00CE5DC9"/>
    <w:rsid w:val="00CE72B3"/>
    <w:rsid w:val="00CF0597"/>
    <w:rsid w:val="00CF0B04"/>
    <w:rsid w:val="00CF1414"/>
    <w:rsid w:val="00CF147E"/>
    <w:rsid w:val="00CF16A0"/>
    <w:rsid w:val="00CF3FBE"/>
    <w:rsid w:val="00CF3FD8"/>
    <w:rsid w:val="00CF44D5"/>
    <w:rsid w:val="00CF510B"/>
    <w:rsid w:val="00CF51B7"/>
    <w:rsid w:val="00CF52B3"/>
    <w:rsid w:val="00CF6315"/>
    <w:rsid w:val="00CF6BA0"/>
    <w:rsid w:val="00CF7B3A"/>
    <w:rsid w:val="00CF7F17"/>
    <w:rsid w:val="00D0038F"/>
    <w:rsid w:val="00D01CB2"/>
    <w:rsid w:val="00D026A0"/>
    <w:rsid w:val="00D03B0F"/>
    <w:rsid w:val="00D06697"/>
    <w:rsid w:val="00D07765"/>
    <w:rsid w:val="00D106B1"/>
    <w:rsid w:val="00D132BC"/>
    <w:rsid w:val="00D1344B"/>
    <w:rsid w:val="00D135AE"/>
    <w:rsid w:val="00D14E03"/>
    <w:rsid w:val="00D15644"/>
    <w:rsid w:val="00D15BBF"/>
    <w:rsid w:val="00D169A0"/>
    <w:rsid w:val="00D208B8"/>
    <w:rsid w:val="00D20D1E"/>
    <w:rsid w:val="00D256B2"/>
    <w:rsid w:val="00D25C00"/>
    <w:rsid w:val="00D26535"/>
    <w:rsid w:val="00D2661C"/>
    <w:rsid w:val="00D2665B"/>
    <w:rsid w:val="00D275FB"/>
    <w:rsid w:val="00D30A17"/>
    <w:rsid w:val="00D30FEB"/>
    <w:rsid w:val="00D356FC"/>
    <w:rsid w:val="00D3745B"/>
    <w:rsid w:val="00D44156"/>
    <w:rsid w:val="00D4478C"/>
    <w:rsid w:val="00D44C21"/>
    <w:rsid w:val="00D4516E"/>
    <w:rsid w:val="00D454BF"/>
    <w:rsid w:val="00D454DF"/>
    <w:rsid w:val="00D46E38"/>
    <w:rsid w:val="00D471EF"/>
    <w:rsid w:val="00D479F6"/>
    <w:rsid w:val="00D50F13"/>
    <w:rsid w:val="00D51420"/>
    <w:rsid w:val="00D52DEE"/>
    <w:rsid w:val="00D53A27"/>
    <w:rsid w:val="00D54359"/>
    <w:rsid w:val="00D54798"/>
    <w:rsid w:val="00D54A80"/>
    <w:rsid w:val="00D54DC6"/>
    <w:rsid w:val="00D55848"/>
    <w:rsid w:val="00D566B4"/>
    <w:rsid w:val="00D602D6"/>
    <w:rsid w:val="00D606E7"/>
    <w:rsid w:val="00D60A63"/>
    <w:rsid w:val="00D61D5D"/>
    <w:rsid w:val="00D63DF2"/>
    <w:rsid w:val="00D653DF"/>
    <w:rsid w:val="00D67594"/>
    <w:rsid w:val="00D701F0"/>
    <w:rsid w:val="00D703ED"/>
    <w:rsid w:val="00D71409"/>
    <w:rsid w:val="00D71D3A"/>
    <w:rsid w:val="00D72077"/>
    <w:rsid w:val="00D7218B"/>
    <w:rsid w:val="00D74E72"/>
    <w:rsid w:val="00D761A7"/>
    <w:rsid w:val="00D77738"/>
    <w:rsid w:val="00D809A2"/>
    <w:rsid w:val="00D81F19"/>
    <w:rsid w:val="00D821F9"/>
    <w:rsid w:val="00D827BC"/>
    <w:rsid w:val="00D847EB"/>
    <w:rsid w:val="00D849EF"/>
    <w:rsid w:val="00D85135"/>
    <w:rsid w:val="00D87455"/>
    <w:rsid w:val="00D87C77"/>
    <w:rsid w:val="00D91CB3"/>
    <w:rsid w:val="00D922E3"/>
    <w:rsid w:val="00D947A6"/>
    <w:rsid w:val="00D948BB"/>
    <w:rsid w:val="00D95CBF"/>
    <w:rsid w:val="00D96B58"/>
    <w:rsid w:val="00DA02C7"/>
    <w:rsid w:val="00DA0AEC"/>
    <w:rsid w:val="00DA20EE"/>
    <w:rsid w:val="00DA25D9"/>
    <w:rsid w:val="00DA29E6"/>
    <w:rsid w:val="00DA7986"/>
    <w:rsid w:val="00DB038E"/>
    <w:rsid w:val="00DB2C1E"/>
    <w:rsid w:val="00DB42AE"/>
    <w:rsid w:val="00DB46FA"/>
    <w:rsid w:val="00DB4763"/>
    <w:rsid w:val="00DB5930"/>
    <w:rsid w:val="00DB6DC2"/>
    <w:rsid w:val="00DB7F16"/>
    <w:rsid w:val="00DC1355"/>
    <w:rsid w:val="00DC2461"/>
    <w:rsid w:val="00DC3032"/>
    <w:rsid w:val="00DC37C2"/>
    <w:rsid w:val="00DC44C2"/>
    <w:rsid w:val="00DC557F"/>
    <w:rsid w:val="00DC5D05"/>
    <w:rsid w:val="00DC5EC1"/>
    <w:rsid w:val="00DC60C8"/>
    <w:rsid w:val="00DC6178"/>
    <w:rsid w:val="00DC67AF"/>
    <w:rsid w:val="00DD1FF1"/>
    <w:rsid w:val="00DD207A"/>
    <w:rsid w:val="00DD2958"/>
    <w:rsid w:val="00DD2DB3"/>
    <w:rsid w:val="00DD3320"/>
    <w:rsid w:val="00DD3649"/>
    <w:rsid w:val="00DD506A"/>
    <w:rsid w:val="00DD5B5C"/>
    <w:rsid w:val="00DD7276"/>
    <w:rsid w:val="00DD7790"/>
    <w:rsid w:val="00DE0FBF"/>
    <w:rsid w:val="00DE5131"/>
    <w:rsid w:val="00DE543E"/>
    <w:rsid w:val="00DE57C7"/>
    <w:rsid w:val="00DE6998"/>
    <w:rsid w:val="00DE7115"/>
    <w:rsid w:val="00DE71EF"/>
    <w:rsid w:val="00DF1284"/>
    <w:rsid w:val="00DF15DD"/>
    <w:rsid w:val="00DF21A5"/>
    <w:rsid w:val="00DF2413"/>
    <w:rsid w:val="00DF2DC6"/>
    <w:rsid w:val="00DF3244"/>
    <w:rsid w:val="00DF386A"/>
    <w:rsid w:val="00DF48F7"/>
    <w:rsid w:val="00DF52E4"/>
    <w:rsid w:val="00DF5363"/>
    <w:rsid w:val="00DF55C2"/>
    <w:rsid w:val="00DF5924"/>
    <w:rsid w:val="00DF7138"/>
    <w:rsid w:val="00DF7ED2"/>
    <w:rsid w:val="00E0064C"/>
    <w:rsid w:val="00E03FC7"/>
    <w:rsid w:val="00E05B3F"/>
    <w:rsid w:val="00E05D01"/>
    <w:rsid w:val="00E06B69"/>
    <w:rsid w:val="00E07850"/>
    <w:rsid w:val="00E10677"/>
    <w:rsid w:val="00E11579"/>
    <w:rsid w:val="00E12AFD"/>
    <w:rsid w:val="00E1381F"/>
    <w:rsid w:val="00E14B1B"/>
    <w:rsid w:val="00E166C2"/>
    <w:rsid w:val="00E16A3E"/>
    <w:rsid w:val="00E20872"/>
    <w:rsid w:val="00E21677"/>
    <w:rsid w:val="00E23BE7"/>
    <w:rsid w:val="00E24C8D"/>
    <w:rsid w:val="00E25159"/>
    <w:rsid w:val="00E258A7"/>
    <w:rsid w:val="00E26CCE"/>
    <w:rsid w:val="00E2770E"/>
    <w:rsid w:val="00E32946"/>
    <w:rsid w:val="00E32F80"/>
    <w:rsid w:val="00E33D3B"/>
    <w:rsid w:val="00E36EEE"/>
    <w:rsid w:val="00E375EA"/>
    <w:rsid w:val="00E37BB3"/>
    <w:rsid w:val="00E40050"/>
    <w:rsid w:val="00E41231"/>
    <w:rsid w:val="00E413A2"/>
    <w:rsid w:val="00E41DA0"/>
    <w:rsid w:val="00E41FEE"/>
    <w:rsid w:val="00E429E7"/>
    <w:rsid w:val="00E44CC9"/>
    <w:rsid w:val="00E459F1"/>
    <w:rsid w:val="00E46FF5"/>
    <w:rsid w:val="00E47A8E"/>
    <w:rsid w:val="00E47A92"/>
    <w:rsid w:val="00E53812"/>
    <w:rsid w:val="00E54C0E"/>
    <w:rsid w:val="00E55916"/>
    <w:rsid w:val="00E56736"/>
    <w:rsid w:val="00E57435"/>
    <w:rsid w:val="00E6201B"/>
    <w:rsid w:val="00E63605"/>
    <w:rsid w:val="00E638D1"/>
    <w:rsid w:val="00E642B4"/>
    <w:rsid w:val="00E6611E"/>
    <w:rsid w:val="00E66ED4"/>
    <w:rsid w:val="00E67527"/>
    <w:rsid w:val="00E7082D"/>
    <w:rsid w:val="00E717A1"/>
    <w:rsid w:val="00E719F9"/>
    <w:rsid w:val="00E71FD5"/>
    <w:rsid w:val="00E73880"/>
    <w:rsid w:val="00E7649A"/>
    <w:rsid w:val="00E77A7C"/>
    <w:rsid w:val="00E80996"/>
    <w:rsid w:val="00E811EA"/>
    <w:rsid w:val="00E81581"/>
    <w:rsid w:val="00E823EA"/>
    <w:rsid w:val="00E834D1"/>
    <w:rsid w:val="00E84942"/>
    <w:rsid w:val="00E84DBD"/>
    <w:rsid w:val="00E86CF9"/>
    <w:rsid w:val="00E87A7C"/>
    <w:rsid w:val="00E87ADB"/>
    <w:rsid w:val="00E90421"/>
    <w:rsid w:val="00E90F33"/>
    <w:rsid w:val="00E91135"/>
    <w:rsid w:val="00E914AF"/>
    <w:rsid w:val="00E93ED5"/>
    <w:rsid w:val="00E97402"/>
    <w:rsid w:val="00E976CE"/>
    <w:rsid w:val="00EA02AD"/>
    <w:rsid w:val="00EA136E"/>
    <w:rsid w:val="00EA17BA"/>
    <w:rsid w:val="00EA5D7E"/>
    <w:rsid w:val="00EB0F56"/>
    <w:rsid w:val="00EB11BB"/>
    <w:rsid w:val="00EB202B"/>
    <w:rsid w:val="00EB3CED"/>
    <w:rsid w:val="00EB3F24"/>
    <w:rsid w:val="00EB423A"/>
    <w:rsid w:val="00EB5A75"/>
    <w:rsid w:val="00EB7424"/>
    <w:rsid w:val="00EB7CFA"/>
    <w:rsid w:val="00EC091B"/>
    <w:rsid w:val="00EC4595"/>
    <w:rsid w:val="00EC49E6"/>
    <w:rsid w:val="00EC5D7E"/>
    <w:rsid w:val="00EC5FB8"/>
    <w:rsid w:val="00EC7748"/>
    <w:rsid w:val="00ED022D"/>
    <w:rsid w:val="00ED164B"/>
    <w:rsid w:val="00ED3001"/>
    <w:rsid w:val="00ED70F9"/>
    <w:rsid w:val="00EE0630"/>
    <w:rsid w:val="00EE09B0"/>
    <w:rsid w:val="00EE2C66"/>
    <w:rsid w:val="00EE3294"/>
    <w:rsid w:val="00EE38C4"/>
    <w:rsid w:val="00EE390F"/>
    <w:rsid w:val="00EE3A15"/>
    <w:rsid w:val="00EE4793"/>
    <w:rsid w:val="00EE4BD7"/>
    <w:rsid w:val="00EE4F24"/>
    <w:rsid w:val="00EE5204"/>
    <w:rsid w:val="00EE5588"/>
    <w:rsid w:val="00EE5C81"/>
    <w:rsid w:val="00EF0D49"/>
    <w:rsid w:val="00EF199E"/>
    <w:rsid w:val="00EF4200"/>
    <w:rsid w:val="00EF49A5"/>
    <w:rsid w:val="00EF5D06"/>
    <w:rsid w:val="00EF5DB4"/>
    <w:rsid w:val="00EF6B64"/>
    <w:rsid w:val="00EF7043"/>
    <w:rsid w:val="00F00560"/>
    <w:rsid w:val="00F00D48"/>
    <w:rsid w:val="00F01FF7"/>
    <w:rsid w:val="00F03143"/>
    <w:rsid w:val="00F03B24"/>
    <w:rsid w:val="00F04561"/>
    <w:rsid w:val="00F0477B"/>
    <w:rsid w:val="00F0601D"/>
    <w:rsid w:val="00F06E92"/>
    <w:rsid w:val="00F07191"/>
    <w:rsid w:val="00F11C07"/>
    <w:rsid w:val="00F11CB8"/>
    <w:rsid w:val="00F1273A"/>
    <w:rsid w:val="00F12E6E"/>
    <w:rsid w:val="00F13F7E"/>
    <w:rsid w:val="00F1492E"/>
    <w:rsid w:val="00F171B8"/>
    <w:rsid w:val="00F201DB"/>
    <w:rsid w:val="00F20E77"/>
    <w:rsid w:val="00F21885"/>
    <w:rsid w:val="00F22FAF"/>
    <w:rsid w:val="00F23187"/>
    <w:rsid w:val="00F23C05"/>
    <w:rsid w:val="00F249D5"/>
    <w:rsid w:val="00F257D7"/>
    <w:rsid w:val="00F2606E"/>
    <w:rsid w:val="00F26B05"/>
    <w:rsid w:val="00F26D4D"/>
    <w:rsid w:val="00F2745C"/>
    <w:rsid w:val="00F2795B"/>
    <w:rsid w:val="00F2795D"/>
    <w:rsid w:val="00F3025C"/>
    <w:rsid w:val="00F31670"/>
    <w:rsid w:val="00F322F8"/>
    <w:rsid w:val="00F3241D"/>
    <w:rsid w:val="00F32868"/>
    <w:rsid w:val="00F3357B"/>
    <w:rsid w:val="00F337B8"/>
    <w:rsid w:val="00F342A3"/>
    <w:rsid w:val="00F36BF9"/>
    <w:rsid w:val="00F374AF"/>
    <w:rsid w:val="00F3786C"/>
    <w:rsid w:val="00F40EBB"/>
    <w:rsid w:val="00F41295"/>
    <w:rsid w:val="00F44F7F"/>
    <w:rsid w:val="00F450BE"/>
    <w:rsid w:val="00F455CD"/>
    <w:rsid w:val="00F4761A"/>
    <w:rsid w:val="00F47C1B"/>
    <w:rsid w:val="00F50D85"/>
    <w:rsid w:val="00F50F4B"/>
    <w:rsid w:val="00F55DF2"/>
    <w:rsid w:val="00F5633D"/>
    <w:rsid w:val="00F57B6A"/>
    <w:rsid w:val="00F60429"/>
    <w:rsid w:val="00F61694"/>
    <w:rsid w:val="00F63321"/>
    <w:rsid w:val="00F63CC9"/>
    <w:rsid w:val="00F644F4"/>
    <w:rsid w:val="00F6456D"/>
    <w:rsid w:val="00F654C4"/>
    <w:rsid w:val="00F661E6"/>
    <w:rsid w:val="00F669DF"/>
    <w:rsid w:val="00F67AC0"/>
    <w:rsid w:val="00F70489"/>
    <w:rsid w:val="00F70B17"/>
    <w:rsid w:val="00F734BD"/>
    <w:rsid w:val="00F82F8A"/>
    <w:rsid w:val="00F85250"/>
    <w:rsid w:val="00F85C95"/>
    <w:rsid w:val="00F85FEE"/>
    <w:rsid w:val="00F879C8"/>
    <w:rsid w:val="00F9256A"/>
    <w:rsid w:val="00F92777"/>
    <w:rsid w:val="00F93A71"/>
    <w:rsid w:val="00F951A2"/>
    <w:rsid w:val="00F96360"/>
    <w:rsid w:val="00F97B7D"/>
    <w:rsid w:val="00FA15A7"/>
    <w:rsid w:val="00FA3ABF"/>
    <w:rsid w:val="00FA4253"/>
    <w:rsid w:val="00FA68D1"/>
    <w:rsid w:val="00FA6DA0"/>
    <w:rsid w:val="00FA75F4"/>
    <w:rsid w:val="00FB0866"/>
    <w:rsid w:val="00FB0869"/>
    <w:rsid w:val="00FB0D86"/>
    <w:rsid w:val="00FB3F45"/>
    <w:rsid w:val="00FB58ED"/>
    <w:rsid w:val="00FB5C64"/>
    <w:rsid w:val="00FB6290"/>
    <w:rsid w:val="00FB7DBE"/>
    <w:rsid w:val="00FC044F"/>
    <w:rsid w:val="00FC11BD"/>
    <w:rsid w:val="00FC1A37"/>
    <w:rsid w:val="00FC1A57"/>
    <w:rsid w:val="00FC276B"/>
    <w:rsid w:val="00FC2929"/>
    <w:rsid w:val="00FC45C7"/>
    <w:rsid w:val="00FC5177"/>
    <w:rsid w:val="00FC5B34"/>
    <w:rsid w:val="00FC6C6F"/>
    <w:rsid w:val="00FC7BB1"/>
    <w:rsid w:val="00FD189E"/>
    <w:rsid w:val="00FD1AC3"/>
    <w:rsid w:val="00FD1D15"/>
    <w:rsid w:val="00FD20C4"/>
    <w:rsid w:val="00FD21DC"/>
    <w:rsid w:val="00FD3892"/>
    <w:rsid w:val="00FD3C1A"/>
    <w:rsid w:val="00FD4789"/>
    <w:rsid w:val="00FD5282"/>
    <w:rsid w:val="00FD7610"/>
    <w:rsid w:val="00FD782B"/>
    <w:rsid w:val="00FE0731"/>
    <w:rsid w:val="00FE1920"/>
    <w:rsid w:val="00FE1E51"/>
    <w:rsid w:val="00FE25E7"/>
    <w:rsid w:val="00FE3D60"/>
    <w:rsid w:val="00FE3E8B"/>
    <w:rsid w:val="00FE48A8"/>
    <w:rsid w:val="00FE5746"/>
    <w:rsid w:val="00FE5CEF"/>
    <w:rsid w:val="00FE76EB"/>
    <w:rsid w:val="00FF0048"/>
    <w:rsid w:val="00FF013D"/>
    <w:rsid w:val="00FF1F97"/>
    <w:rsid w:val="00FF2829"/>
    <w:rsid w:val="00FF78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69E53A"/>
  <w15:docId w15:val="{6F60FBA1-C253-4184-96C7-21383F2DD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4">
    <w:name w:val="Normal"/>
    <w:qFormat/>
    <w:rsid w:val="005A08E6"/>
  </w:style>
  <w:style w:type="paragraph" w:styleId="10">
    <w:name w:val="heading 1"/>
    <w:aliases w:val="heading 1,H1,Heading 0,PIM 1,h1,A MAJOR/BOLD,Company Index,Chapter Name,章,1,Header 1,Header1,Fab-1,Heading 01,Heading 02,H11,Heading 03,H12,Heading 04,Heading 011,H13,Heading 021,H111,Heading 031,H121,Heading 05,H14,Heading 06,H15,Heading 012"/>
    <w:basedOn w:val="a4"/>
    <w:next w:val="a4"/>
    <w:link w:val="12"/>
    <w:qFormat/>
    <w:rsid w:val="005B37E4"/>
    <w:pPr>
      <w:keepNext/>
      <w:keepLines/>
      <w:numPr>
        <w:numId w:val="5"/>
      </w:numPr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aliases w:val="CMMI二级,H2,Heading 2 Hidden,Heading 2 CCBS,PIM2,heading 2,Titre3,HD2,sect 1.2,H21,sect 1.21,H22,sect 1.22,H211,sect 1.211,H23,sect 1.23,H212,sect 1.212,h2,第一章 标题 2,DO,h2 main heading,B Sub/Bold,B Sub/Bold1,B Sub/Bold2,B Sub/Bold11,h2 main heading1,2"/>
    <w:basedOn w:val="a4"/>
    <w:next w:val="a4"/>
    <w:link w:val="20"/>
    <w:unhideWhenUsed/>
    <w:qFormat/>
    <w:rsid w:val="005B37E4"/>
    <w:pPr>
      <w:keepNext/>
      <w:keepLines/>
      <w:numPr>
        <w:ilvl w:val="1"/>
        <w:numId w:val="5"/>
      </w:numPr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aliases w:val="CMMI三级,H3,l3,CT,Heading 3 - old,h3,level_3,PIM 3,Level 3 Head,sect1.2.3,sect1.2.31,sect1.2.32,sect1.2.311,sect1.2.33,sect1.2.312,C Sub-Sub/Italic,h3 sub heading,Head 3,Head 31,Head 32,C Sub-Sub/Italic1,Project Index,3,list 3,H3-Heading 3,l3.3,bh"/>
    <w:basedOn w:val="a4"/>
    <w:next w:val="a4"/>
    <w:link w:val="30"/>
    <w:uiPriority w:val="9"/>
    <w:unhideWhenUsed/>
    <w:qFormat/>
    <w:rsid w:val="005B37E4"/>
    <w:pPr>
      <w:keepNext/>
      <w:keepLines/>
      <w:numPr>
        <w:ilvl w:val="2"/>
        <w:numId w:val="5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4">
    <w:name w:val="heading 4"/>
    <w:aliases w:val="heading 4,H4,bullet,bl,bb,h4,Fab-4,T5,PIM 4,Ref Heading 1,rh1,Heading sql,sect 1.2.3.4,First Subheading,h41,h42,h43,h411,h44,h412,h45,h413,h46,h414,h47,h48,h415,h49,h410,h416,h417,h418,h419,h420,h4110,h421"/>
    <w:basedOn w:val="a4"/>
    <w:next w:val="a4"/>
    <w:link w:val="40"/>
    <w:uiPriority w:val="9"/>
    <w:unhideWhenUsed/>
    <w:qFormat/>
    <w:rsid w:val="005B37E4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aliases w:val="heading 5,Block Label,H5,First Bullet,L5,5,dash,ds,dd,PIM 5"/>
    <w:basedOn w:val="a4"/>
    <w:next w:val="a4"/>
    <w:link w:val="50"/>
    <w:uiPriority w:val="9"/>
    <w:unhideWhenUsed/>
    <w:qFormat/>
    <w:rsid w:val="005B37E4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60">
    <w:name w:val="heading 6"/>
    <w:basedOn w:val="a4"/>
    <w:next w:val="a4"/>
    <w:link w:val="61"/>
    <w:uiPriority w:val="9"/>
    <w:unhideWhenUsed/>
    <w:qFormat/>
    <w:rsid w:val="005B37E4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7">
    <w:name w:val="heading 7"/>
    <w:aliases w:val="H TIMES1"/>
    <w:basedOn w:val="a4"/>
    <w:next w:val="a4"/>
    <w:link w:val="70"/>
    <w:uiPriority w:val="9"/>
    <w:unhideWhenUsed/>
    <w:qFormat/>
    <w:rsid w:val="005B37E4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8">
    <w:name w:val="heading 8"/>
    <w:basedOn w:val="a4"/>
    <w:next w:val="a4"/>
    <w:link w:val="80"/>
    <w:uiPriority w:val="9"/>
    <w:unhideWhenUsed/>
    <w:qFormat/>
    <w:rsid w:val="005B37E4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9">
    <w:name w:val="heading 9"/>
    <w:aliases w:val="Appendix"/>
    <w:basedOn w:val="a4"/>
    <w:next w:val="a4"/>
    <w:link w:val="90"/>
    <w:uiPriority w:val="9"/>
    <w:unhideWhenUsed/>
    <w:qFormat/>
    <w:rsid w:val="005B37E4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styleId="a8">
    <w:name w:val="Hyperlink"/>
    <w:uiPriority w:val="99"/>
    <w:rsid w:val="00E66ED4"/>
    <w:rPr>
      <w:color w:val="0000FF"/>
      <w:u w:val="single"/>
    </w:rPr>
  </w:style>
  <w:style w:type="paragraph" w:styleId="a9">
    <w:name w:val="Document Map"/>
    <w:basedOn w:val="a4"/>
    <w:semiHidden/>
    <w:rsid w:val="00E66ED4"/>
    <w:pPr>
      <w:shd w:val="clear" w:color="auto" w:fill="000080"/>
    </w:pPr>
  </w:style>
  <w:style w:type="paragraph" w:styleId="TOC1">
    <w:name w:val="toc 1"/>
    <w:basedOn w:val="a4"/>
    <w:next w:val="a4"/>
    <w:autoRedefine/>
    <w:uiPriority w:val="39"/>
    <w:rsid w:val="00E66ED4"/>
  </w:style>
  <w:style w:type="paragraph" w:styleId="TOC2">
    <w:name w:val="toc 2"/>
    <w:basedOn w:val="a4"/>
    <w:next w:val="a4"/>
    <w:autoRedefine/>
    <w:uiPriority w:val="39"/>
    <w:rsid w:val="00E66ED4"/>
    <w:pPr>
      <w:ind w:leftChars="200" w:left="420"/>
    </w:pPr>
  </w:style>
  <w:style w:type="table" w:styleId="aa">
    <w:name w:val="Table Grid"/>
    <w:basedOn w:val="a6"/>
    <w:uiPriority w:val="59"/>
    <w:rsid w:val="00E66ED4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a4"/>
    <w:next w:val="a4"/>
    <w:autoRedefine/>
    <w:uiPriority w:val="39"/>
    <w:rsid w:val="00E66ED4"/>
    <w:pPr>
      <w:ind w:leftChars="400" w:left="840"/>
    </w:pPr>
  </w:style>
  <w:style w:type="character" w:styleId="HTML">
    <w:name w:val="HTML Typewriter"/>
    <w:rsid w:val="00E66ED4"/>
    <w:rPr>
      <w:rFonts w:ascii="宋体" w:eastAsia="宋体" w:hAnsi="宋体" w:cs="宋体"/>
      <w:sz w:val="24"/>
      <w:szCs w:val="24"/>
    </w:rPr>
  </w:style>
  <w:style w:type="character" w:customStyle="1" w:styleId="13">
    <w:name w:val="已访问的超链接1"/>
    <w:rsid w:val="00E66ED4"/>
    <w:rPr>
      <w:color w:val="800080"/>
      <w:u w:val="single"/>
    </w:rPr>
  </w:style>
  <w:style w:type="paragraph" w:customStyle="1" w:styleId="ab">
    <w:name w:val="封面"/>
    <w:basedOn w:val="a4"/>
    <w:rsid w:val="00E66ED4"/>
    <w:pPr>
      <w:adjustRightInd w:val="0"/>
      <w:jc w:val="center"/>
      <w:textAlignment w:val="baseline"/>
    </w:pPr>
    <w:rPr>
      <w:rFonts w:ascii="Arial" w:eastAsia="仿宋_GB2312" w:hAnsi="Arial"/>
      <w:b/>
      <w:sz w:val="30"/>
    </w:rPr>
  </w:style>
  <w:style w:type="paragraph" w:styleId="ac">
    <w:name w:val="Date"/>
    <w:basedOn w:val="a4"/>
    <w:next w:val="a4"/>
    <w:rsid w:val="00E66ED4"/>
    <w:pPr>
      <w:ind w:leftChars="2500" w:left="100"/>
    </w:pPr>
  </w:style>
  <w:style w:type="paragraph" w:customStyle="1" w:styleId="INFeature">
    <w:name w:val="IN Feature"/>
    <w:next w:val="INStep"/>
    <w:rsid w:val="00E66ED4"/>
    <w:pPr>
      <w:keepNext/>
      <w:keepLines/>
      <w:spacing w:before="240" w:after="240"/>
      <w:outlineLvl w:val="7"/>
    </w:pPr>
    <w:rPr>
      <w:rFonts w:ascii="Arial" w:eastAsia="黑体" w:hAnsi="Arial" w:cs="Arial"/>
      <w:sz w:val="21"/>
      <w:szCs w:val="21"/>
    </w:rPr>
  </w:style>
  <w:style w:type="paragraph" w:customStyle="1" w:styleId="INStep">
    <w:name w:val="IN Step"/>
    <w:basedOn w:val="a4"/>
    <w:rsid w:val="00E66ED4"/>
    <w:pPr>
      <w:keepLines/>
      <w:tabs>
        <w:tab w:val="num" w:pos="1701"/>
      </w:tabs>
      <w:spacing w:before="80" w:after="80" w:line="300" w:lineRule="auto"/>
      <w:ind w:left="1701" w:hanging="850"/>
      <w:outlineLvl w:val="8"/>
    </w:pPr>
    <w:rPr>
      <w:rFonts w:ascii="Arial" w:hAnsi="Arial" w:cs="Arial"/>
      <w:szCs w:val="21"/>
    </w:rPr>
  </w:style>
  <w:style w:type="paragraph" w:customStyle="1" w:styleId="TableDescription">
    <w:name w:val="Table Description"/>
    <w:next w:val="a4"/>
    <w:rsid w:val="00E66ED4"/>
    <w:pPr>
      <w:keepNext/>
      <w:snapToGrid w:val="0"/>
      <w:spacing w:before="160" w:after="80"/>
      <w:ind w:left="2499" w:firstLine="1701"/>
      <w:jc w:val="center"/>
    </w:pPr>
    <w:rPr>
      <w:rFonts w:ascii="Arial" w:eastAsia="黑体" w:hAnsi="Arial" w:cs="Arial"/>
      <w:sz w:val="18"/>
      <w:szCs w:val="18"/>
    </w:rPr>
  </w:style>
  <w:style w:type="paragraph" w:customStyle="1" w:styleId="FigureDescription">
    <w:name w:val="Figure Description"/>
    <w:next w:val="a4"/>
    <w:rsid w:val="00E66ED4"/>
    <w:pPr>
      <w:snapToGrid w:val="0"/>
      <w:spacing w:before="80" w:after="320"/>
      <w:ind w:firstLine="1701"/>
      <w:jc w:val="center"/>
    </w:pPr>
    <w:rPr>
      <w:rFonts w:ascii="Arial" w:eastAsia="黑体" w:hAnsi="Arial" w:cs="Arial"/>
      <w:sz w:val="18"/>
      <w:szCs w:val="18"/>
    </w:rPr>
  </w:style>
  <w:style w:type="paragraph" w:customStyle="1" w:styleId="ad">
    <w:name w:val="表格列标题"/>
    <w:basedOn w:val="a4"/>
    <w:rsid w:val="00E66ED4"/>
    <w:pPr>
      <w:keepNext/>
      <w:autoSpaceDE w:val="0"/>
      <w:autoSpaceDN w:val="0"/>
      <w:adjustRightInd w:val="0"/>
      <w:jc w:val="center"/>
    </w:pPr>
    <w:rPr>
      <w:b/>
    </w:rPr>
  </w:style>
  <w:style w:type="paragraph" w:customStyle="1" w:styleId="Char">
    <w:name w:val="表头样式 Char"/>
    <w:basedOn w:val="a4"/>
    <w:link w:val="CharChar"/>
    <w:rsid w:val="00E66ED4"/>
    <w:pPr>
      <w:keepNext/>
      <w:autoSpaceDE w:val="0"/>
      <w:autoSpaceDN w:val="0"/>
      <w:adjustRightInd w:val="0"/>
      <w:jc w:val="center"/>
    </w:pPr>
    <w:rPr>
      <w:rFonts w:ascii="Arial" w:hAnsi="Arial" w:cs="Arial"/>
      <w:b/>
      <w:szCs w:val="21"/>
    </w:rPr>
  </w:style>
  <w:style w:type="character" w:customStyle="1" w:styleId="CharChar">
    <w:name w:val="表头样式 Char Char"/>
    <w:link w:val="Char"/>
    <w:rsid w:val="00E66ED4"/>
    <w:rPr>
      <w:rFonts w:ascii="Arial" w:eastAsia="宋体" w:hAnsi="Arial" w:cs="Arial"/>
      <w:b/>
      <w:sz w:val="21"/>
      <w:szCs w:val="21"/>
      <w:lang w:val="en-US" w:eastAsia="zh-CN" w:bidi="ar-SA"/>
    </w:rPr>
  </w:style>
  <w:style w:type="paragraph" w:customStyle="1" w:styleId="ae">
    <w:name w:val="表格文本"/>
    <w:basedOn w:val="a4"/>
    <w:rsid w:val="00E66ED4"/>
    <w:pPr>
      <w:keepNext/>
      <w:tabs>
        <w:tab w:val="decimal" w:pos="0"/>
      </w:tabs>
      <w:autoSpaceDE w:val="0"/>
      <w:autoSpaceDN w:val="0"/>
      <w:adjustRightInd w:val="0"/>
    </w:pPr>
    <w:rPr>
      <w:rFonts w:ascii="Arial" w:hAnsi="Arial"/>
      <w:noProof/>
      <w:szCs w:val="21"/>
    </w:rPr>
  </w:style>
  <w:style w:type="paragraph" w:customStyle="1" w:styleId="af">
    <w:name w:val="缺省文本"/>
    <w:basedOn w:val="a4"/>
    <w:rsid w:val="00E66ED4"/>
    <w:pPr>
      <w:keepNext/>
      <w:autoSpaceDE w:val="0"/>
      <w:autoSpaceDN w:val="0"/>
      <w:adjustRightInd w:val="0"/>
    </w:pPr>
    <w:rPr>
      <w:rFonts w:ascii="Arial" w:hAnsi="Arial"/>
      <w:szCs w:val="21"/>
    </w:rPr>
  </w:style>
  <w:style w:type="paragraph" w:styleId="a3">
    <w:name w:val="Normal Indent"/>
    <w:aliases w:val="表正文,正文非缩进,正文1，正文内容,特点"/>
    <w:basedOn w:val="a4"/>
    <w:rsid w:val="00E66ED4"/>
    <w:pPr>
      <w:numPr>
        <w:ilvl w:val="8"/>
        <w:numId w:val="1"/>
      </w:numPr>
      <w:autoSpaceDE w:val="0"/>
      <w:autoSpaceDN w:val="0"/>
      <w:adjustRightInd w:val="0"/>
    </w:pPr>
  </w:style>
  <w:style w:type="table" w:customStyle="1" w:styleId="a2">
    <w:name w:val="表样式"/>
    <w:basedOn w:val="a6"/>
    <w:rsid w:val="00E66ED4"/>
    <w:pPr>
      <w:numPr>
        <w:ilvl w:val="7"/>
        <w:numId w:val="1"/>
      </w:num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f0">
    <w:name w:val="表号"/>
    <w:basedOn w:val="a4"/>
    <w:next w:val="af1"/>
    <w:rsid w:val="00E66ED4"/>
    <w:pPr>
      <w:keepNext/>
      <w:keepLines/>
      <w:autoSpaceDE w:val="0"/>
      <w:autoSpaceDN w:val="0"/>
      <w:adjustRightInd w:val="0"/>
      <w:jc w:val="center"/>
    </w:pPr>
    <w:rPr>
      <w:rFonts w:ascii="Arial" w:hAnsi="Arial"/>
      <w:sz w:val="18"/>
      <w:szCs w:val="18"/>
    </w:rPr>
  </w:style>
  <w:style w:type="paragraph" w:styleId="af2">
    <w:name w:val="Body Text"/>
    <w:basedOn w:val="a4"/>
    <w:rsid w:val="00E66ED4"/>
  </w:style>
  <w:style w:type="paragraph" w:styleId="af1">
    <w:name w:val="Body Text First Indent"/>
    <w:basedOn w:val="af2"/>
    <w:rsid w:val="00E66ED4"/>
    <w:pPr>
      <w:ind w:firstLineChars="100" w:firstLine="420"/>
    </w:pPr>
  </w:style>
  <w:style w:type="numbering" w:customStyle="1" w:styleId="11">
    <w:name w:val="当前列表1"/>
    <w:rsid w:val="00E66ED4"/>
    <w:pPr>
      <w:numPr>
        <w:numId w:val="3"/>
      </w:numPr>
    </w:pPr>
  </w:style>
  <w:style w:type="numbering" w:styleId="af3">
    <w:name w:val="Outline List 3"/>
    <w:basedOn w:val="a7"/>
    <w:rsid w:val="00E66ED4"/>
  </w:style>
  <w:style w:type="paragraph" w:styleId="TOC4">
    <w:name w:val="toc 4"/>
    <w:basedOn w:val="a4"/>
    <w:next w:val="a4"/>
    <w:autoRedefine/>
    <w:semiHidden/>
    <w:rsid w:val="00E66ED4"/>
    <w:pPr>
      <w:ind w:leftChars="600" w:left="1260"/>
    </w:pPr>
  </w:style>
  <w:style w:type="paragraph" w:styleId="TOC5">
    <w:name w:val="toc 5"/>
    <w:basedOn w:val="a4"/>
    <w:next w:val="a4"/>
    <w:autoRedefine/>
    <w:semiHidden/>
    <w:rsid w:val="00E66ED4"/>
    <w:pPr>
      <w:ind w:leftChars="800" w:left="1680"/>
    </w:pPr>
  </w:style>
  <w:style w:type="paragraph" w:styleId="TOC6">
    <w:name w:val="toc 6"/>
    <w:basedOn w:val="a4"/>
    <w:next w:val="a4"/>
    <w:autoRedefine/>
    <w:semiHidden/>
    <w:rsid w:val="00E66ED4"/>
    <w:pPr>
      <w:ind w:leftChars="1000" w:left="2100"/>
    </w:pPr>
  </w:style>
  <w:style w:type="paragraph" w:styleId="TOC7">
    <w:name w:val="toc 7"/>
    <w:basedOn w:val="a4"/>
    <w:next w:val="a4"/>
    <w:autoRedefine/>
    <w:semiHidden/>
    <w:rsid w:val="00E66ED4"/>
    <w:pPr>
      <w:ind w:leftChars="1200" w:left="2520"/>
    </w:pPr>
  </w:style>
  <w:style w:type="paragraph" w:styleId="TOC8">
    <w:name w:val="toc 8"/>
    <w:basedOn w:val="a4"/>
    <w:next w:val="a4"/>
    <w:autoRedefine/>
    <w:semiHidden/>
    <w:rsid w:val="00E66ED4"/>
    <w:pPr>
      <w:ind w:leftChars="1400" w:left="2940"/>
    </w:pPr>
  </w:style>
  <w:style w:type="paragraph" w:styleId="TOC9">
    <w:name w:val="toc 9"/>
    <w:basedOn w:val="a4"/>
    <w:next w:val="a4"/>
    <w:autoRedefine/>
    <w:semiHidden/>
    <w:rsid w:val="00E66ED4"/>
    <w:pPr>
      <w:ind w:leftChars="1600" w:left="3360"/>
    </w:pPr>
  </w:style>
  <w:style w:type="paragraph" w:styleId="af4">
    <w:name w:val="header"/>
    <w:basedOn w:val="a4"/>
    <w:link w:val="af5"/>
    <w:rsid w:val="00E66ED4"/>
    <w:pPr>
      <w:pBdr>
        <w:bottom w:val="single" w:sz="4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6">
    <w:name w:val="footer"/>
    <w:basedOn w:val="a4"/>
    <w:link w:val="af7"/>
    <w:uiPriority w:val="99"/>
    <w:rsid w:val="00E66ED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af8">
    <w:name w:val="page number"/>
    <w:basedOn w:val="a5"/>
    <w:rsid w:val="00E66ED4"/>
  </w:style>
  <w:style w:type="paragraph" w:customStyle="1" w:styleId="2TEXT">
    <w:name w:val="標題2.TEXT"/>
    <w:next w:val="a4"/>
    <w:rsid w:val="00E66ED4"/>
    <w:pPr>
      <w:snapToGrid w:val="0"/>
      <w:spacing w:before="120" w:line="360" w:lineRule="atLeast"/>
      <w:ind w:left="624"/>
    </w:pPr>
    <w:rPr>
      <w:rFonts w:ascii="Arial" w:eastAsia="PMingLiU" w:hAnsi="Arial"/>
      <w:sz w:val="22"/>
      <w:szCs w:val="24"/>
      <w:lang w:eastAsia="zh-TW"/>
    </w:rPr>
  </w:style>
  <w:style w:type="paragraph" w:customStyle="1" w:styleId="3TEXT">
    <w:name w:val="標題3.TEXT"/>
    <w:rsid w:val="00E66ED4"/>
    <w:pPr>
      <w:adjustRightInd w:val="0"/>
      <w:snapToGrid w:val="0"/>
      <w:spacing w:before="120" w:line="360" w:lineRule="atLeast"/>
      <w:ind w:left="851"/>
    </w:pPr>
    <w:rPr>
      <w:rFonts w:ascii="Arial" w:eastAsia="PMingLiU" w:hAnsi="Arial"/>
      <w:noProof/>
      <w:sz w:val="22"/>
      <w:szCs w:val="24"/>
      <w:lang w:eastAsia="zh-TW"/>
    </w:rPr>
  </w:style>
  <w:style w:type="paragraph" w:customStyle="1" w:styleId="1TEXT">
    <w:name w:val="標題1.TEXT"/>
    <w:autoRedefine/>
    <w:rsid w:val="00E66ED4"/>
    <w:pPr>
      <w:snapToGrid w:val="0"/>
      <w:spacing w:before="120" w:line="360" w:lineRule="exact"/>
      <w:ind w:leftChars="250" w:left="600"/>
      <w:textAlignment w:val="bottom"/>
    </w:pPr>
    <w:rPr>
      <w:rFonts w:ascii="Arial" w:eastAsia="PMingLiU" w:hAnsi="Arial"/>
      <w:noProof/>
      <w:sz w:val="22"/>
      <w:szCs w:val="22"/>
      <w:lang w:eastAsia="zh-TW"/>
    </w:rPr>
  </w:style>
  <w:style w:type="paragraph" w:customStyle="1" w:styleId="4TEXT">
    <w:name w:val="標題4.TEXT"/>
    <w:next w:val="a4"/>
    <w:rsid w:val="00E66ED4"/>
    <w:pPr>
      <w:autoSpaceDE w:val="0"/>
      <w:autoSpaceDN w:val="0"/>
      <w:adjustRightInd w:val="0"/>
      <w:snapToGrid w:val="0"/>
      <w:spacing w:before="120" w:line="360" w:lineRule="atLeast"/>
      <w:ind w:left="1077"/>
      <w:textAlignment w:val="bottom"/>
    </w:pPr>
    <w:rPr>
      <w:rFonts w:ascii="Arial" w:eastAsia="PMingLiU" w:hAnsi="Arial"/>
      <w:noProof/>
      <w:sz w:val="22"/>
      <w:szCs w:val="24"/>
      <w:lang w:eastAsia="zh-TW"/>
    </w:rPr>
  </w:style>
  <w:style w:type="paragraph" w:styleId="af9">
    <w:name w:val="Normal (Web)"/>
    <w:basedOn w:val="a4"/>
    <w:uiPriority w:val="99"/>
    <w:rsid w:val="00E66ED4"/>
    <w:pPr>
      <w:spacing w:before="100" w:beforeAutospacing="1" w:after="100" w:afterAutospacing="1"/>
    </w:pPr>
    <w:rPr>
      <w:rFonts w:ascii="宋体" w:hAnsi="宋体"/>
      <w:sz w:val="24"/>
    </w:rPr>
  </w:style>
  <w:style w:type="paragraph" w:styleId="31">
    <w:name w:val="Body Text Indent 3"/>
    <w:basedOn w:val="a4"/>
    <w:rsid w:val="00E66ED4"/>
    <w:pPr>
      <w:ind w:leftChars="200" w:left="420"/>
    </w:pPr>
    <w:rPr>
      <w:sz w:val="16"/>
      <w:szCs w:val="16"/>
    </w:rPr>
  </w:style>
  <w:style w:type="paragraph" w:styleId="21">
    <w:name w:val="Body Text Indent 2"/>
    <w:basedOn w:val="a4"/>
    <w:rsid w:val="00E66ED4"/>
    <w:pPr>
      <w:spacing w:line="480" w:lineRule="auto"/>
      <w:ind w:leftChars="200" w:left="420"/>
    </w:pPr>
  </w:style>
  <w:style w:type="paragraph" w:styleId="afa">
    <w:name w:val="Plain Text"/>
    <w:basedOn w:val="a4"/>
    <w:rsid w:val="00E66ED4"/>
    <w:rPr>
      <w:rFonts w:ascii="宋体" w:hAnsi="Courier New" w:cs="Courier New"/>
      <w:szCs w:val="21"/>
    </w:rPr>
  </w:style>
  <w:style w:type="paragraph" w:styleId="22">
    <w:name w:val="Body Text 2"/>
    <w:aliases w:val="正文文字 2"/>
    <w:basedOn w:val="a4"/>
    <w:rsid w:val="00E66ED4"/>
    <w:pPr>
      <w:spacing w:line="480" w:lineRule="auto"/>
    </w:pPr>
  </w:style>
  <w:style w:type="paragraph" w:customStyle="1" w:styleId="Char0">
    <w:name w:val="Char"/>
    <w:next w:val="a4"/>
    <w:autoRedefine/>
    <w:semiHidden/>
    <w:rsid w:val="00E66ED4"/>
    <w:pPr>
      <w:keepNext/>
      <w:keepLines/>
      <w:tabs>
        <w:tab w:val="num" w:pos="360"/>
      </w:tabs>
      <w:spacing w:line="360" w:lineRule="auto"/>
      <w:ind w:firstLineChars="200" w:firstLine="200"/>
      <w:outlineLvl w:val="7"/>
    </w:pPr>
    <w:rPr>
      <w:rFonts w:ascii="Arial" w:hAnsi="Arial" w:cs="Arial"/>
      <w:snapToGrid w:val="0"/>
      <w:sz w:val="21"/>
      <w:szCs w:val="21"/>
    </w:rPr>
  </w:style>
  <w:style w:type="paragraph" w:styleId="afb">
    <w:name w:val="footnote text"/>
    <w:basedOn w:val="a4"/>
    <w:link w:val="afc"/>
    <w:rsid w:val="00E66ED4"/>
    <w:pPr>
      <w:snapToGrid w:val="0"/>
    </w:pPr>
    <w:rPr>
      <w:sz w:val="18"/>
      <w:szCs w:val="18"/>
    </w:rPr>
  </w:style>
  <w:style w:type="character" w:customStyle="1" w:styleId="afc">
    <w:name w:val="脚注文本 字符"/>
    <w:link w:val="afb"/>
    <w:rsid w:val="00E66ED4"/>
    <w:rPr>
      <w:kern w:val="2"/>
      <w:sz w:val="18"/>
      <w:szCs w:val="18"/>
    </w:rPr>
  </w:style>
  <w:style w:type="character" w:styleId="afd">
    <w:name w:val="footnote reference"/>
    <w:rsid w:val="00E66ED4"/>
    <w:rPr>
      <w:vertAlign w:val="superscript"/>
    </w:rPr>
  </w:style>
  <w:style w:type="character" w:styleId="afe">
    <w:name w:val="annotation reference"/>
    <w:rsid w:val="00E66ED4"/>
    <w:rPr>
      <w:sz w:val="21"/>
      <w:szCs w:val="21"/>
    </w:rPr>
  </w:style>
  <w:style w:type="paragraph" w:styleId="aff">
    <w:name w:val="annotation text"/>
    <w:basedOn w:val="a4"/>
    <w:link w:val="aff0"/>
    <w:rsid w:val="00E66ED4"/>
  </w:style>
  <w:style w:type="character" w:customStyle="1" w:styleId="aff0">
    <w:name w:val="批注文字 字符"/>
    <w:link w:val="aff"/>
    <w:rsid w:val="00E66ED4"/>
    <w:rPr>
      <w:kern w:val="2"/>
      <w:sz w:val="21"/>
      <w:szCs w:val="24"/>
    </w:rPr>
  </w:style>
  <w:style w:type="paragraph" w:styleId="aff1">
    <w:name w:val="annotation subject"/>
    <w:basedOn w:val="aff"/>
    <w:next w:val="aff"/>
    <w:link w:val="aff2"/>
    <w:rsid w:val="00E66ED4"/>
    <w:rPr>
      <w:b/>
      <w:bCs/>
    </w:rPr>
  </w:style>
  <w:style w:type="character" w:customStyle="1" w:styleId="aff2">
    <w:name w:val="批注主题 字符"/>
    <w:link w:val="aff1"/>
    <w:rsid w:val="00E66ED4"/>
    <w:rPr>
      <w:b/>
      <w:bCs/>
      <w:kern w:val="2"/>
      <w:sz w:val="21"/>
      <w:szCs w:val="24"/>
    </w:rPr>
  </w:style>
  <w:style w:type="paragraph" w:styleId="aff3">
    <w:name w:val="Balloon Text"/>
    <w:basedOn w:val="a4"/>
    <w:link w:val="aff4"/>
    <w:rsid w:val="00E66ED4"/>
    <w:rPr>
      <w:sz w:val="18"/>
      <w:szCs w:val="18"/>
    </w:rPr>
  </w:style>
  <w:style w:type="character" w:customStyle="1" w:styleId="aff4">
    <w:name w:val="批注框文本 字符"/>
    <w:link w:val="aff3"/>
    <w:rsid w:val="00E66ED4"/>
    <w:rPr>
      <w:kern w:val="2"/>
      <w:sz w:val="18"/>
      <w:szCs w:val="18"/>
    </w:rPr>
  </w:style>
  <w:style w:type="character" w:customStyle="1" w:styleId="af7">
    <w:name w:val="页脚 字符"/>
    <w:link w:val="af6"/>
    <w:uiPriority w:val="99"/>
    <w:rsid w:val="00E66ED4"/>
    <w:rPr>
      <w:kern w:val="2"/>
      <w:sz w:val="18"/>
      <w:szCs w:val="18"/>
    </w:rPr>
  </w:style>
  <w:style w:type="paragraph" w:customStyle="1" w:styleId="14">
    <w:name w:val="样式1"/>
    <w:basedOn w:val="af6"/>
    <w:rsid w:val="00E66ED4"/>
    <w:pPr>
      <w:pBdr>
        <w:top w:val="single" w:sz="4" w:space="1" w:color="auto"/>
      </w:pBdr>
    </w:pPr>
    <w:rPr>
      <w:rFonts w:ascii="宋体" w:hAnsi="宋体"/>
      <w:b/>
      <w:sz w:val="32"/>
      <w:szCs w:val="32"/>
    </w:rPr>
  </w:style>
  <w:style w:type="paragraph" w:customStyle="1" w:styleId="23">
    <w:name w:val="样式2"/>
    <w:basedOn w:val="af6"/>
    <w:rsid w:val="00E66ED4"/>
    <w:pPr>
      <w:pBdr>
        <w:top w:val="single" w:sz="4" w:space="1" w:color="auto"/>
      </w:pBdr>
      <w:jc w:val="both"/>
    </w:pPr>
  </w:style>
  <w:style w:type="paragraph" w:customStyle="1" w:styleId="32">
    <w:name w:val="样式3"/>
    <w:basedOn w:val="23"/>
    <w:rsid w:val="00E66ED4"/>
    <w:pPr>
      <w:pBdr>
        <w:top w:val="none" w:sz="0" w:space="0" w:color="auto"/>
      </w:pBdr>
    </w:pPr>
  </w:style>
  <w:style w:type="paragraph" w:customStyle="1" w:styleId="41">
    <w:name w:val="样式4"/>
    <w:basedOn w:val="af6"/>
    <w:rsid w:val="00E66ED4"/>
    <w:pPr>
      <w:pBdr>
        <w:top w:val="single" w:sz="4" w:space="1" w:color="auto"/>
      </w:pBdr>
      <w:ind w:right="360"/>
    </w:pPr>
  </w:style>
  <w:style w:type="paragraph" w:customStyle="1" w:styleId="51">
    <w:name w:val="样式5"/>
    <w:basedOn w:val="41"/>
    <w:rsid w:val="00E66ED4"/>
    <w:pPr>
      <w:pBdr>
        <w:top w:val="none" w:sz="0" w:space="0" w:color="auto"/>
      </w:pBdr>
      <w:spacing w:beforeLines="50"/>
      <w:ind w:right="357"/>
    </w:pPr>
  </w:style>
  <w:style w:type="paragraph" w:customStyle="1" w:styleId="a">
    <w:name w:val="一级标题"/>
    <w:basedOn w:val="10"/>
    <w:link w:val="Char1"/>
    <w:qFormat/>
    <w:rsid w:val="00E66ED4"/>
    <w:pPr>
      <w:numPr>
        <w:numId w:val="2"/>
      </w:numPr>
      <w:tabs>
        <w:tab w:val="left" w:pos="569"/>
      </w:tabs>
      <w:spacing w:before="120"/>
    </w:pPr>
    <w:rPr>
      <w:rFonts w:ascii="宋体" w:hAnsi="宋体"/>
    </w:rPr>
  </w:style>
  <w:style w:type="paragraph" w:customStyle="1" w:styleId="a0">
    <w:name w:val="二级标题"/>
    <w:basedOn w:val="2"/>
    <w:link w:val="Char2"/>
    <w:qFormat/>
    <w:rsid w:val="00E66ED4"/>
    <w:pPr>
      <w:numPr>
        <w:numId w:val="2"/>
      </w:numPr>
    </w:pPr>
    <w:rPr>
      <w:rFonts w:ascii="宋体" w:hAnsi="宋体"/>
    </w:rPr>
  </w:style>
  <w:style w:type="character" w:customStyle="1" w:styleId="12">
    <w:name w:val="标题 1 字符"/>
    <w:aliases w:val="heading 1 字符,H1 字符,Heading 0 字符,PIM 1 字符,h1 字符,A MAJOR/BOLD 字符,Company Index 字符,Chapter Name 字符,章 字符,1 字符,Header 1 字符,Header1 字符,Fab-1 字符,Heading 01 字符,Heading 02 字符,H11 字符,Heading 03 字符,H12 字符,Heading 04 字符,Heading 011 字符,H13 字符,Heading 021 字符"/>
    <w:basedOn w:val="a5"/>
    <w:link w:val="10"/>
    <w:rsid w:val="005B37E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Char1">
    <w:name w:val="一级标题 Char"/>
    <w:link w:val="a"/>
    <w:rsid w:val="00E66ED4"/>
    <w:rPr>
      <w:rFonts w:ascii="宋体" w:eastAsiaTheme="majorEastAsia" w:hAnsi="宋体" w:cstheme="majorBidi"/>
      <w:color w:val="365F91" w:themeColor="accent1" w:themeShade="BF"/>
      <w:sz w:val="32"/>
      <w:szCs w:val="32"/>
    </w:rPr>
  </w:style>
  <w:style w:type="paragraph" w:customStyle="1" w:styleId="aff5">
    <w:name w:val="三级标题"/>
    <w:basedOn w:val="3"/>
    <w:link w:val="Char3"/>
    <w:rsid w:val="00E66ED4"/>
    <w:rPr>
      <w:rFonts w:ascii="宋体" w:hAnsi="宋体"/>
    </w:rPr>
  </w:style>
  <w:style w:type="character" w:customStyle="1" w:styleId="20">
    <w:name w:val="标题 2 字符"/>
    <w:aliases w:val="CMMI二级 字符,H2 字符,Heading 2 Hidden 字符,Heading 2 CCBS 字符,PIM2 字符,heading 2 字符,Titre3 字符,HD2 字符,sect 1.2 字符,H21 字符,sect 1.21 字符,H22 字符,sect 1.22 字符,H211 字符,sect 1.211 字符,H23 字符,sect 1.23 字符,H212 字符,sect 1.212 字符,h2 字符,第一章 标题 2 字符,DO 字符,B Sub/Bold 字符"/>
    <w:basedOn w:val="a5"/>
    <w:link w:val="2"/>
    <w:rsid w:val="005B37E4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Char2">
    <w:name w:val="二级标题 Char"/>
    <w:link w:val="a0"/>
    <w:rsid w:val="00E66ED4"/>
    <w:rPr>
      <w:rFonts w:ascii="宋体" w:eastAsiaTheme="majorEastAsia" w:hAnsi="宋体" w:cstheme="majorBidi"/>
      <w:color w:val="404040" w:themeColor="text1" w:themeTint="BF"/>
      <w:sz w:val="28"/>
      <w:szCs w:val="28"/>
    </w:rPr>
  </w:style>
  <w:style w:type="paragraph" w:customStyle="1" w:styleId="a1">
    <w:name w:val="四级标题"/>
    <w:basedOn w:val="4"/>
    <w:link w:val="Char4"/>
    <w:qFormat/>
    <w:rsid w:val="00E66ED4"/>
    <w:pPr>
      <w:numPr>
        <w:numId w:val="2"/>
      </w:numPr>
    </w:pPr>
    <w:rPr>
      <w:rFonts w:eastAsia="宋体"/>
      <w:b/>
    </w:rPr>
  </w:style>
  <w:style w:type="character" w:customStyle="1" w:styleId="30">
    <w:name w:val="标题 3 字符"/>
    <w:aliases w:val="CMMI三级 字符,H3 字符,l3 字符,CT 字符,Heading 3 - old 字符,h3 字符,level_3 字符,PIM 3 字符,Level 3 Head 字符,sect1.2.3 字符,sect1.2.31 字符,sect1.2.32 字符,sect1.2.311 字符,sect1.2.33 字符,sect1.2.312 字符,C Sub-Sub/Italic 字符,h3 sub heading 字符,Head 3 字符,Head 31 字符,Head 32 字符"/>
    <w:basedOn w:val="a5"/>
    <w:link w:val="3"/>
    <w:uiPriority w:val="9"/>
    <w:rsid w:val="005B37E4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character" w:customStyle="1" w:styleId="Char3">
    <w:name w:val="三级标题 Char"/>
    <w:link w:val="aff5"/>
    <w:rsid w:val="00E66ED4"/>
    <w:rPr>
      <w:rFonts w:ascii="宋体" w:eastAsiaTheme="majorEastAsia" w:hAnsi="宋体" w:cstheme="majorBidi"/>
      <w:color w:val="1F497D" w:themeColor="text2"/>
      <w:sz w:val="24"/>
      <w:szCs w:val="24"/>
    </w:rPr>
  </w:style>
  <w:style w:type="character" w:customStyle="1" w:styleId="40">
    <w:name w:val="标题 4 字符"/>
    <w:aliases w:val="heading 4 字符,H4 字符,bullet 字符,bl 字符,bb 字符,h4 字符,Fab-4 字符,T5 字符,PIM 4 字符,Ref Heading 1 字符,rh1 字符,Heading sql 字符,sect 1.2.3.4 字符,First Subheading 字符,h41 字符,h42 字符,h43 字符,h411 字符,h44 字符,h412 字符,h45 字符,h413 字符,h46 字符,h414 字符,h47 字符,h48 字符,h415 字符"/>
    <w:basedOn w:val="a5"/>
    <w:link w:val="4"/>
    <w:uiPriority w:val="9"/>
    <w:rsid w:val="005B37E4"/>
    <w:rPr>
      <w:rFonts w:asciiTheme="majorHAnsi" w:eastAsiaTheme="majorEastAsia" w:hAnsiTheme="majorHAnsi" w:cstheme="majorBidi"/>
      <w:sz w:val="22"/>
      <w:szCs w:val="22"/>
    </w:rPr>
  </w:style>
  <w:style w:type="character" w:customStyle="1" w:styleId="Char4">
    <w:name w:val="四级标题 Char"/>
    <w:link w:val="a1"/>
    <w:rsid w:val="00E66ED4"/>
    <w:rPr>
      <w:rFonts w:asciiTheme="majorHAnsi" w:eastAsia="宋体" w:hAnsiTheme="majorHAnsi" w:cstheme="majorBidi"/>
      <w:b/>
      <w:sz w:val="22"/>
      <w:szCs w:val="22"/>
    </w:rPr>
  </w:style>
  <w:style w:type="character" w:customStyle="1" w:styleId="70">
    <w:name w:val="标题 7 字符"/>
    <w:aliases w:val="H TIMES1 字符"/>
    <w:basedOn w:val="a5"/>
    <w:link w:val="7"/>
    <w:uiPriority w:val="9"/>
    <w:rsid w:val="005B37E4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80">
    <w:name w:val="标题 8 字符"/>
    <w:basedOn w:val="a5"/>
    <w:link w:val="8"/>
    <w:uiPriority w:val="9"/>
    <w:rsid w:val="005B37E4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90">
    <w:name w:val="标题 9 字符"/>
    <w:aliases w:val="Appendix 字符"/>
    <w:basedOn w:val="a5"/>
    <w:link w:val="9"/>
    <w:uiPriority w:val="9"/>
    <w:rsid w:val="005B37E4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customStyle="1" w:styleId="1">
    <w:name w:val="编号1"/>
    <w:basedOn w:val="a3"/>
    <w:rsid w:val="00E66ED4"/>
    <w:pPr>
      <w:numPr>
        <w:ilvl w:val="0"/>
      </w:numPr>
      <w:tabs>
        <w:tab w:val="left" w:pos="840"/>
      </w:tabs>
      <w:autoSpaceDE/>
      <w:autoSpaceDN/>
      <w:adjustRightInd/>
      <w:spacing w:line="300" w:lineRule="auto"/>
      <w:ind w:leftChars="200" w:left="840"/>
      <w:jc w:val="both"/>
    </w:pPr>
    <w:rPr>
      <w:kern w:val="2"/>
      <w:szCs w:val="24"/>
    </w:rPr>
  </w:style>
  <w:style w:type="paragraph" w:styleId="aff6">
    <w:name w:val="Body Text Indent"/>
    <w:aliases w:val="内容文字"/>
    <w:basedOn w:val="a4"/>
    <w:link w:val="aff7"/>
    <w:rsid w:val="00E66ED4"/>
    <w:pPr>
      <w:spacing w:line="240" w:lineRule="auto"/>
      <w:ind w:leftChars="171" w:left="359" w:firstLineChars="256" w:firstLine="538"/>
    </w:pPr>
  </w:style>
  <w:style w:type="character" w:customStyle="1" w:styleId="aff7">
    <w:name w:val="正文文本缩进 字符"/>
    <w:aliases w:val="内容文字 字符"/>
    <w:link w:val="aff6"/>
    <w:rsid w:val="00E66ED4"/>
    <w:rPr>
      <w:kern w:val="2"/>
      <w:sz w:val="21"/>
      <w:szCs w:val="24"/>
    </w:rPr>
  </w:style>
  <w:style w:type="paragraph" w:customStyle="1" w:styleId="BodyTextIndent21">
    <w:name w:val="Body Text Indent 21"/>
    <w:basedOn w:val="a4"/>
    <w:rsid w:val="00E66ED4"/>
    <w:pPr>
      <w:tabs>
        <w:tab w:val="left" w:pos="1440"/>
      </w:tabs>
      <w:overflowPunct w:val="0"/>
      <w:autoSpaceDE w:val="0"/>
      <w:autoSpaceDN w:val="0"/>
      <w:adjustRightInd w:val="0"/>
      <w:spacing w:line="240" w:lineRule="auto"/>
      <w:ind w:left="1440"/>
      <w:textAlignment w:val="baseline"/>
    </w:pPr>
  </w:style>
  <w:style w:type="character" w:customStyle="1" w:styleId="Char5">
    <w:name w:val="正文（首行缩进两字） Char"/>
    <w:rsid w:val="00E66ED4"/>
    <w:rPr>
      <w:rFonts w:eastAsia="宋体"/>
      <w:kern w:val="2"/>
      <w:sz w:val="24"/>
      <w:lang w:val="en-US" w:eastAsia="zh-CN" w:bidi="ar-SA"/>
    </w:rPr>
  </w:style>
  <w:style w:type="paragraph" w:customStyle="1" w:styleId="15">
    <w:name w:val="列出段落1"/>
    <w:basedOn w:val="a4"/>
    <w:uiPriority w:val="34"/>
    <w:rsid w:val="00E66ED4"/>
    <w:pPr>
      <w:spacing w:line="240" w:lineRule="auto"/>
      <w:ind w:firstLineChars="200" w:firstLine="420"/>
    </w:pPr>
  </w:style>
  <w:style w:type="character" w:customStyle="1" w:styleId="NormalChar">
    <w:name w:val="Normal Char"/>
    <w:link w:val="Normal1"/>
    <w:locked/>
    <w:rsid w:val="00E66ED4"/>
    <w:rPr>
      <w:rFonts w:ascii="Arial" w:hAnsi="Arial" w:cs="Arial"/>
      <w:sz w:val="18"/>
      <w:szCs w:val="24"/>
      <w:lang w:eastAsia="en-US"/>
    </w:rPr>
  </w:style>
  <w:style w:type="paragraph" w:customStyle="1" w:styleId="Normal1">
    <w:name w:val="Normal1"/>
    <w:basedOn w:val="a4"/>
    <w:link w:val="NormalChar"/>
    <w:rsid w:val="00E66ED4"/>
    <w:pPr>
      <w:spacing w:line="240" w:lineRule="auto"/>
    </w:pPr>
    <w:rPr>
      <w:rFonts w:ascii="Arial" w:hAnsi="Arial"/>
      <w:sz w:val="18"/>
      <w:lang w:eastAsia="en-US"/>
    </w:rPr>
  </w:style>
  <w:style w:type="paragraph" w:styleId="aff8">
    <w:name w:val="List Paragraph"/>
    <w:basedOn w:val="a4"/>
    <w:uiPriority w:val="34"/>
    <w:qFormat/>
    <w:rsid w:val="00E66ED4"/>
    <w:pPr>
      <w:ind w:firstLineChars="200" w:firstLine="420"/>
    </w:pPr>
  </w:style>
  <w:style w:type="paragraph" w:customStyle="1" w:styleId="CellText">
    <w:name w:val="Cell Text"/>
    <w:rsid w:val="00E66ED4"/>
    <w:pPr>
      <w:widowControl w:val="0"/>
      <w:suppressAutoHyphens/>
      <w:spacing w:before="60" w:after="60" w:line="100" w:lineRule="atLeast"/>
    </w:pPr>
    <w:rPr>
      <w:rFonts w:ascii="Arial" w:eastAsia="Arial" w:hAnsi="Arial"/>
      <w:color w:val="000000"/>
    </w:rPr>
  </w:style>
  <w:style w:type="paragraph" w:customStyle="1" w:styleId="aff9">
    <w:name w:val="表格正文"/>
    <w:basedOn w:val="a4"/>
    <w:rsid w:val="00E66ED4"/>
    <w:pPr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ascii="Tahoma" w:hAnsi="Tahoma"/>
      <w:sz w:val="24"/>
    </w:rPr>
  </w:style>
  <w:style w:type="paragraph" w:customStyle="1" w:styleId="affa">
    <w:name w:val="表格栏头"/>
    <w:basedOn w:val="aff9"/>
    <w:next w:val="aff9"/>
    <w:rsid w:val="00E66ED4"/>
    <w:rPr>
      <w:b/>
    </w:rPr>
  </w:style>
  <w:style w:type="character" w:customStyle="1" w:styleId="def">
    <w:name w:val="def"/>
    <w:rsid w:val="00E66ED4"/>
  </w:style>
  <w:style w:type="character" w:customStyle="1" w:styleId="mailheadsubjectmainword1">
    <w:name w:val="mail_head_subject_main_word1"/>
    <w:rsid w:val="00347C21"/>
  </w:style>
  <w:style w:type="character" w:customStyle="1" w:styleId="mailheadsubjectlastword">
    <w:name w:val="mail_head_subject_last_word"/>
    <w:rsid w:val="00347C21"/>
  </w:style>
  <w:style w:type="character" w:customStyle="1" w:styleId="apple-converted-space">
    <w:name w:val="apple-converted-space"/>
    <w:basedOn w:val="a5"/>
    <w:rsid w:val="000C053E"/>
  </w:style>
  <w:style w:type="character" w:styleId="affb">
    <w:name w:val="FollowedHyperlink"/>
    <w:basedOn w:val="a5"/>
    <w:semiHidden/>
    <w:unhideWhenUsed/>
    <w:rsid w:val="00BB1051"/>
    <w:rPr>
      <w:color w:val="800080" w:themeColor="followedHyperlink"/>
      <w:u w:val="single"/>
    </w:rPr>
  </w:style>
  <w:style w:type="character" w:customStyle="1" w:styleId="50">
    <w:name w:val="标题 5 字符"/>
    <w:aliases w:val="heading 5 字符,Block Label 字符,H5 字符,First Bullet 字符,L5 字符,5 字符,dash 字符,ds 字符,dd 字符,PIM 5 字符"/>
    <w:basedOn w:val="a5"/>
    <w:link w:val="5"/>
    <w:uiPriority w:val="9"/>
    <w:rsid w:val="005B37E4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61">
    <w:name w:val="标题 6 字符"/>
    <w:basedOn w:val="a5"/>
    <w:link w:val="60"/>
    <w:uiPriority w:val="9"/>
    <w:rsid w:val="005B37E4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affc">
    <w:name w:val="caption"/>
    <w:basedOn w:val="a4"/>
    <w:next w:val="a4"/>
    <w:uiPriority w:val="35"/>
    <w:semiHidden/>
    <w:unhideWhenUsed/>
    <w:qFormat/>
    <w:rsid w:val="005B37E4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ffd">
    <w:name w:val="Title"/>
    <w:basedOn w:val="a4"/>
    <w:next w:val="a4"/>
    <w:link w:val="affe"/>
    <w:uiPriority w:val="10"/>
    <w:qFormat/>
    <w:rsid w:val="005B37E4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affe">
    <w:name w:val="标题 字符"/>
    <w:basedOn w:val="a5"/>
    <w:link w:val="affd"/>
    <w:uiPriority w:val="10"/>
    <w:rsid w:val="005B37E4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styleId="afff">
    <w:name w:val="Subtitle"/>
    <w:basedOn w:val="a4"/>
    <w:next w:val="a4"/>
    <w:link w:val="afff0"/>
    <w:uiPriority w:val="11"/>
    <w:qFormat/>
    <w:rsid w:val="005B37E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0">
    <w:name w:val="副标题 字符"/>
    <w:basedOn w:val="a5"/>
    <w:link w:val="afff"/>
    <w:uiPriority w:val="11"/>
    <w:rsid w:val="005B37E4"/>
    <w:rPr>
      <w:rFonts w:asciiTheme="majorHAnsi" w:eastAsiaTheme="majorEastAsia" w:hAnsiTheme="majorHAnsi" w:cstheme="majorBidi"/>
      <w:sz w:val="24"/>
      <w:szCs w:val="24"/>
    </w:rPr>
  </w:style>
  <w:style w:type="character" w:styleId="afff1">
    <w:name w:val="Strong"/>
    <w:basedOn w:val="a5"/>
    <w:uiPriority w:val="22"/>
    <w:qFormat/>
    <w:rsid w:val="005B37E4"/>
    <w:rPr>
      <w:b/>
      <w:bCs/>
    </w:rPr>
  </w:style>
  <w:style w:type="character" w:styleId="afff2">
    <w:name w:val="Emphasis"/>
    <w:basedOn w:val="a5"/>
    <w:uiPriority w:val="20"/>
    <w:qFormat/>
    <w:rsid w:val="005B37E4"/>
    <w:rPr>
      <w:i/>
      <w:iCs/>
    </w:rPr>
  </w:style>
  <w:style w:type="paragraph" w:styleId="afff3">
    <w:name w:val="No Spacing"/>
    <w:uiPriority w:val="1"/>
    <w:qFormat/>
    <w:rsid w:val="005B37E4"/>
    <w:pPr>
      <w:spacing w:after="0" w:line="240" w:lineRule="auto"/>
    </w:pPr>
  </w:style>
  <w:style w:type="paragraph" w:styleId="afff4">
    <w:name w:val="Quote"/>
    <w:basedOn w:val="a4"/>
    <w:next w:val="a4"/>
    <w:link w:val="afff5"/>
    <w:uiPriority w:val="29"/>
    <w:qFormat/>
    <w:rsid w:val="005B37E4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afff5">
    <w:name w:val="引用 字符"/>
    <w:basedOn w:val="a5"/>
    <w:link w:val="afff4"/>
    <w:uiPriority w:val="29"/>
    <w:rsid w:val="005B37E4"/>
    <w:rPr>
      <w:i/>
      <w:iCs/>
      <w:color w:val="404040" w:themeColor="text1" w:themeTint="BF"/>
    </w:rPr>
  </w:style>
  <w:style w:type="paragraph" w:styleId="afff6">
    <w:name w:val="Intense Quote"/>
    <w:basedOn w:val="a4"/>
    <w:next w:val="a4"/>
    <w:link w:val="afff7"/>
    <w:uiPriority w:val="30"/>
    <w:qFormat/>
    <w:rsid w:val="005B37E4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afff7">
    <w:name w:val="明显引用 字符"/>
    <w:basedOn w:val="a5"/>
    <w:link w:val="afff6"/>
    <w:uiPriority w:val="30"/>
    <w:rsid w:val="005B37E4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afff8">
    <w:name w:val="Subtle Emphasis"/>
    <w:basedOn w:val="a5"/>
    <w:uiPriority w:val="19"/>
    <w:qFormat/>
    <w:rsid w:val="005B37E4"/>
    <w:rPr>
      <w:i/>
      <w:iCs/>
      <w:color w:val="404040" w:themeColor="text1" w:themeTint="BF"/>
    </w:rPr>
  </w:style>
  <w:style w:type="character" w:styleId="afff9">
    <w:name w:val="Intense Emphasis"/>
    <w:basedOn w:val="a5"/>
    <w:uiPriority w:val="21"/>
    <w:qFormat/>
    <w:rsid w:val="005B37E4"/>
    <w:rPr>
      <w:b/>
      <w:bCs/>
      <w:i/>
      <w:iCs/>
    </w:rPr>
  </w:style>
  <w:style w:type="character" w:styleId="afffa">
    <w:name w:val="Subtle Reference"/>
    <w:basedOn w:val="a5"/>
    <w:uiPriority w:val="31"/>
    <w:qFormat/>
    <w:rsid w:val="005B37E4"/>
    <w:rPr>
      <w:smallCaps/>
      <w:color w:val="404040" w:themeColor="text1" w:themeTint="BF"/>
      <w:u w:val="single" w:color="7F7F7F" w:themeColor="text1" w:themeTint="80"/>
    </w:rPr>
  </w:style>
  <w:style w:type="character" w:styleId="afffb">
    <w:name w:val="Intense Reference"/>
    <w:basedOn w:val="a5"/>
    <w:uiPriority w:val="32"/>
    <w:qFormat/>
    <w:rsid w:val="005B37E4"/>
    <w:rPr>
      <w:b/>
      <w:bCs/>
      <w:smallCaps/>
      <w:spacing w:val="5"/>
      <w:u w:val="single"/>
    </w:rPr>
  </w:style>
  <w:style w:type="character" w:styleId="afffc">
    <w:name w:val="Book Title"/>
    <w:basedOn w:val="a5"/>
    <w:uiPriority w:val="33"/>
    <w:qFormat/>
    <w:rsid w:val="005B37E4"/>
    <w:rPr>
      <w:b/>
      <w:bCs/>
      <w:smallCaps/>
    </w:rPr>
  </w:style>
  <w:style w:type="paragraph" w:styleId="TOC">
    <w:name w:val="TOC Heading"/>
    <w:basedOn w:val="10"/>
    <w:next w:val="a4"/>
    <w:uiPriority w:val="39"/>
    <w:semiHidden/>
    <w:unhideWhenUsed/>
    <w:qFormat/>
    <w:rsid w:val="005B37E4"/>
    <w:pPr>
      <w:outlineLvl w:val="9"/>
    </w:pPr>
  </w:style>
  <w:style w:type="paragraph" w:customStyle="1" w:styleId="6">
    <w:name w:val="样式6"/>
    <w:basedOn w:val="a0"/>
    <w:link w:val="6Char"/>
    <w:qFormat/>
    <w:rsid w:val="006D10D0"/>
    <w:pPr>
      <w:numPr>
        <w:ilvl w:val="2"/>
      </w:numPr>
    </w:pPr>
  </w:style>
  <w:style w:type="character" w:customStyle="1" w:styleId="6Char">
    <w:name w:val="样式6 Char"/>
    <w:basedOn w:val="Char2"/>
    <w:link w:val="6"/>
    <w:rsid w:val="006D10D0"/>
    <w:rPr>
      <w:rFonts w:ascii="宋体" w:eastAsiaTheme="majorEastAsia" w:hAnsi="宋体" w:cstheme="majorBidi"/>
      <w:color w:val="404040" w:themeColor="text1" w:themeTint="BF"/>
      <w:sz w:val="28"/>
      <w:szCs w:val="28"/>
    </w:rPr>
  </w:style>
  <w:style w:type="character" w:customStyle="1" w:styleId="af5">
    <w:name w:val="页眉 字符"/>
    <w:basedOn w:val="a5"/>
    <w:link w:val="af4"/>
    <w:rsid w:val="00467A87"/>
    <w:rPr>
      <w:sz w:val="18"/>
      <w:szCs w:val="18"/>
    </w:rPr>
  </w:style>
  <w:style w:type="character" w:customStyle="1" w:styleId="BodyTextChar">
    <w:name w:val="Body Text Char"/>
    <w:rsid w:val="00C04444"/>
    <w:rPr>
      <w:rFonts w:ascii="Arial" w:hAnsi="Arial" w:cs="Helvetica"/>
      <w:sz w:val="22"/>
      <w:lang w:val="en-US" w:eastAsia="en-US" w:bidi="ar-SA"/>
    </w:rPr>
  </w:style>
  <w:style w:type="table" w:customStyle="1" w:styleId="4-51">
    <w:name w:val="网格表 4 - 着色 51"/>
    <w:basedOn w:val="a6"/>
    <w:uiPriority w:val="49"/>
    <w:rsid w:val="00C11D3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9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4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49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5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2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9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33487;&#23425;&#30740;&#21457;&#31649;&#29702;&#20307;&#31995;&#25991;&#20214;&#32534;&#20889;&#35268;&#33539;\new\&#33487;&#23425;&#30740;&#21457;&#31649;&#29702;&#35268;&#33539;&#25991;&#20214;Word&#27169;&#26495;-new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2A290-10F2-486E-95AA-A05C95F6C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苏宁研发管理规范文件Word模板-new.dotx</Template>
  <TotalTime>10084</TotalTime>
  <Pages>6</Pages>
  <Words>412</Words>
  <Characters>2355</Characters>
  <Application>Microsoft Office Word</Application>
  <DocSecurity>0</DocSecurity>
  <Lines>19</Lines>
  <Paragraphs>5</Paragraphs>
  <ScaleCrop>false</ScaleCrop>
  <Company>SN</Company>
  <LinksUpToDate>false</LinksUpToDate>
  <CharactersWithSpaces>2762</CharactersWithSpaces>
  <SharedDoc>false</SharedDoc>
  <HLinks>
    <vt:vector size="90" baseType="variant">
      <vt:variant>
        <vt:i4>1441840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_Toc271641710</vt:lpwstr>
      </vt:variant>
      <vt:variant>
        <vt:i4>1507376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_Toc271641709</vt:lpwstr>
      </vt:variant>
      <vt:variant>
        <vt:i4>1507376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_Toc271641708</vt:lpwstr>
      </vt:variant>
      <vt:variant>
        <vt:i4>1507376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_Toc271641707</vt:lpwstr>
      </vt:variant>
      <vt:variant>
        <vt:i4>1507376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_Toc271641706</vt:lpwstr>
      </vt:variant>
      <vt:variant>
        <vt:i4>1507376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_Toc271641705</vt:lpwstr>
      </vt:variant>
      <vt:variant>
        <vt:i4>1507376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_Toc271641704</vt:lpwstr>
      </vt:variant>
      <vt:variant>
        <vt:i4>1507376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_Toc271641703</vt:lpwstr>
      </vt:variant>
      <vt:variant>
        <vt:i4>1507376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_Toc271641702</vt:lpwstr>
      </vt:variant>
      <vt:variant>
        <vt:i4>1507376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_Toc271641701</vt:lpwstr>
      </vt:variant>
      <vt:variant>
        <vt:i4>1507376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_Toc271641700</vt:lpwstr>
      </vt:variant>
      <vt:variant>
        <vt:i4>1966129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_Toc271641699</vt:lpwstr>
      </vt:variant>
      <vt:variant>
        <vt:i4>1966129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_Toc271641698</vt:lpwstr>
      </vt:variant>
      <vt:variant>
        <vt:i4>1966129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_Toc271641697</vt:lpwstr>
      </vt:variant>
      <vt:variant>
        <vt:i4>1966129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_Toc271641696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产品概要设计说明书</dc:title>
  <dc:creator>张显涛</dc:creator>
  <cp:lastModifiedBy>Rep0268</cp:lastModifiedBy>
  <cp:revision>343</cp:revision>
  <cp:lastPrinted>2008-11-21T02:32:00Z</cp:lastPrinted>
  <dcterms:created xsi:type="dcterms:W3CDTF">2016-09-27T11:49:00Z</dcterms:created>
  <dcterms:modified xsi:type="dcterms:W3CDTF">2020-03-16T08:22:00Z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文档编号">
    <vt:lpwstr>XW-Process-00</vt:lpwstr>
  </property>
</Properties>
</file>